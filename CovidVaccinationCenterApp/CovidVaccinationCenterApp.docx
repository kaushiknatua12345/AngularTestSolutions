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17" w:rsidRPr="00CB430F" w:rsidRDefault="00AE2217">
      <w:pPr>
        <w:rPr>
          <w:rFonts w:cs="Arial"/>
        </w:rPr>
      </w:pPr>
    </w:p>
    <w:p w:rsidR="00AE2217" w:rsidRPr="00CB430F" w:rsidRDefault="00AE2217">
      <w:pPr>
        <w:rPr>
          <w:rFonts w:cs="Arial"/>
        </w:rPr>
      </w:pPr>
    </w:p>
    <w:tbl>
      <w:tblPr>
        <w:tblW w:w="5742" w:type="pct"/>
        <w:jc w:val="center"/>
        <w:tblLook w:val="04A0"/>
      </w:tblPr>
      <w:tblGrid>
        <w:gridCol w:w="1552"/>
        <w:gridCol w:w="9065"/>
      </w:tblGrid>
      <w:tr w:rsidR="002A47BB" w:rsidRPr="00CB430F" w:rsidTr="00AE2217">
        <w:trPr>
          <w:jc w:val="center"/>
        </w:trPr>
        <w:tc>
          <w:tcPr>
            <w:tcW w:w="731" w:type="pct"/>
            <w:vMerge w:val="restart"/>
            <w:shd w:val="clear" w:color="auto" w:fill="auto"/>
          </w:tcPr>
          <w:p w:rsidR="002A47BB" w:rsidRPr="00CB430F" w:rsidRDefault="001B4558" w:rsidP="008D535B">
            <w:pPr>
              <w:spacing w:before="0" w:after="0" w:line="240" w:lineRule="auto"/>
              <w:rPr>
                <w:rFonts w:cs="Arial"/>
              </w:rPr>
            </w:pPr>
            <w:bookmarkStart w:id="0" w:name="_Toc524172415"/>
            <w:bookmarkStart w:id="1" w:name="_Toc524172378"/>
            <w:bookmarkStart w:id="2" w:name="_Toc524180333"/>
            <w:r w:rsidRPr="00CB430F">
              <w:rPr>
                <w:rFonts w:cs="Arial"/>
                <w:noProof/>
              </w:rPr>
              <w:drawing>
                <wp:inline distT="0" distB="0" distL="0" distR="0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2217" w:rsidRPr="00CB430F" w:rsidRDefault="00AE2217" w:rsidP="008D535B">
            <w:pPr>
              <w:spacing w:before="0" w:after="0" w:line="240" w:lineRule="auto"/>
              <w:rPr>
                <w:rFonts w:cs="Arial"/>
              </w:rPr>
            </w:pPr>
          </w:p>
          <w:p w:rsidR="00AE2217" w:rsidRPr="00CB430F" w:rsidRDefault="00AE2217" w:rsidP="008D535B">
            <w:pPr>
              <w:spacing w:before="0" w:after="0" w:line="240" w:lineRule="auto"/>
              <w:rPr>
                <w:rFonts w:cs="Arial"/>
              </w:rPr>
            </w:pPr>
          </w:p>
        </w:tc>
        <w:tc>
          <w:tcPr>
            <w:tcW w:w="4269" w:type="pct"/>
            <w:shd w:val="clear" w:color="auto" w:fill="auto"/>
          </w:tcPr>
          <w:p w:rsidR="002A47BB" w:rsidRPr="00CB430F" w:rsidRDefault="002A47BB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Pr="00CB430F" w:rsidRDefault="002A47BB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Pr="00CB430F" w:rsidRDefault="002A47BB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AE2217" w:rsidRPr="00CB430F" w:rsidRDefault="00AE2217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AE2217" w:rsidRPr="00CB430F" w:rsidRDefault="00AE2217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Pr="00CB430F" w:rsidRDefault="00C01D89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CB430F"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:rsidR="00E0550A" w:rsidRPr="00CB430F" w:rsidRDefault="00E0550A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F553B8" w:rsidRPr="00CB430F" w:rsidRDefault="006D09D0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Covid Vaccination Center App</w:t>
            </w:r>
          </w:p>
          <w:p w:rsidR="00E0550A" w:rsidRPr="00CB430F" w:rsidRDefault="00E0550A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F553B8" w:rsidRPr="00CB430F" w:rsidRDefault="00865CD0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CB430F">
              <w:rPr>
                <w:rFonts w:cs="Arial"/>
                <w:b/>
                <w:color w:val="EFA800"/>
                <w:sz w:val="44"/>
                <w:szCs w:val="48"/>
              </w:rPr>
              <w:t xml:space="preserve">ASP.Net MVC, Entity Framework, SQL Server - </w:t>
            </w:r>
            <w:r w:rsidR="00F553B8" w:rsidRPr="00CB430F">
              <w:rPr>
                <w:rFonts w:cs="Arial"/>
                <w:b/>
                <w:color w:val="EFA800"/>
                <w:sz w:val="44"/>
                <w:szCs w:val="48"/>
              </w:rPr>
              <w:t>Integrated Capability Test</w:t>
            </w:r>
          </w:p>
          <w:p w:rsidR="00E0550A" w:rsidRPr="00CB430F" w:rsidRDefault="00E0550A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Pr="00CB430F" w:rsidRDefault="00C01D89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CB430F">
              <w:rPr>
                <w:rFonts w:cs="Arial"/>
                <w:b/>
                <w:color w:val="EFA800"/>
                <w:sz w:val="44"/>
                <w:szCs w:val="48"/>
              </w:rPr>
              <w:t>Version 0.1</w:t>
            </w:r>
          </w:p>
          <w:p w:rsidR="002A47BB" w:rsidRPr="00CB430F" w:rsidRDefault="002A47BB" w:rsidP="008D535B">
            <w:pPr>
              <w:spacing w:before="0" w:after="0" w:line="240" w:lineRule="auto"/>
              <w:rPr>
                <w:rFonts w:cs="Arial"/>
                <w:b/>
                <w:color w:val="EFA800"/>
                <w:sz w:val="44"/>
                <w:szCs w:val="48"/>
              </w:rPr>
            </w:pPr>
          </w:p>
        </w:tc>
      </w:tr>
      <w:tr w:rsidR="002A47BB" w:rsidRPr="00CB430F" w:rsidTr="00AE2217">
        <w:trPr>
          <w:jc w:val="center"/>
        </w:trPr>
        <w:tc>
          <w:tcPr>
            <w:tcW w:w="731" w:type="pct"/>
            <w:vMerge/>
            <w:shd w:val="clear" w:color="auto" w:fill="auto"/>
          </w:tcPr>
          <w:p w:rsidR="002A47BB" w:rsidRPr="00CB430F" w:rsidRDefault="002A47BB" w:rsidP="008D535B">
            <w:pPr>
              <w:spacing w:before="0" w:after="0" w:line="240" w:lineRule="auto"/>
              <w:rPr>
                <w:rFonts w:cs="Arial"/>
              </w:rPr>
            </w:pPr>
          </w:p>
        </w:tc>
        <w:tc>
          <w:tcPr>
            <w:tcW w:w="4269" w:type="pct"/>
            <w:shd w:val="clear" w:color="auto" w:fill="auto"/>
          </w:tcPr>
          <w:p w:rsidR="002A47BB" w:rsidRPr="00CB430F" w:rsidRDefault="002A47BB" w:rsidP="008D535B">
            <w:pPr>
              <w:spacing w:before="0" w:after="0" w:line="240" w:lineRule="auto"/>
              <w:rPr>
                <w:rFonts w:cs="Arial"/>
              </w:rPr>
            </w:pPr>
          </w:p>
        </w:tc>
      </w:tr>
      <w:tr w:rsidR="002A47BB" w:rsidRPr="00CB430F" w:rsidTr="00AE2217">
        <w:trPr>
          <w:jc w:val="center"/>
        </w:trPr>
        <w:tc>
          <w:tcPr>
            <w:tcW w:w="731" w:type="pct"/>
            <w:vMerge/>
            <w:shd w:val="clear" w:color="auto" w:fill="auto"/>
          </w:tcPr>
          <w:p w:rsidR="002A47BB" w:rsidRPr="00CB430F" w:rsidRDefault="002A47BB" w:rsidP="008D535B">
            <w:pPr>
              <w:spacing w:before="0" w:after="0" w:line="240" w:lineRule="auto"/>
              <w:rPr>
                <w:rFonts w:cs="Arial"/>
              </w:rPr>
            </w:pPr>
          </w:p>
        </w:tc>
        <w:tc>
          <w:tcPr>
            <w:tcW w:w="4269" w:type="pct"/>
            <w:shd w:val="clear" w:color="auto" w:fill="auto"/>
          </w:tcPr>
          <w:p w:rsidR="002A47BB" w:rsidRPr="00CB430F" w:rsidRDefault="002A47BB" w:rsidP="008D535B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CB430F" w:rsidRDefault="002A47BB" w:rsidP="008D535B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CB430F" w:rsidRDefault="002A47BB" w:rsidP="008D535B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CB430F" w:rsidRDefault="002A47BB" w:rsidP="008D535B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</w:tr>
    </w:tbl>
    <w:p w:rsidR="00B651E4" w:rsidRPr="00CB430F" w:rsidRDefault="00B651E4" w:rsidP="008D535B">
      <w:pPr>
        <w:spacing w:line="240" w:lineRule="auto"/>
        <w:rPr>
          <w:rFonts w:eastAsia="SimSun" w:cs="Arial"/>
          <w:b/>
          <w:color w:val="000080"/>
          <w:sz w:val="40"/>
        </w:rPr>
      </w:pPr>
    </w:p>
    <w:p w:rsidR="00105A27" w:rsidRPr="00CB430F" w:rsidRDefault="00105A27" w:rsidP="008D535B">
      <w:pPr>
        <w:spacing w:line="240" w:lineRule="auto"/>
        <w:rPr>
          <w:rFonts w:eastAsia="SimSun" w:cs="Arial"/>
          <w:b/>
          <w:color w:val="000080"/>
          <w:sz w:val="40"/>
        </w:rPr>
      </w:pPr>
    </w:p>
    <w:p w:rsidR="00C25BC6" w:rsidRPr="00CB430F" w:rsidRDefault="00C25BC6" w:rsidP="008D535B">
      <w:pPr>
        <w:spacing w:line="240" w:lineRule="auto"/>
        <w:rPr>
          <w:rFonts w:eastAsia="SimSun" w:cs="Arial"/>
          <w:b/>
          <w:color w:val="000080"/>
          <w:sz w:val="40"/>
        </w:rPr>
      </w:pPr>
    </w:p>
    <w:p w:rsidR="00105A27" w:rsidRPr="00CB430F" w:rsidRDefault="00105A27" w:rsidP="008D535B">
      <w:pPr>
        <w:spacing w:line="240" w:lineRule="auto"/>
        <w:rPr>
          <w:rFonts w:eastAsia="SimSun" w:cs="Arial"/>
          <w:b/>
          <w:color w:val="000080"/>
          <w:sz w:val="40"/>
        </w:rPr>
      </w:pPr>
    </w:p>
    <w:p w:rsidR="00AD0A76" w:rsidRPr="00CB430F" w:rsidRDefault="00F25276" w:rsidP="008D535B">
      <w:pPr>
        <w:pStyle w:val="TOChead"/>
        <w:spacing w:line="240" w:lineRule="auto"/>
        <w:rPr>
          <w:rFonts w:cs="Arial"/>
        </w:rPr>
      </w:pPr>
      <w:bookmarkStart w:id="3" w:name="_Toc524180334"/>
      <w:bookmarkEnd w:id="0"/>
      <w:r w:rsidRPr="00CB430F">
        <w:rPr>
          <w:rFonts w:cs="Arial"/>
        </w:rPr>
        <w:br w:type="page"/>
      </w:r>
      <w:r w:rsidR="00AD0A76" w:rsidRPr="00CB430F">
        <w:rPr>
          <w:rFonts w:cs="Arial"/>
        </w:rPr>
        <w:lastRenderedPageBreak/>
        <w:t>Table of Contents</w:t>
      </w:r>
    </w:p>
    <w:p w:rsidR="001F3992" w:rsidRPr="00CB430F" w:rsidRDefault="001F3992" w:rsidP="008D535B">
      <w:pPr>
        <w:pStyle w:val="TOChead"/>
        <w:spacing w:line="240" w:lineRule="auto"/>
        <w:rPr>
          <w:rFonts w:cs="Arial"/>
        </w:rPr>
      </w:pPr>
    </w:p>
    <w:p w:rsidR="00DC57D5" w:rsidRDefault="00377379">
      <w:pPr>
        <w:pStyle w:val="TOC1"/>
        <w:rPr>
          <w:rFonts w:asciiTheme="minorHAnsi" w:eastAsiaTheme="minorEastAsia" w:hAnsiTheme="minorHAnsi" w:cstheme="minorBidi"/>
          <w:b w:val="0"/>
          <w:noProof/>
          <w:lang w:bidi="hi-IN"/>
        </w:rPr>
      </w:pPr>
      <w:r w:rsidRPr="00CB430F">
        <w:rPr>
          <w:rFonts w:cs="Arial"/>
        </w:rPr>
        <w:fldChar w:fldCharType="begin"/>
      </w:r>
      <w:r w:rsidR="001F3992" w:rsidRPr="00CB430F">
        <w:rPr>
          <w:rFonts w:cs="Arial"/>
        </w:rPr>
        <w:instrText xml:space="preserve"> TOC \o "1-4" \h \z \u </w:instrText>
      </w:r>
      <w:r w:rsidRPr="00CB430F">
        <w:rPr>
          <w:rFonts w:cs="Arial"/>
        </w:rPr>
        <w:fldChar w:fldCharType="separate"/>
      </w:r>
      <w:hyperlink w:anchor="_Toc62106646" w:history="1">
        <w:r w:rsidR="00DC57D5" w:rsidRPr="00340D9F">
          <w:rPr>
            <w:rStyle w:val="Hyperlink"/>
            <w:rFonts w:cs="Arial"/>
            <w:noProof/>
          </w:rPr>
          <w:t>1.0</w:t>
        </w:r>
        <w:r w:rsidR="00DC57D5">
          <w:rPr>
            <w:rFonts w:asciiTheme="minorHAnsi" w:eastAsiaTheme="minorEastAsia" w:hAnsiTheme="minorHAnsi" w:cstheme="minorBidi"/>
            <w:b w:val="0"/>
            <w:noProof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Introduction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47" w:history="1">
        <w:r w:rsidR="00DC57D5" w:rsidRPr="00340D9F">
          <w:rPr>
            <w:rStyle w:val="Hyperlink"/>
            <w:rFonts w:cs="Arial"/>
          </w:rPr>
          <w:t>1.0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Purpose of this document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48" w:history="1">
        <w:r w:rsidR="00DC57D5" w:rsidRPr="00340D9F">
          <w:rPr>
            <w:rStyle w:val="Hyperlink"/>
            <w:rFonts w:cs="Arial"/>
          </w:rPr>
          <w:t>2.0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Definitions &amp; Acronyms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49" w:history="1">
        <w:r w:rsidR="00DC57D5" w:rsidRPr="00340D9F">
          <w:rPr>
            <w:rStyle w:val="Hyperlink"/>
            <w:rFonts w:cs="Arial"/>
          </w:rPr>
          <w:t>3.0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Project Overview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50" w:history="1">
        <w:r w:rsidR="00DC57D5" w:rsidRPr="00340D9F">
          <w:rPr>
            <w:rStyle w:val="Hyperlink"/>
            <w:rFonts w:cs="Arial"/>
          </w:rPr>
          <w:t>4.0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Scope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51" w:history="1">
        <w:r w:rsidR="00DC57D5" w:rsidRPr="00340D9F">
          <w:rPr>
            <w:rStyle w:val="Hyperlink"/>
            <w:rFonts w:cs="Arial"/>
          </w:rPr>
          <w:t>5.0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Hardware and Software Requirment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1"/>
        <w:rPr>
          <w:rFonts w:asciiTheme="minorHAnsi" w:eastAsiaTheme="minorEastAsia" w:hAnsiTheme="minorHAnsi" w:cstheme="minorBidi"/>
          <w:b w:val="0"/>
          <w:noProof/>
          <w:lang w:bidi="hi-IN"/>
        </w:rPr>
      </w:pPr>
      <w:hyperlink w:anchor="_Toc62106652" w:history="1">
        <w:r w:rsidR="00DC57D5" w:rsidRPr="00340D9F">
          <w:rPr>
            <w:rStyle w:val="Hyperlink"/>
            <w:rFonts w:cs="Arial"/>
            <w:noProof/>
          </w:rPr>
          <w:t>2.0</w:t>
        </w:r>
        <w:r w:rsidR="00DC57D5">
          <w:rPr>
            <w:rFonts w:asciiTheme="minorHAnsi" w:eastAsiaTheme="minorEastAsia" w:hAnsiTheme="minorHAnsi" w:cstheme="minorBidi"/>
            <w:b w:val="0"/>
            <w:noProof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System diagram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1"/>
        <w:rPr>
          <w:rFonts w:asciiTheme="minorHAnsi" w:eastAsiaTheme="minorEastAsia" w:hAnsiTheme="minorHAnsi" w:cstheme="minorBidi"/>
          <w:b w:val="0"/>
          <w:noProof/>
          <w:lang w:bidi="hi-IN"/>
        </w:rPr>
      </w:pPr>
      <w:hyperlink w:anchor="_Toc62106653" w:history="1">
        <w:r w:rsidR="00DC57D5" w:rsidRPr="00340D9F">
          <w:rPr>
            <w:rStyle w:val="Hyperlink"/>
            <w:rFonts w:cs="Arial"/>
            <w:noProof/>
          </w:rPr>
          <w:t>3.0</w:t>
        </w:r>
        <w:r w:rsidR="00DC57D5">
          <w:rPr>
            <w:rFonts w:asciiTheme="minorHAnsi" w:eastAsiaTheme="minorEastAsia" w:hAnsiTheme="minorHAnsi" w:cstheme="minorBidi"/>
            <w:b w:val="0"/>
            <w:noProof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Architecture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1"/>
        <w:rPr>
          <w:rFonts w:asciiTheme="minorHAnsi" w:eastAsiaTheme="minorEastAsia" w:hAnsiTheme="minorHAnsi" w:cstheme="minorBidi"/>
          <w:b w:val="0"/>
          <w:noProof/>
          <w:lang w:bidi="hi-IN"/>
        </w:rPr>
      </w:pPr>
      <w:hyperlink w:anchor="_Toc62106655" w:history="1">
        <w:r w:rsidR="008732F2">
          <w:rPr>
            <w:rStyle w:val="Hyperlink"/>
            <w:rFonts w:cs="Arial"/>
            <w:noProof/>
          </w:rPr>
          <w:t>4</w:t>
        </w:r>
        <w:r w:rsidR="00DC57D5" w:rsidRPr="00340D9F">
          <w:rPr>
            <w:rStyle w:val="Hyperlink"/>
            <w:rFonts w:cs="Arial"/>
            <w:noProof/>
          </w:rPr>
          <w:t>.0</w:t>
        </w:r>
        <w:r w:rsidR="00DC57D5">
          <w:rPr>
            <w:rFonts w:asciiTheme="minorHAnsi" w:eastAsiaTheme="minorEastAsia" w:hAnsiTheme="minorHAnsi" w:cstheme="minorBidi"/>
            <w:b w:val="0"/>
            <w:noProof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Solution Creation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1"/>
        <w:rPr>
          <w:rFonts w:asciiTheme="minorHAnsi" w:eastAsiaTheme="minorEastAsia" w:hAnsiTheme="minorHAnsi" w:cstheme="minorBidi"/>
          <w:b w:val="0"/>
          <w:noProof/>
          <w:lang w:bidi="hi-IN"/>
        </w:rPr>
      </w:pPr>
      <w:hyperlink w:anchor="_Toc62106656" w:history="1">
        <w:r w:rsidR="008732F2">
          <w:rPr>
            <w:rStyle w:val="Hyperlink"/>
            <w:rFonts w:cs="Arial"/>
            <w:noProof/>
          </w:rPr>
          <w:t>5</w:t>
        </w:r>
        <w:r w:rsidR="00DC57D5" w:rsidRPr="00340D9F">
          <w:rPr>
            <w:rStyle w:val="Hyperlink"/>
            <w:rFonts w:cs="Arial"/>
            <w:noProof/>
          </w:rPr>
          <w:t>.0</w:t>
        </w:r>
        <w:r w:rsidR="00DC57D5">
          <w:rPr>
            <w:rFonts w:asciiTheme="minorHAnsi" w:eastAsiaTheme="minorEastAsia" w:hAnsiTheme="minorHAnsi" w:cstheme="minorBidi"/>
            <w:b w:val="0"/>
            <w:noProof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 xml:space="preserve">Add </w:t>
        </w:r>
        <w:r w:rsidR="006D09D0">
          <w:rPr>
            <w:rStyle w:val="Hyperlink"/>
            <w:rFonts w:cs="Arial"/>
            <w:noProof/>
          </w:rPr>
          <w:t>va</w:t>
        </w:r>
        <w:r w:rsidR="006D09D0">
          <w:rPr>
            <w:rStyle w:val="Hyperlink"/>
            <w:rFonts w:cs="Arial"/>
            <w:noProof/>
          </w:rPr>
          <w:t>c</w:t>
        </w:r>
        <w:r w:rsidR="006D09D0">
          <w:rPr>
            <w:rStyle w:val="Hyperlink"/>
            <w:rFonts w:cs="Arial"/>
            <w:noProof/>
          </w:rPr>
          <w:t>cination center</w:t>
        </w:r>
        <w:r w:rsidR="00DC57D5" w:rsidRPr="00340D9F">
          <w:rPr>
            <w:rStyle w:val="Hyperlink"/>
            <w:rFonts w:cs="Arial"/>
            <w:noProof/>
          </w:rPr>
          <w:t xml:space="preserve"> details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57" w:history="1">
        <w:r w:rsidR="00DC57D5" w:rsidRPr="00340D9F">
          <w:rPr>
            <w:rStyle w:val="Hyperlink"/>
            <w:rFonts w:cs="Arial"/>
          </w:rPr>
          <w:t>1.0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Requirement flow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58" w:history="1">
        <w:r w:rsidR="00DC57D5" w:rsidRPr="00340D9F">
          <w:rPr>
            <w:rStyle w:val="Hyperlink"/>
            <w:rFonts w:cs="Arial"/>
          </w:rPr>
          <w:t>2.0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Technical guidelines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62106659" w:history="1">
        <w:r w:rsidR="00DC57D5" w:rsidRPr="00340D9F">
          <w:rPr>
            <w:rStyle w:val="Hyperlink"/>
            <w:noProof/>
          </w:rPr>
          <w:t>1.</w:t>
        </w:r>
        <w:r w:rsidR="00DC57D5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Implementing POCO/Entity class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62106660" w:history="1">
        <w:r w:rsidR="00DC57D5" w:rsidRPr="00340D9F">
          <w:rPr>
            <w:rStyle w:val="Hyperlink"/>
            <w:noProof/>
          </w:rPr>
          <w:t>2.</w:t>
        </w:r>
        <w:r w:rsidR="00DC57D5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Implementing DataContext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62106661" w:history="1">
        <w:r w:rsidR="00DC57D5" w:rsidRPr="00340D9F">
          <w:rPr>
            <w:rStyle w:val="Hyperlink"/>
            <w:noProof/>
          </w:rPr>
          <w:t>3.</w:t>
        </w:r>
        <w:r w:rsidR="00DC57D5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Implementing Repository class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62106662" w:history="1">
        <w:r w:rsidR="00DC57D5" w:rsidRPr="00340D9F">
          <w:rPr>
            <w:rStyle w:val="Hyperlink"/>
            <w:noProof/>
          </w:rPr>
          <w:t>4.</w:t>
        </w:r>
        <w:r w:rsidR="00DC57D5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Implementing Controllers and Views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1"/>
        <w:rPr>
          <w:rFonts w:asciiTheme="minorHAnsi" w:eastAsiaTheme="minorEastAsia" w:hAnsiTheme="minorHAnsi" w:cstheme="minorBidi"/>
          <w:b w:val="0"/>
          <w:noProof/>
          <w:lang w:bidi="hi-IN"/>
        </w:rPr>
      </w:pPr>
      <w:hyperlink w:anchor="_Toc62106663" w:history="1">
        <w:r w:rsidR="008732F2">
          <w:rPr>
            <w:rStyle w:val="Hyperlink"/>
            <w:rFonts w:cs="Arial"/>
            <w:noProof/>
          </w:rPr>
          <w:t>6</w:t>
        </w:r>
        <w:r w:rsidR="00DC57D5" w:rsidRPr="00340D9F">
          <w:rPr>
            <w:rStyle w:val="Hyperlink"/>
            <w:rFonts w:cs="Arial"/>
            <w:noProof/>
          </w:rPr>
          <w:t>.0</w:t>
        </w:r>
        <w:r w:rsidR="00DC57D5">
          <w:rPr>
            <w:rFonts w:asciiTheme="minorHAnsi" w:eastAsiaTheme="minorEastAsia" w:hAnsiTheme="minorHAnsi" w:cstheme="minorBidi"/>
            <w:b w:val="0"/>
            <w:noProof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 xml:space="preserve">Search </w:t>
        </w:r>
        <w:r w:rsidR="006D09D0">
          <w:rPr>
            <w:rStyle w:val="Hyperlink"/>
            <w:rFonts w:cs="Arial"/>
            <w:noProof/>
          </w:rPr>
          <w:t>vaccination centers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64" w:history="1">
        <w:r w:rsidR="00DC57D5" w:rsidRPr="00340D9F">
          <w:rPr>
            <w:rStyle w:val="Hyperlink"/>
            <w:rFonts w:cs="Arial"/>
          </w:rPr>
          <w:t>1.0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Requirement flow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65" w:history="1">
        <w:r w:rsidR="00DC57D5" w:rsidRPr="00340D9F">
          <w:rPr>
            <w:rStyle w:val="Hyperlink"/>
            <w:rFonts w:cs="Arial"/>
          </w:rPr>
          <w:t>2.0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Technical guidelines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62106666" w:history="1">
        <w:r w:rsidR="00DC57D5" w:rsidRPr="00340D9F">
          <w:rPr>
            <w:rStyle w:val="Hyperlink"/>
            <w:rFonts w:cs="Arial"/>
            <w:noProof/>
          </w:rPr>
          <w:t>1.</w:t>
        </w:r>
        <w:r w:rsidR="00DC57D5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Implementing ViewModel class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62106667" w:history="1">
        <w:r w:rsidR="00DC57D5" w:rsidRPr="00340D9F">
          <w:rPr>
            <w:rStyle w:val="Hyperlink"/>
            <w:rFonts w:cs="Arial"/>
            <w:noProof/>
          </w:rPr>
          <w:t>2.</w:t>
        </w:r>
        <w:r w:rsidR="00DC57D5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Implementing Repository class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62106668" w:history="1">
        <w:r w:rsidR="00DC57D5" w:rsidRPr="00340D9F">
          <w:rPr>
            <w:rStyle w:val="Hyperlink"/>
            <w:rFonts w:cs="Arial"/>
            <w:noProof/>
          </w:rPr>
          <w:t>3.</w:t>
        </w:r>
        <w:r w:rsidR="00DC57D5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Implementing Controllers and Views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1"/>
        <w:rPr>
          <w:rFonts w:asciiTheme="minorHAnsi" w:eastAsiaTheme="minorEastAsia" w:hAnsiTheme="minorHAnsi" w:cstheme="minorBidi"/>
          <w:b w:val="0"/>
          <w:noProof/>
          <w:lang w:bidi="hi-IN"/>
        </w:rPr>
      </w:pPr>
      <w:hyperlink w:anchor="_Toc62106669" w:history="1">
        <w:r w:rsidR="008732F2">
          <w:rPr>
            <w:rStyle w:val="Hyperlink"/>
            <w:rFonts w:cs="Arial"/>
            <w:noProof/>
          </w:rPr>
          <w:t>7</w:t>
        </w:r>
        <w:r w:rsidR="00DC57D5" w:rsidRPr="00340D9F">
          <w:rPr>
            <w:rStyle w:val="Hyperlink"/>
            <w:rFonts w:cs="Arial"/>
            <w:noProof/>
          </w:rPr>
          <w:t>.0</w:t>
        </w:r>
        <w:r w:rsidR="00DC57D5">
          <w:rPr>
            <w:rFonts w:asciiTheme="minorHAnsi" w:eastAsiaTheme="minorEastAsia" w:hAnsiTheme="minorHAnsi" w:cstheme="minorBidi"/>
            <w:b w:val="0"/>
            <w:noProof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 xml:space="preserve">List </w:t>
        </w:r>
        <w:r w:rsidR="006D09D0">
          <w:rPr>
            <w:rStyle w:val="Hyperlink"/>
            <w:rFonts w:cs="Arial"/>
            <w:noProof/>
          </w:rPr>
          <w:t>vaccination centers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70" w:history="1">
        <w:r w:rsidR="00DC57D5" w:rsidRPr="00340D9F">
          <w:rPr>
            <w:rStyle w:val="Hyperlink"/>
            <w:rFonts w:cs="Arial"/>
          </w:rPr>
          <w:t>1.0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Requirement flow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2"/>
        <w:rPr>
          <w:rFonts w:asciiTheme="minorHAnsi" w:eastAsiaTheme="minorEastAsia" w:hAnsiTheme="minorHAnsi" w:cstheme="minorBidi"/>
          <w:b w:val="0"/>
          <w:sz w:val="22"/>
          <w:lang w:bidi="hi-IN"/>
        </w:rPr>
      </w:pPr>
      <w:hyperlink w:anchor="_Toc62106671" w:history="1">
        <w:r w:rsidR="00DC57D5" w:rsidRPr="00340D9F">
          <w:rPr>
            <w:rStyle w:val="Hyperlink"/>
            <w:rFonts w:cs="Arial"/>
          </w:rPr>
          <w:t>2.0</w:t>
        </w:r>
        <w:r w:rsidR="00DC57D5">
          <w:rPr>
            <w:rFonts w:asciiTheme="minorHAnsi" w:eastAsiaTheme="minorEastAsia" w:hAnsiTheme="minorHAnsi" w:cstheme="minorBidi"/>
            <w:b w:val="0"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</w:rPr>
          <w:t>Technical guidelines</w:t>
        </w:r>
        <w:r w:rsidR="00DC57D5">
          <w:rPr>
            <w:webHidden/>
          </w:rPr>
          <w:tab/>
        </w:r>
        <w:r>
          <w:rPr>
            <w:webHidden/>
          </w:rPr>
          <w:fldChar w:fldCharType="begin"/>
        </w:r>
        <w:r w:rsidR="00DC57D5">
          <w:rPr>
            <w:webHidden/>
          </w:rPr>
          <w:instrText xml:space="preserve"> PAGEREF _Toc62106671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57D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C57D5" w:rsidRDefault="00377379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62106672" w:history="1">
        <w:r w:rsidR="00DC57D5" w:rsidRPr="00340D9F">
          <w:rPr>
            <w:rStyle w:val="Hyperlink"/>
            <w:rFonts w:cs="Arial"/>
            <w:noProof/>
          </w:rPr>
          <w:t>1.</w:t>
        </w:r>
        <w:r w:rsidR="00DC57D5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Implementing Repository class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62106673" w:history="1">
        <w:r w:rsidR="00DC57D5" w:rsidRPr="00340D9F">
          <w:rPr>
            <w:rStyle w:val="Hyperlink"/>
            <w:rFonts w:cs="Arial"/>
            <w:noProof/>
          </w:rPr>
          <w:t>2.</w:t>
        </w:r>
        <w:r w:rsidR="00DC57D5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Implementing Controllers and Views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57D5" w:rsidRDefault="00377379">
      <w:pPr>
        <w:pStyle w:val="TOC1"/>
        <w:rPr>
          <w:rFonts w:asciiTheme="minorHAnsi" w:eastAsiaTheme="minorEastAsia" w:hAnsiTheme="minorHAnsi" w:cstheme="minorBidi"/>
          <w:b w:val="0"/>
          <w:noProof/>
          <w:lang w:bidi="hi-IN"/>
        </w:rPr>
      </w:pPr>
      <w:hyperlink w:anchor="_Toc62106674" w:history="1">
        <w:r w:rsidR="008732F2">
          <w:rPr>
            <w:rStyle w:val="Hyperlink"/>
            <w:rFonts w:cs="Arial"/>
            <w:noProof/>
          </w:rPr>
          <w:t>8</w:t>
        </w:r>
        <w:r w:rsidR="00DC57D5" w:rsidRPr="00340D9F">
          <w:rPr>
            <w:rStyle w:val="Hyperlink"/>
            <w:rFonts w:cs="Arial"/>
            <w:noProof/>
          </w:rPr>
          <w:t>.0</w:t>
        </w:r>
        <w:r w:rsidR="00DC57D5">
          <w:rPr>
            <w:rFonts w:asciiTheme="minorHAnsi" w:eastAsiaTheme="minorEastAsia" w:hAnsiTheme="minorHAnsi" w:cstheme="minorBidi"/>
            <w:b w:val="0"/>
            <w:noProof/>
            <w:lang w:bidi="hi-IN"/>
          </w:rPr>
          <w:tab/>
        </w:r>
        <w:r w:rsidR="00DC57D5" w:rsidRPr="00340D9F">
          <w:rPr>
            <w:rStyle w:val="Hyperlink"/>
            <w:rFonts w:cs="Arial"/>
            <w:noProof/>
          </w:rPr>
          <w:t>Evaluati</w:t>
        </w:r>
        <w:r w:rsidR="00DC57D5" w:rsidRPr="00340D9F">
          <w:rPr>
            <w:rStyle w:val="Hyperlink"/>
            <w:rFonts w:cs="Arial"/>
            <w:noProof/>
          </w:rPr>
          <w:t>o</w:t>
        </w:r>
        <w:r w:rsidR="00DC57D5" w:rsidRPr="00340D9F">
          <w:rPr>
            <w:rStyle w:val="Hyperlink"/>
            <w:rFonts w:cs="Arial"/>
            <w:noProof/>
          </w:rPr>
          <w:t>n Areas</w:t>
        </w:r>
        <w:r w:rsidR="00DC57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57D5">
          <w:rPr>
            <w:noProof/>
            <w:webHidden/>
          </w:rPr>
          <w:instrText xml:space="preserve"> PAGEREF _Toc62106674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57D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3992" w:rsidRPr="00CB430F" w:rsidRDefault="00377379" w:rsidP="008D535B">
      <w:pPr>
        <w:pStyle w:val="TOC1"/>
        <w:spacing w:line="240" w:lineRule="auto"/>
        <w:rPr>
          <w:rFonts w:cs="Arial"/>
        </w:rPr>
      </w:pPr>
      <w:r w:rsidRPr="00CB430F">
        <w:rPr>
          <w:rFonts w:cs="Arial"/>
        </w:rPr>
        <w:fldChar w:fldCharType="end"/>
      </w:r>
    </w:p>
    <w:p w:rsidR="00F56B16" w:rsidRPr="00CB430F" w:rsidRDefault="00F56B16" w:rsidP="008D535B">
      <w:pPr>
        <w:widowControl/>
        <w:spacing w:before="0" w:after="0" w:line="240" w:lineRule="auto"/>
        <w:ind w:right="0"/>
        <w:rPr>
          <w:rFonts w:cs="Arial"/>
          <w:color w:val="EFA800"/>
          <w:sz w:val="44"/>
          <w:szCs w:val="44"/>
        </w:rPr>
      </w:pPr>
      <w:bookmarkStart w:id="4" w:name="_Toc246846469"/>
      <w:r w:rsidRPr="00CB430F">
        <w:rPr>
          <w:rFonts w:cs="Arial"/>
        </w:rPr>
        <w:br w:type="page"/>
      </w:r>
    </w:p>
    <w:p w:rsidR="005670B6" w:rsidRPr="00CB430F" w:rsidRDefault="005670B6" w:rsidP="008D535B">
      <w:pPr>
        <w:pStyle w:val="Heading1"/>
        <w:spacing w:line="240" w:lineRule="auto"/>
        <w:rPr>
          <w:rFonts w:cs="Arial"/>
        </w:rPr>
      </w:pPr>
      <w:bookmarkStart w:id="5" w:name="_Toc62106646"/>
      <w:r w:rsidRPr="00CB430F">
        <w:rPr>
          <w:rFonts w:cs="Arial"/>
        </w:rPr>
        <w:lastRenderedPageBreak/>
        <w:t>Introduction</w:t>
      </w:r>
      <w:bookmarkEnd w:id="4"/>
      <w:bookmarkEnd w:id="5"/>
    </w:p>
    <w:p w:rsidR="005670B6" w:rsidRPr="00CB430F" w:rsidRDefault="005670B6" w:rsidP="008D535B">
      <w:pPr>
        <w:pStyle w:val="Heading2"/>
        <w:spacing w:line="240" w:lineRule="auto"/>
        <w:rPr>
          <w:rFonts w:cs="Arial"/>
        </w:rPr>
      </w:pPr>
      <w:bookmarkStart w:id="6" w:name="_Toc246846470"/>
      <w:bookmarkStart w:id="7" w:name="_Toc62106647"/>
      <w:r w:rsidRPr="00CB430F">
        <w:rPr>
          <w:rFonts w:cs="Arial"/>
        </w:rPr>
        <w:t>Purpose of this document</w:t>
      </w:r>
      <w:bookmarkEnd w:id="6"/>
      <w:bookmarkEnd w:id="7"/>
    </w:p>
    <w:p w:rsidR="00F553B8" w:rsidRPr="00CB430F" w:rsidRDefault="00FF3C22" w:rsidP="008D535B">
      <w:pPr>
        <w:pStyle w:val="BodyText0"/>
        <w:spacing w:before="239" w:line="240" w:lineRule="auto"/>
        <w:ind w:left="611" w:right="123"/>
        <w:jc w:val="both"/>
        <w:rPr>
          <w:rFonts w:eastAsia="Times New Roman" w:cs="Arial"/>
          <w:b w:val="0"/>
          <w:bCs w:val="0"/>
          <w:color w:val="auto"/>
          <w:sz w:val="20"/>
        </w:rPr>
      </w:pPr>
      <w:r w:rsidRPr="00CB430F">
        <w:rPr>
          <w:rFonts w:eastAsia="Times New Roman" w:cs="Arial"/>
          <w:b w:val="0"/>
          <w:bCs w:val="0"/>
          <w:color w:val="auto"/>
          <w:sz w:val="20"/>
        </w:rPr>
        <w:t xml:space="preserve">The purpose of this document is outline the specification for a </w:t>
      </w:r>
      <w:r w:rsidR="00865CD0" w:rsidRPr="00CB430F">
        <w:rPr>
          <w:rFonts w:eastAsia="Times New Roman" w:cs="Arial"/>
          <w:b w:val="0"/>
          <w:bCs w:val="0"/>
          <w:color w:val="auto"/>
          <w:sz w:val="20"/>
        </w:rPr>
        <w:t>MVC</w:t>
      </w:r>
      <w:r w:rsidR="00444C86" w:rsidRPr="00CB430F">
        <w:rPr>
          <w:rFonts w:eastAsia="Times New Roman" w:cs="Arial"/>
          <w:b w:val="0"/>
          <w:bCs w:val="0"/>
          <w:color w:val="auto"/>
          <w:sz w:val="20"/>
        </w:rPr>
        <w:t xml:space="preserve"> application which uses Entity Framework Code-F</w:t>
      </w:r>
      <w:r w:rsidR="00865CD0" w:rsidRPr="00CB430F">
        <w:rPr>
          <w:rFonts w:eastAsia="Times New Roman" w:cs="Arial"/>
          <w:b w:val="0"/>
          <w:bCs w:val="0"/>
          <w:color w:val="auto"/>
          <w:sz w:val="20"/>
        </w:rPr>
        <w:t xml:space="preserve">irst approach to connect a database and </w:t>
      </w:r>
      <w:r w:rsidR="0065521D" w:rsidRPr="00CB430F">
        <w:rPr>
          <w:rFonts w:eastAsia="Times New Roman" w:cs="Arial"/>
          <w:b w:val="0"/>
          <w:bCs w:val="0"/>
          <w:color w:val="auto"/>
          <w:sz w:val="20"/>
        </w:rPr>
        <w:t xml:space="preserve">allows its users to keep a record of </w:t>
      </w:r>
      <w:r w:rsidR="006D09D0">
        <w:rPr>
          <w:rFonts w:eastAsia="Times New Roman" w:cs="Arial"/>
          <w:b w:val="0"/>
          <w:bCs w:val="0"/>
          <w:color w:val="auto"/>
          <w:sz w:val="20"/>
        </w:rPr>
        <w:t>vaccination centers</w:t>
      </w:r>
      <w:r w:rsidR="0065521D" w:rsidRPr="00CB430F">
        <w:rPr>
          <w:rFonts w:eastAsia="Times New Roman" w:cs="Arial"/>
          <w:b w:val="0"/>
          <w:bCs w:val="0"/>
          <w:color w:val="auto"/>
          <w:sz w:val="20"/>
        </w:rPr>
        <w:t xml:space="preserve"> across the cities.</w:t>
      </w:r>
    </w:p>
    <w:p w:rsidR="00F553B8" w:rsidRPr="00CB430F" w:rsidRDefault="00F553B8" w:rsidP="008D535B">
      <w:pPr>
        <w:pStyle w:val="Bodytext"/>
        <w:spacing w:line="240" w:lineRule="auto"/>
        <w:rPr>
          <w:rFonts w:cs="Arial"/>
        </w:rPr>
      </w:pPr>
    </w:p>
    <w:p w:rsidR="006E47D3" w:rsidRPr="00CB430F" w:rsidRDefault="006E47D3" w:rsidP="008D535B">
      <w:pPr>
        <w:pStyle w:val="Heading2"/>
        <w:spacing w:line="240" w:lineRule="auto"/>
        <w:rPr>
          <w:rFonts w:cs="Arial"/>
        </w:rPr>
      </w:pPr>
      <w:bookmarkStart w:id="8" w:name="_Toc246846477"/>
      <w:bookmarkStart w:id="9" w:name="_Toc62106648"/>
      <w:r w:rsidRPr="00CB430F">
        <w:rPr>
          <w:rFonts w:cs="Arial"/>
        </w:rPr>
        <w:t>Definitions &amp; Acronyms</w:t>
      </w:r>
      <w:bookmarkEnd w:id="8"/>
      <w:bookmarkEnd w:id="9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2"/>
        <w:gridCol w:w="5218"/>
      </w:tblGrid>
      <w:tr w:rsidR="006E47D3" w:rsidRPr="00CB430F" w:rsidTr="00AD682A">
        <w:trPr>
          <w:trHeight w:val="278"/>
        </w:trPr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CB430F" w:rsidRDefault="006E47D3" w:rsidP="008D535B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 w:cs="Arial"/>
                <w:lang w:eastAsia="ja-JP"/>
              </w:rPr>
            </w:pPr>
            <w:r w:rsidRPr="00CB430F">
              <w:rPr>
                <w:rFonts w:eastAsia="MS Mincho" w:cs="Arial"/>
                <w:lang w:eastAsia="ja-JP"/>
              </w:rPr>
              <w:t>Definition / Acronym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CB430F" w:rsidRDefault="006E47D3" w:rsidP="008D535B">
            <w:pPr>
              <w:pStyle w:val="tablehead"/>
              <w:spacing w:before="120" w:after="120" w:line="240" w:lineRule="auto"/>
              <w:ind w:right="0"/>
              <w:rPr>
                <w:rFonts w:eastAsia="MS Mincho" w:cs="Arial"/>
                <w:lang w:eastAsia="ja-JP"/>
              </w:rPr>
            </w:pPr>
            <w:r w:rsidRPr="00CB430F">
              <w:rPr>
                <w:rFonts w:eastAsia="MS Mincho" w:cs="Arial"/>
                <w:lang w:eastAsia="ja-JP"/>
              </w:rPr>
              <w:t>Description</w:t>
            </w:r>
          </w:p>
        </w:tc>
      </w:tr>
      <w:tr w:rsidR="00B861E5" w:rsidRPr="00CB430F" w:rsidTr="00AD682A"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B861E5" w:rsidRPr="00CB430F" w:rsidRDefault="00B861E5" w:rsidP="008D535B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CB430F">
              <w:rPr>
                <w:rFonts w:cs="Arial"/>
              </w:rPr>
              <w:t>C#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</w:tcPr>
          <w:p w:rsidR="00B861E5" w:rsidRPr="00CB430F" w:rsidRDefault="00B861E5" w:rsidP="008D535B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CB430F">
              <w:rPr>
                <w:rFonts w:cs="Arial"/>
              </w:rPr>
              <w:t>C# (prounced C sharp) is an object-oriented server-side programming language for developing .NET application</w:t>
            </w:r>
          </w:p>
        </w:tc>
      </w:tr>
      <w:tr w:rsidR="00B861E5" w:rsidRPr="00CB430F" w:rsidTr="00AD682A"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B861E5" w:rsidRPr="00CB430F" w:rsidRDefault="00B861E5" w:rsidP="008D535B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CB430F">
              <w:rPr>
                <w:rFonts w:cs="Arial"/>
              </w:rPr>
              <w:t>SQL Server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</w:tcPr>
          <w:p w:rsidR="00B861E5" w:rsidRPr="00CB430F" w:rsidRDefault="00B861E5" w:rsidP="008D535B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CB430F">
              <w:rPr>
                <w:rFonts w:cs="Arial"/>
              </w:rPr>
              <w:t>SQL Server is a powerful relational database for storing data</w:t>
            </w:r>
          </w:p>
        </w:tc>
      </w:tr>
      <w:tr w:rsidR="003E7C22" w:rsidRPr="00CB430F" w:rsidTr="00AD682A"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3E7C22" w:rsidRPr="00CB430F" w:rsidRDefault="003E7C22" w:rsidP="008D535B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CB430F">
              <w:rPr>
                <w:rFonts w:cs="Arial"/>
              </w:rPr>
              <w:t>Asp.NET MVC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</w:tcPr>
          <w:p w:rsidR="003E7C22" w:rsidRPr="00CB430F" w:rsidRDefault="003E7C22" w:rsidP="008D535B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CB430F">
              <w:rPr>
                <w:rFonts w:cs="Arial"/>
              </w:rPr>
              <w:t>Light weight framework for developing server-side application which provides separation of concerns for developing applications using asp.net</w:t>
            </w:r>
          </w:p>
        </w:tc>
      </w:tr>
      <w:tr w:rsidR="003E7C22" w:rsidRPr="00CB430F" w:rsidTr="00AD682A"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3E7C22" w:rsidRPr="00CB430F" w:rsidRDefault="003E7C22" w:rsidP="008D535B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CB430F">
              <w:rPr>
                <w:rFonts w:cs="Arial"/>
              </w:rPr>
              <w:t>Entity framework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</w:tcPr>
          <w:p w:rsidR="003E7C22" w:rsidRPr="00CB430F" w:rsidRDefault="003E7C22" w:rsidP="008D535B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CB430F">
              <w:rPr>
                <w:rFonts w:cs="Arial"/>
              </w:rPr>
              <w:t>Provides an ORM to map a relational model with the object oriented model.</w:t>
            </w:r>
          </w:p>
        </w:tc>
      </w:tr>
    </w:tbl>
    <w:p w:rsidR="005670B6" w:rsidRPr="00CB430F" w:rsidRDefault="005670B6" w:rsidP="008D535B">
      <w:pPr>
        <w:pStyle w:val="Heading2"/>
        <w:spacing w:line="240" w:lineRule="auto"/>
        <w:rPr>
          <w:rFonts w:cs="Arial"/>
        </w:rPr>
      </w:pPr>
      <w:bookmarkStart w:id="10" w:name="_Toc246846471"/>
      <w:bookmarkStart w:id="11" w:name="_Toc62106649"/>
      <w:bookmarkStart w:id="12" w:name="_Toc527193509"/>
      <w:r w:rsidRPr="00CB430F">
        <w:rPr>
          <w:rFonts w:cs="Arial"/>
        </w:rPr>
        <w:t>Project Overview</w:t>
      </w:r>
      <w:bookmarkEnd w:id="10"/>
      <w:bookmarkEnd w:id="11"/>
    </w:p>
    <w:p w:rsidR="00F553B8" w:rsidRPr="00CB430F" w:rsidRDefault="006D09D0" w:rsidP="0084015F">
      <w:pPr>
        <w:pStyle w:val="BodyText0"/>
        <w:spacing w:before="240" w:line="240" w:lineRule="auto"/>
        <w:ind w:left="611" w:right="114"/>
        <w:jc w:val="both"/>
        <w:rPr>
          <w:rFonts w:eastAsia="Times New Roman" w:cs="Arial"/>
          <w:b w:val="0"/>
          <w:bCs w:val="0"/>
          <w:color w:val="auto"/>
          <w:sz w:val="20"/>
        </w:rPr>
      </w:pPr>
      <w:r>
        <w:rPr>
          <w:rFonts w:eastAsia="Times New Roman" w:cs="Arial"/>
          <w:b w:val="0"/>
          <w:bCs w:val="0"/>
          <w:color w:val="auto"/>
          <w:sz w:val="20"/>
        </w:rPr>
        <w:t>Cowin</w:t>
      </w:r>
      <w:r w:rsidR="00D4728E">
        <w:rPr>
          <w:rFonts w:eastAsia="Times New Roman" w:cs="Arial"/>
          <w:b w:val="0"/>
          <w:bCs w:val="0"/>
          <w:color w:val="auto"/>
          <w:sz w:val="20"/>
        </w:rPr>
        <w:t xml:space="preserve"> Authority </w:t>
      </w:r>
      <w:r w:rsidR="0084015F">
        <w:rPr>
          <w:rFonts w:eastAsia="Times New Roman" w:cs="Arial"/>
          <w:b w:val="0"/>
          <w:bCs w:val="0"/>
          <w:color w:val="auto"/>
          <w:sz w:val="20"/>
        </w:rPr>
        <w:t xml:space="preserve">want to develop a database of </w:t>
      </w:r>
      <w:r>
        <w:rPr>
          <w:rFonts w:eastAsia="Times New Roman" w:cs="Arial"/>
          <w:b w:val="0"/>
          <w:bCs w:val="0"/>
          <w:color w:val="auto"/>
          <w:sz w:val="20"/>
        </w:rPr>
        <w:t>vaccination centers</w:t>
      </w:r>
      <w:r w:rsidR="0084015F">
        <w:rPr>
          <w:rFonts w:eastAsia="Times New Roman" w:cs="Arial"/>
          <w:b w:val="0"/>
          <w:bCs w:val="0"/>
          <w:color w:val="auto"/>
          <w:sz w:val="20"/>
        </w:rPr>
        <w:t xml:space="preserve"> for various </w:t>
      </w:r>
      <w:r>
        <w:rPr>
          <w:rFonts w:eastAsia="Times New Roman" w:cs="Arial"/>
          <w:b w:val="0"/>
          <w:bCs w:val="0"/>
          <w:color w:val="auto"/>
          <w:sz w:val="20"/>
        </w:rPr>
        <w:t xml:space="preserve">vaccine </w:t>
      </w:r>
      <w:r w:rsidR="0084015F">
        <w:rPr>
          <w:rFonts w:eastAsia="Times New Roman" w:cs="Arial"/>
          <w:b w:val="0"/>
          <w:bCs w:val="0"/>
          <w:color w:val="auto"/>
          <w:sz w:val="20"/>
        </w:rPr>
        <w:t xml:space="preserve">categories in the country. </w:t>
      </w:r>
      <w:r w:rsidR="00B867C0" w:rsidRPr="00CB430F">
        <w:rPr>
          <w:rFonts w:eastAsia="Times New Roman" w:cs="Arial"/>
          <w:b w:val="0"/>
          <w:bCs w:val="0"/>
          <w:color w:val="auto"/>
          <w:sz w:val="20"/>
        </w:rPr>
        <w:t xml:space="preserve">As the part of development team for the application you are assigned the task of recording details of </w:t>
      </w:r>
      <w:r>
        <w:rPr>
          <w:rFonts w:eastAsia="Times New Roman" w:cs="Arial"/>
          <w:b w:val="0"/>
          <w:bCs w:val="0"/>
          <w:color w:val="auto"/>
          <w:sz w:val="20"/>
        </w:rPr>
        <w:t>vaccination centers into</w:t>
      </w:r>
      <w:r w:rsidR="00B867C0" w:rsidRPr="00CB430F">
        <w:rPr>
          <w:rFonts w:eastAsia="Times New Roman" w:cs="Arial"/>
          <w:b w:val="0"/>
          <w:bCs w:val="0"/>
          <w:color w:val="auto"/>
          <w:sz w:val="20"/>
        </w:rPr>
        <w:t xml:space="preserve"> the database. Apart from recording the </w:t>
      </w:r>
      <w:r>
        <w:rPr>
          <w:rFonts w:eastAsia="Times New Roman" w:cs="Arial"/>
          <w:b w:val="0"/>
          <w:bCs w:val="0"/>
          <w:color w:val="auto"/>
          <w:sz w:val="20"/>
        </w:rPr>
        <w:t xml:space="preserve">vaccination center </w:t>
      </w:r>
      <w:r w:rsidR="00B867C0" w:rsidRPr="00CB430F">
        <w:rPr>
          <w:rFonts w:eastAsia="Times New Roman" w:cs="Arial"/>
          <w:b w:val="0"/>
          <w:bCs w:val="0"/>
          <w:color w:val="auto"/>
          <w:sz w:val="20"/>
        </w:rPr>
        <w:t xml:space="preserve">details you are also expected to develop a </w:t>
      </w:r>
      <w:r w:rsidR="00436E66">
        <w:rPr>
          <w:rFonts w:eastAsia="Times New Roman" w:cs="Arial"/>
          <w:b w:val="0"/>
          <w:bCs w:val="0"/>
          <w:color w:val="auto"/>
          <w:sz w:val="20"/>
        </w:rPr>
        <w:t xml:space="preserve">display and </w:t>
      </w:r>
      <w:r w:rsidR="00B867C0" w:rsidRPr="00CB430F">
        <w:rPr>
          <w:rFonts w:eastAsia="Times New Roman" w:cs="Arial"/>
          <w:b w:val="0"/>
          <w:bCs w:val="0"/>
          <w:color w:val="auto"/>
          <w:sz w:val="20"/>
        </w:rPr>
        <w:t xml:space="preserve">search feature in the application which will allows it’s users to see the details of </w:t>
      </w:r>
      <w:r>
        <w:rPr>
          <w:rFonts w:eastAsia="Times New Roman" w:cs="Arial"/>
          <w:b w:val="0"/>
          <w:bCs w:val="0"/>
          <w:color w:val="auto"/>
          <w:sz w:val="20"/>
        </w:rPr>
        <w:t xml:space="preserve">vaccination centers </w:t>
      </w:r>
      <w:r w:rsidR="00B867C0" w:rsidRPr="00CB430F">
        <w:rPr>
          <w:rFonts w:eastAsia="Times New Roman" w:cs="Arial"/>
          <w:b w:val="0"/>
          <w:bCs w:val="0"/>
          <w:color w:val="auto"/>
          <w:sz w:val="20"/>
        </w:rPr>
        <w:t xml:space="preserve">for a given city and </w:t>
      </w:r>
      <w:r>
        <w:rPr>
          <w:rFonts w:eastAsia="Times New Roman" w:cs="Arial"/>
          <w:b w:val="0"/>
          <w:bCs w:val="0"/>
          <w:color w:val="auto"/>
          <w:sz w:val="20"/>
        </w:rPr>
        <w:t>vaccine</w:t>
      </w:r>
      <w:r w:rsidR="00EA29FC">
        <w:rPr>
          <w:rFonts w:eastAsia="Times New Roman" w:cs="Arial"/>
          <w:b w:val="0"/>
          <w:bCs w:val="0"/>
          <w:color w:val="auto"/>
          <w:sz w:val="20"/>
        </w:rPr>
        <w:t xml:space="preserve"> category</w:t>
      </w:r>
      <w:r>
        <w:rPr>
          <w:rFonts w:eastAsia="Times New Roman" w:cs="Arial"/>
          <w:b w:val="0"/>
          <w:bCs w:val="0"/>
          <w:color w:val="auto"/>
          <w:sz w:val="20"/>
        </w:rPr>
        <w:t xml:space="preserve"> </w:t>
      </w:r>
      <w:r w:rsidR="00B867C0" w:rsidRPr="00CB430F">
        <w:rPr>
          <w:rFonts w:eastAsia="Times New Roman" w:cs="Arial"/>
          <w:b w:val="0"/>
          <w:bCs w:val="0"/>
          <w:color w:val="auto"/>
          <w:sz w:val="20"/>
        </w:rPr>
        <w:t>type.</w:t>
      </w:r>
    </w:p>
    <w:p w:rsidR="00EA7CC4" w:rsidRPr="00CB430F" w:rsidRDefault="00EA7CC4" w:rsidP="008D535B">
      <w:pPr>
        <w:widowControl/>
        <w:spacing w:before="0" w:after="0" w:line="240" w:lineRule="auto"/>
        <w:ind w:right="0"/>
        <w:rPr>
          <w:rStyle w:val="Hyperlink2"/>
          <w:rFonts w:cs="Arial"/>
          <w:b/>
        </w:rPr>
      </w:pPr>
      <w:bookmarkStart w:id="13" w:name="_Toc37681822"/>
      <w:r w:rsidRPr="00CB430F">
        <w:rPr>
          <w:rStyle w:val="Hyperlink2"/>
          <w:rFonts w:cs="Arial"/>
        </w:rPr>
        <w:br w:type="page"/>
      </w:r>
    </w:p>
    <w:p w:rsidR="00F553B8" w:rsidRPr="00CB430F" w:rsidRDefault="00F553B8" w:rsidP="008D535B">
      <w:pPr>
        <w:pStyle w:val="Caption"/>
        <w:spacing w:line="240" w:lineRule="auto"/>
        <w:ind w:left="611"/>
        <w:rPr>
          <w:rFonts w:cs="Arial"/>
        </w:rPr>
      </w:pPr>
      <w:r w:rsidRPr="00CB430F">
        <w:rPr>
          <w:rStyle w:val="Hyperlink2"/>
          <w:rFonts w:cs="Arial"/>
        </w:rPr>
        <w:lastRenderedPageBreak/>
        <w:t>Use Case Diagram</w:t>
      </w:r>
      <w:bookmarkEnd w:id="13"/>
    </w:p>
    <w:p w:rsidR="00EA7CC4" w:rsidRPr="00CB430F" w:rsidRDefault="008732F2" w:rsidP="00F0683F">
      <w:pPr>
        <w:pStyle w:val="BodyText0"/>
        <w:keepNext/>
        <w:spacing w:before="0" w:after="0" w:line="240" w:lineRule="auto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4676775" cy="357187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3B8" w:rsidRPr="00CB430F" w:rsidRDefault="00EA7CC4" w:rsidP="00F0683F">
      <w:pPr>
        <w:pStyle w:val="Caption"/>
        <w:spacing w:line="240" w:lineRule="auto"/>
        <w:jc w:val="center"/>
        <w:rPr>
          <w:rFonts w:eastAsia="Helvetica" w:cs="Arial"/>
          <w:b w:val="0"/>
          <w:bCs/>
          <w:sz w:val="28"/>
          <w:szCs w:val="28"/>
        </w:rPr>
      </w:pPr>
      <w:r w:rsidRPr="00CB430F">
        <w:rPr>
          <w:rFonts w:cs="Arial"/>
        </w:rPr>
        <w:t xml:space="preserve">Figure </w:t>
      </w:r>
      <w:r w:rsidR="00377379" w:rsidRPr="00CB430F">
        <w:rPr>
          <w:rFonts w:cs="Arial"/>
        </w:rPr>
        <w:fldChar w:fldCharType="begin"/>
      </w:r>
      <w:r w:rsidR="0066150F" w:rsidRPr="00CB430F">
        <w:rPr>
          <w:rFonts w:cs="Arial"/>
        </w:rPr>
        <w:instrText xml:space="preserve"> SEQ Figure \* ARABIC </w:instrText>
      </w:r>
      <w:r w:rsidR="00377379" w:rsidRPr="00CB430F">
        <w:rPr>
          <w:rFonts w:cs="Arial"/>
        </w:rPr>
        <w:fldChar w:fldCharType="separate"/>
      </w:r>
      <w:r w:rsidR="00AC25EF" w:rsidRPr="00CB430F">
        <w:rPr>
          <w:rFonts w:cs="Arial"/>
          <w:noProof/>
        </w:rPr>
        <w:t>1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>: Use Case Diagram</w:t>
      </w:r>
    </w:p>
    <w:p w:rsidR="005670B6" w:rsidRPr="00CB430F" w:rsidRDefault="005670B6" w:rsidP="008D535B">
      <w:pPr>
        <w:pStyle w:val="Heading2"/>
        <w:spacing w:line="240" w:lineRule="auto"/>
        <w:rPr>
          <w:rFonts w:cs="Arial"/>
        </w:rPr>
      </w:pPr>
      <w:bookmarkStart w:id="14" w:name="_Toc246846472"/>
      <w:bookmarkStart w:id="15" w:name="_Toc62106650"/>
      <w:r w:rsidRPr="00CB430F">
        <w:rPr>
          <w:rFonts w:cs="Arial"/>
        </w:rPr>
        <w:t>Scope</w:t>
      </w:r>
      <w:bookmarkEnd w:id="14"/>
      <w:bookmarkEnd w:id="15"/>
    </w:p>
    <w:p w:rsidR="00F553B8" w:rsidRPr="00CB430F" w:rsidRDefault="000A571C" w:rsidP="008D535B">
      <w:pPr>
        <w:pStyle w:val="Bodytext"/>
        <w:numPr>
          <w:ilvl w:val="0"/>
          <w:numId w:val="16"/>
        </w:numPr>
        <w:spacing w:line="240" w:lineRule="auto"/>
        <w:rPr>
          <w:rFonts w:cs="Arial"/>
        </w:rPr>
      </w:pPr>
      <w:r w:rsidRPr="00CB430F">
        <w:rPr>
          <w:rStyle w:val="Hyperlink2"/>
          <w:rFonts w:cs="Arial"/>
        </w:rPr>
        <w:t>Creating an asp.net mvc application to store and retrieve data from sql server database using entity framework code first approach.</w:t>
      </w:r>
    </w:p>
    <w:p w:rsidR="005670B6" w:rsidRPr="00CB430F" w:rsidRDefault="00746888" w:rsidP="008D535B">
      <w:pPr>
        <w:pStyle w:val="Heading2"/>
        <w:spacing w:line="240" w:lineRule="auto"/>
        <w:rPr>
          <w:rFonts w:cs="Arial"/>
        </w:rPr>
      </w:pPr>
      <w:bookmarkStart w:id="16" w:name="_Toc62106651"/>
      <w:bookmarkEnd w:id="12"/>
      <w:r w:rsidRPr="00CB430F">
        <w:rPr>
          <w:rFonts w:cs="Arial"/>
        </w:rPr>
        <w:t>Hardware and Software Requirment</w:t>
      </w:r>
      <w:bookmarkEnd w:id="16"/>
    </w:p>
    <w:p w:rsidR="00C01D89" w:rsidRPr="00CB430F" w:rsidRDefault="00C01D89" w:rsidP="00717599">
      <w:pPr>
        <w:pStyle w:val="Bodytext"/>
        <w:numPr>
          <w:ilvl w:val="0"/>
          <w:numId w:val="15"/>
        </w:numPr>
        <w:spacing w:before="0" w:after="0" w:line="360" w:lineRule="auto"/>
        <w:rPr>
          <w:rFonts w:cs="Arial"/>
        </w:rPr>
      </w:pPr>
      <w:r w:rsidRPr="00CB430F">
        <w:rPr>
          <w:rFonts w:cs="Arial"/>
        </w:rPr>
        <w:t>Hardware Requirement:</w:t>
      </w:r>
    </w:p>
    <w:p w:rsidR="00C01D89" w:rsidRPr="00CB430F" w:rsidRDefault="00CB4805" w:rsidP="00717599">
      <w:pPr>
        <w:pStyle w:val="Bodytext"/>
        <w:numPr>
          <w:ilvl w:val="1"/>
          <w:numId w:val="15"/>
        </w:numPr>
        <w:spacing w:before="0" w:after="0" w:line="360" w:lineRule="auto"/>
        <w:rPr>
          <w:rFonts w:cs="Arial"/>
        </w:rPr>
      </w:pPr>
      <w:r w:rsidRPr="00CB430F">
        <w:rPr>
          <w:rFonts w:cs="Arial"/>
        </w:rPr>
        <w:t>Developer</w:t>
      </w:r>
      <w:r w:rsidR="00D97B61" w:rsidRPr="00CB430F">
        <w:rPr>
          <w:rFonts w:cs="Arial"/>
        </w:rPr>
        <w:t xml:space="preserve"> PC with </w:t>
      </w:r>
      <w:r w:rsidR="00666202" w:rsidRPr="00CB430F">
        <w:rPr>
          <w:rFonts w:cs="Arial"/>
        </w:rPr>
        <w:t>8</w:t>
      </w:r>
      <w:r w:rsidR="00C01D89" w:rsidRPr="00CB430F">
        <w:rPr>
          <w:rFonts w:cs="Arial"/>
        </w:rPr>
        <w:t>GB R</w:t>
      </w:r>
      <w:r w:rsidR="00666202" w:rsidRPr="00CB430F">
        <w:rPr>
          <w:rFonts w:cs="Arial"/>
        </w:rPr>
        <w:t>AM</w:t>
      </w:r>
    </w:p>
    <w:p w:rsidR="00C01D89" w:rsidRPr="00CB430F" w:rsidRDefault="00C01D89" w:rsidP="00717599">
      <w:pPr>
        <w:pStyle w:val="Bodytext"/>
        <w:numPr>
          <w:ilvl w:val="0"/>
          <w:numId w:val="15"/>
        </w:numPr>
        <w:spacing w:before="0" w:after="0" w:line="360" w:lineRule="auto"/>
        <w:rPr>
          <w:rFonts w:cs="Arial"/>
        </w:rPr>
      </w:pPr>
      <w:r w:rsidRPr="00CB430F">
        <w:rPr>
          <w:rFonts w:cs="Arial"/>
        </w:rPr>
        <w:t>Software Requirement</w:t>
      </w:r>
    </w:p>
    <w:p w:rsidR="00F25688" w:rsidRPr="00CB430F" w:rsidRDefault="00F25688" w:rsidP="00717599">
      <w:pPr>
        <w:pStyle w:val="Bodytext"/>
        <w:numPr>
          <w:ilvl w:val="1"/>
          <w:numId w:val="15"/>
        </w:numPr>
        <w:spacing w:before="0" w:after="0" w:line="360" w:lineRule="auto"/>
        <w:rPr>
          <w:rFonts w:cs="Arial"/>
        </w:rPr>
      </w:pPr>
      <w:r w:rsidRPr="00CB430F">
        <w:rPr>
          <w:rFonts w:cs="Arial"/>
        </w:rPr>
        <w:t>.Net Framework 4.5</w:t>
      </w:r>
    </w:p>
    <w:p w:rsidR="00F25688" w:rsidRPr="00CB430F" w:rsidRDefault="00F25688" w:rsidP="00717599">
      <w:pPr>
        <w:pStyle w:val="Bodytext"/>
        <w:numPr>
          <w:ilvl w:val="1"/>
          <w:numId w:val="15"/>
        </w:numPr>
        <w:spacing w:before="0" w:after="0" w:line="360" w:lineRule="auto"/>
        <w:rPr>
          <w:rFonts w:cs="Arial"/>
        </w:rPr>
      </w:pPr>
      <w:r w:rsidRPr="00CB430F">
        <w:rPr>
          <w:rFonts w:cs="Arial"/>
        </w:rPr>
        <w:t>Visual Studio Professional Edition 2015</w:t>
      </w:r>
    </w:p>
    <w:p w:rsidR="0028578F" w:rsidRPr="00CB430F" w:rsidRDefault="00F25688" w:rsidP="00717599">
      <w:pPr>
        <w:pStyle w:val="Bodytext"/>
        <w:widowControl/>
        <w:numPr>
          <w:ilvl w:val="1"/>
          <w:numId w:val="15"/>
        </w:numPr>
        <w:spacing w:before="0" w:after="0" w:line="360" w:lineRule="auto"/>
        <w:ind w:right="0"/>
        <w:rPr>
          <w:rFonts w:cs="Arial"/>
          <w:u w:val="single"/>
        </w:rPr>
      </w:pPr>
      <w:r w:rsidRPr="00CB430F">
        <w:rPr>
          <w:rFonts w:cs="Arial"/>
        </w:rPr>
        <w:t>SQL Server enterprise edition 2014</w:t>
      </w:r>
    </w:p>
    <w:p w:rsidR="00D102D8" w:rsidRPr="00CB430F" w:rsidRDefault="000A571C" w:rsidP="00717599">
      <w:pPr>
        <w:pStyle w:val="Bodytext"/>
        <w:widowControl/>
        <w:numPr>
          <w:ilvl w:val="1"/>
          <w:numId w:val="15"/>
        </w:numPr>
        <w:spacing w:before="0" w:after="0" w:line="360" w:lineRule="auto"/>
        <w:ind w:left="2154" w:right="0" w:hanging="357"/>
        <w:rPr>
          <w:rFonts w:cs="Arial"/>
          <w:u w:val="single"/>
        </w:rPr>
      </w:pPr>
      <w:r w:rsidRPr="00CB430F">
        <w:rPr>
          <w:rFonts w:cs="Arial"/>
        </w:rPr>
        <w:t>Internet explorer/Google Chrome</w:t>
      </w:r>
    </w:p>
    <w:p w:rsidR="00F553B8" w:rsidRPr="00CB430F" w:rsidRDefault="00F553B8" w:rsidP="008D535B">
      <w:pPr>
        <w:pStyle w:val="Heading1"/>
        <w:spacing w:line="240" w:lineRule="auto"/>
        <w:rPr>
          <w:rFonts w:cs="Arial"/>
        </w:rPr>
      </w:pPr>
      <w:bookmarkStart w:id="17" w:name="_Toc37681823"/>
      <w:bookmarkStart w:id="18" w:name="_Toc62106652"/>
      <w:bookmarkStart w:id="19" w:name="_Toc81026471"/>
      <w:bookmarkStart w:id="20" w:name="_Toc246846478"/>
      <w:r w:rsidRPr="00CB430F">
        <w:rPr>
          <w:rFonts w:cs="Arial"/>
        </w:rPr>
        <w:lastRenderedPageBreak/>
        <w:t>System diagram</w:t>
      </w:r>
      <w:bookmarkEnd w:id="17"/>
      <w:bookmarkEnd w:id="18"/>
    </w:p>
    <w:p w:rsidR="00EA7CC4" w:rsidRPr="00CB430F" w:rsidRDefault="003D51DF" w:rsidP="008D535B">
      <w:pPr>
        <w:pStyle w:val="BodyText0"/>
        <w:keepNext/>
        <w:spacing w:line="240" w:lineRule="auto"/>
        <w:rPr>
          <w:rFonts w:cs="Arial"/>
        </w:rPr>
      </w:pPr>
      <w:r w:rsidRPr="00CB430F">
        <w:rPr>
          <w:rFonts w:eastAsia="Helvetica" w:cs="Arial"/>
          <w:b w:val="0"/>
          <w:bCs w:val="0"/>
          <w:noProof/>
          <w:sz w:val="20"/>
        </w:rPr>
        <w:drawing>
          <wp:inline distT="0" distB="0" distL="0" distR="0">
            <wp:extent cx="4114800" cy="1504950"/>
            <wp:effectExtent l="0" t="0" r="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3B8" w:rsidRPr="00CB430F" w:rsidRDefault="00EA7CC4" w:rsidP="008D535B">
      <w:pPr>
        <w:pStyle w:val="Caption"/>
        <w:spacing w:line="240" w:lineRule="auto"/>
        <w:jc w:val="center"/>
        <w:rPr>
          <w:rStyle w:val="None"/>
          <w:rFonts w:eastAsia="Helvetica" w:cs="Arial"/>
          <w:b w:val="0"/>
          <w:bCs/>
        </w:rPr>
      </w:pPr>
      <w:r w:rsidRPr="00CB430F">
        <w:rPr>
          <w:rFonts w:cs="Arial"/>
        </w:rPr>
        <w:t xml:space="preserve">Figure </w:t>
      </w:r>
      <w:r w:rsidR="00377379" w:rsidRPr="00CB430F">
        <w:rPr>
          <w:rFonts w:cs="Arial"/>
        </w:rPr>
        <w:fldChar w:fldCharType="begin"/>
      </w:r>
      <w:r w:rsidR="0066150F" w:rsidRPr="00CB430F">
        <w:rPr>
          <w:rFonts w:cs="Arial"/>
        </w:rPr>
        <w:instrText xml:space="preserve"> SEQ Figure \* ARABIC </w:instrText>
      </w:r>
      <w:r w:rsidR="00377379" w:rsidRPr="00CB430F">
        <w:rPr>
          <w:rFonts w:cs="Arial"/>
        </w:rPr>
        <w:fldChar w:fldCharType="separate"/>
      </w:r>
      <w:r w:rsidR="00AC25EF" w:rsidRPr="00CB430F">
        <w:rPr>
          <w:rFonts w:cs="Arial"/>
          <w:noProof/>
        </w:rPr>
        <w:t>2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>: System Diagram</w:t>
      </w:r>
    </w:p>
    <w:p w:rsidR="008E15E4" w:rsidRPr="00CB430F" w:rsidRDefault="005E2898" w:rsidP="008D535B">
      <w:pPr>
        <w:pStyle w:val="Heading1"/>
        <w:spacing w:line="240" w:lineRule="auto"/>
        <w:rPr>
          <w:rFonts w:cs="Arial"/>
        </w:rPr>
      </w:pPr>
      <w:bookmarkStart w:id="21" w:name="_Toc62106653"/>
      <w:r w:rsidRPr="00CB430F">
        <w:rPr>
          <w:rFonts w:cs="Arial"/>
        </w:rPr>
        <w:t>Architecture</w:t>
      </w:r>
      <w:bookmarkEnd w:id="21"/>
    </w:p>
    <w:p w:rsidR="00EA7CC4" w:rsidRPr="00CB430F" w:rsidRDefault="00377379" w:rsidP="008D535B">
      <w:pPr>
        <w:keepNext/>
        <w:spacing w:line="240" w:lineRule="auto"/>
        <w:ind w:left="1440"/>
        <w:rPr>
          <w:rFonts w:cs="Arial"/>
        </w:rPr>
      </w:pPr>
      <w:r>
        <w:rPr>
          <w:rFonts w:cs="Arial"/>
          <w:noProof/>
          <w:lang w:bidi="hi-IN"/>
        </w:rPr>
      </w:r>
      <w:r>
        <w:rPr>
          <w:rFonts w:cs="Arial"/>
          <w:noProof/>
          <w:lang w:bidi="hi-IN"/>
        </w:rPr>
        <w:pict>
          <v:group id="Canvas 25" o:spid="_x0000_s1026" editas="canvas" style="width:385.2pt;height:163pt;mso-position-horizontal-relative:char;mso-position-vertical-relative:line" coordsize="48920,2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8920;height:20701;visibility:visible">
              <v:fill o:detectmouseclick="t"/>
              <v:path o:connecttype="none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Flowchart: Magnetic Disk 26" o:spid="_x0000_s1028" type="#_x0000_t132" style="position:absolute;left:36808;top:12674;width:7366;height:76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ryCL8A&#10;AADbAAAADwAAAGRycy9kb3ducmV2LnhtbESPQWsCMRSE7wX/Q3iCt5ooxcpqFBEKXl0LvT6S52Zx&#10;87IkUbf++kYoeBxm5htmvR18J24UUxtYw2yqQBCbYFtuNHyfvt6XIFJGttgFJg2/lGC7Gb2tsbLh&#10;zke61bkRBcKpQg0u576SMhlHHtM09MTFO4foMRcZG2kj3gvcd3Ku1EJ6bLksOOxp78hc6qvXoPbO&#10;1CFy+0Dzczx3yi8/P7zWk/GwW4HINORX+L99sBrmC3h+KT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KvIIvwAAANsAAAAPAAAAAAAAAAAAAAAAAJgCAABkcnMvZG93bnJl&#10;di54bWxQSwUGAAAAAAQABAD1AAAAhAMAAAAA&#10;" fillcolor="#5b9bd5 [3204]" strokecolor="#1f4d78 [1604]" strokeweight="1pt">
              <v:stroke joinstyle="miter"/>
              <v:textbox>
                <w:txbxContent>
                  <w:p w:rsidR="006D09D0" w:rsidRPr="00C2149E" w:rsidRDefault="006D09D0" w:rsidP="00351702">
                    <w:pPr>
                      <w:spacing w:before="0" w:after="0"/>
                      <w:jc w:val="center"/>
                      <w:rPr>
                        <w:sz w:val="16"/>
                      </w:rPr>
                    </w:pPr>
                    <w:r w:rsidRPr="00C2149E">
                      <w:rPr>
                        <w:sz w:val="16"/>
                      </w:rPr>
                      <w:t>Database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27" o:spid="_x0000_s1029" type="#_x0000_t176" style="position:absolute;left:20780;top:2190;width:14176;height:61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9khcQA&#10;AADbAAAADwAAAGRycy9kb3ducmV2LnhtbESP3WoCMRSE7wXfIRyhdzWrlVq2RhFRbEHEqvT6uDn7&#10;w25O1k3U9e1NoeDlMDPfMJNZaypxpcYVlhUM+hEI4sTqgjMFx8Pq9QOE88gaK8uk4E4OZtNuZ4Kx&#10;tjf+oeveZyJA2MWoIPe+jqV0SU4GXd/WxMFLbWPQB9lkUjd4C3BTyWEUvUuDBYeFHGta5JSU+4tR&#10;4M9mNSrS31G5S0+6/N6ul5v7m1IvvXb+CcJT65/h//aXVjAcw9+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ZIXEAAAA2wAAAA8AAAAAAAAAAAAAAAAAmAIAAGRycy9k&#10;b3ducmV2LnhtbFBLBQYAAAAABAAEAPUAAACJAwAAAAA=&#10;" fillcolor="#5b9bd5 [3204]" strokecolor="#1f4d78 [1604]" strokeweight="1pt">
              <v:textbox>
                <w:txbxContent>
                  <w:p w:rsidR="006D09D0" w:rsidRPr="00300868" w:rsidRDefault="006D09D0" w:rsidP="00A1618B">
                    <w:pPr>
                      <w:spacing w:before="0"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Entity Framework</w:t>
                    </w:r>
                  </w:p>
                </w:txbxContent>
              </v:textbox>
            </v:shape>
            <v:shape id="Flowchart: Alternate Process 34" o:spid="_x0000_s1030" type="#_x0000_t176" style="position:absolute;top:1778;width:14630;height:67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sL8QA&#10;AADbAAAADwAAAGRycy9kb3ducmV2LnhtbESPW2vCQBSE3wv+h+UIfasbaxCJriKi1EIRL6XPx+zJ&#10;hWTPptlV4793hUIfh5n5hpktOlOLK7WutKxgOIhAEKdWl5wr+D5t3iYgnEfWWFsmBXdysJj3XmaY&#10;aHvjA12PPhcBwi5BBYX3TSKlSwsy6Aa2IQ5eZluDPsg2l7rFW4CbWr5H0VgaLDksFNjQqqC0Ol6M&#10;Av9rNnGZ/cTVPjvr6nP3sf66j5R67XfLKQhPnf8P/7W3WsEoh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bC/EAAAA2wAAAA8AAAAAAAAAAAAAAAAAmAIAAGRycy9k&#10;b3ducmV2LnhtbFBLBQYAAAAABAAEAPUAAACJAwAAAAA=&#10;" fillcolor="#5b9bd5 [3204]" strokecolor="#1f4d78 [1604]" strokeweight="1pt">
              <v:textbox>
                <w:txbxContent>
                  <w:p w:rsidR="006D09D0" w:rsidRPr="008F4836" w:rsidRDefault="008732F2" w:rsidP="008F4836">
                    <w:pPr>
                      <w:widowControl/>
                      <w:autoSpaceDE w:val="0"/>
                      <w:autoSpaceDN w:val="0"/>
                      <w:adjustRightInd w:val="0"/>
                      <w:spacing w:before="0" w:after="0" w:line="288" w:lineRule="auto"/>
                      <w:ind w:right="0"/>
                      <w:jc w:val="center"/>
                      <w:rPr>
                        <w:rFonts w:cs="Arial"/>
                        <w:sz w:val="10"/>
                        <w:szCs w:val="18"/>
                      </w:rPr>
                    </w:pPr>
                    <w:r>
                      <w:rPr>
                        <w:sz w:val="16"/>
                        <w:szCs w:val="16"/>
                      </w:rPr>
                      <w:t>CovidVaccinationCenter</w:t>
                    </w:r>
                    <w:r w:rsidR="006D09D0" w:rsidRPr="008F4836">
                      <w:rPr>
                        <w:sz w:val="16"/>
                        <w:szCs w:val="16"/>
                      </w:rPr>
                      <w:t>App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Left-Right Arrow 28" o:spid="_x0000_s1031" type="#_x0000_t69" style="position:absolute;left:14782;top:4546;width:5998;height:16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7PosEA&#10;AADbAAAADwAAAGRycy9kb3ducmV2LnhtbERPTWuDQBC9B/Iflgn0lqwVG8RmlbahxVuJySW3wZ2q&#10;6M6Ku422v757KOT4eN+HYjGDuNHkOssKHncRCOLa6o4bBZfz+zYF4TyyxsEyKfghB0W+Xh0w03bm&#10;E90q34gQwi5DBa33Yyalq1sy6HZ2JA7cl50M+gCnRuoJ5xBuBhlH0V4a7Dg0tDjSW0t1X30bBUmv&#10;XXqdo8/y1P++fixPxzmJj0o9bJaXZxCeFn8X/7tLrSAOY8OX8AN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Oz6LBAAAA2wAAAA8AAAAAAAAAAAAAAAAAmAIAAGRycy9kb3du&#10;cmV2LnhtbFBLBQYAAAAABAAEAPUAAACGAwAAAAA=&#10;" adj="2904" fillcolor="#5b9bd5 [3204]" strokecolor="#1f4d78 [1604]" strokeweight="1pt"/>
            <v:shape id="Left-Up Arrow 11" o:spid="_x0000_s1032" style="position:absolute;left:33766;top:5508;width:8191;height:5811;rotation:-90;visibility:visible;mso-wrap-style:square;v-text-anchor:middle" coordsize="81915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NP8QA&#10;AADbAAAADwAAAGRycy9kb3ducmV2LnhtbESPQWsCMRCF74X+hzAFbzVRUGRrFC0UCtJD1YPH6Wbc&#10;bLuZLEnq7vbXN4LgbYb35n1vluveNeJCIdaeNUzGCgRx6U3NlYbj4e15ASImZIONZ9IwUIT16vFh&#10;iYXxHX/SZZ8qkUM4FqjBptQWUsbSksM49i1x1s4+OEx5DZU0Absc7ho5VWouHdacCRZberVU/ux/&#10;XYYMqnbd9nunTl8fM3v+C2GY7rQePfWbFxCJ+nQ3367fTa4/gesveQ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jT/EAAAA2wAAAA8AAAAAAAAAAAAAAAAAmAIAAGRycy9k&#10;b3ducmV2LnhtbFBLBQYAAAAABAAEAPUAAACJAwAAAAA=&#10;" path="m,511761l126210,442497r,27976l708598,470473r,-344263l680622,126210,749886,r69264,126210l791174,126210r,426839l126210,553049r,27976l,511761xe" fillcolor="#5b9bd5 [3204]" strokecolor="#1f4d78 [1604]" strokeweight="1pt">
              <v:stroke joinstyle="miter"/>
              <v:path arrowok="t" o:connecttype="custom" o:connectlocs="0,511761;126210,442497;126210,470473;708598,470473;708598,126210;680622,126210;749886,0;819150,126210;791174,126210;791174,553049;126210,553049;126210,581025;0,511761" o:connectangles="0,0,0,0,0,0,0,0,0,0,0,0,0"/>
            </v:shape>
            <w10:wrap type="none"/>
            <w10:anchorlock/>
          </v:group>
        </w:pict>
      </w:r>
    </w:p>
    <w:p w:rsidR="0073669A" w:rsidRPr="00CB430F" w:rsidRDefault="00EA7CC4" w:rsidP="008D535B">
      <w:pPr>
        <w:pStyle w:val="Caption"/>
        <w:spacing w:line="240" w:lineRule="auto"/>
        <w:jc w:val="center"/>
        <w:rPr>
          <w:rFonts w:cs="Arial"/>
        </w:rPr>
      </w:pPr>
      <w:r w:rsidRPr="00CB430F">
        <w:rPr>
          <w:rFonts w:cs="Arial"/>
        </w:rPr>
        <w:t xml:space="preserve">Figure </w:t>
      </w:r>
      <w:r w:rsidR="00377379" w:rsidRPr="00CB430F">
        <w:rPr>
          <w:rFonts w:cs="Arial"/>
        </w:rPr>
        <w:fldChar w:fldCharType="begin"/>
      </w:r>
      <w:r w:rsidR="0066150F" w:rsidRPr="00CB430F">
        <w:rPr>
          <w:rFonts w:cs="Arial"/>
        </w:rPr>
        <w:instrText xml:space="preserve"> SEQ Figure \* ARABIC </w:instrText>
      </w:r>
      <w:r w:rsidR="00377379" w:rsidRPr="00CB430F">
        <w:rPr>
          <w:rFonts w:cs="Arial"/>
        </w:rPr>
        <w:fldChar w:fldCharType="separate"/>
      </w:r>
      <w:r w:rsidR="00AC25EF" w:rsidRPr="00CB430F">
        <w:rPr>
          <w:rFonts w:cs="Arial"/>
          <w:noProof/>
        </w:rPr>
        <w:t>3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>: Architecture Diagram</w:t>
      </w:r>
    </w:p>
    <w:p w:rsidR="00EA7CC4" w:rsidRPr="00CB430F" w:rsidRDefault="00EA7CC4" w:rsidP="008D535B">
      <w:pPr>
        <w:keepNext/>
        <w:spacing w:line="240" w:lineRule="auto"/>
        <w:ind w:left="720"/>
        <w:rPr>
          <w:rFonts w:cs="Arial"/>
        </w:rPr>
      </w:pPr>
    </w:p>
    <w:p w:rsidR="00412D06" w:rsidRPr="00CB430F" w:rsidRDefault="00412D06" w:rsidP="008D535B">
      <w:pPr>
        <w:pStyle w:val="Heading1"/>
        <w:spacing w:line="240" w:lineRule="auto"/>
        <w:rPr>
          <w:rFonts w:cs="Arial"/>
        </w:rPr>
      </w:pPr>
      <w:bookmarkStart w:id="22" w:name="_Toc62106655"/>
      <w:r w:rsidRPr="00CB430F">
        <w:rPr>
          <w:rFonts w:cs="Arial"/>
        </w:rPr>
        <w:t>Solution Creation</w:t>
      </w:r>
      <w:bookmarkEnd w:id="22"/>
    </w:p>
    <w:p w:rsidR="00172B3A" w:rsidRPr="00CB430F" w:rsidRDefault="00172B3A" w:rsidP="00645258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Create a new project in visual studio using the mvc template.</w:t>
      </w:r>
    </w:p>
    <w:p w:rsidR="00172B3A" w:rsidRPr="00CB430F" w:rsidRDefault="00172B3A" w:rsidP="00AA38FD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Give the project name as “</w:t>
      </w:r>
      <w:r w:rsidR="008732F2">
        <w:rPr>
          <w:rFonts w:ascii="Arial" w:eastAsia="Times New Roman" w:hAnsi="Arial" w:cs="Arial"/>
          <w:b/>
          <w:sz w:val="20"/>
          <w:szCs w:val="20"/>
        </w:rPr>
        <w:t>CovidVaccinationCenter</w:t>
      </w:r>
      <w:r w:rsidRPr="00CB430F">
        <w:rPr>
          <w:rFonts w:ascii="Arial" w:eastAsia="Times New Roman" w:hAnsi="Arial" w:cs="Arial"/>
          <w:sz w:val="20"/>
          <w:szCs w:val="20"/>
        </w:rPr>
        <w:t>”</w:t>
      </w:r>
    </w:p>
    <w:p w:rsidR="00172B3A" w:rsidRPr="00CB430F" w:rsidRDefault="00814117" w:rsidP="00645258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Change the authentication mode to “</w:t>
      </w:r>
      <w:r w:rsidRPr="00CB430F">
        <w:rPr>
          <w:rFonts w:ascii="Arial" w:eastAsia="Times New Roman" w:hAnsi="Arial" w:cs="Arial"/>
          <w:b/>
          <w:sz w:val="20"/>
          <w:szCs w:val="20"/>
        </w:rPr>
        <w:t>No Authentication</w:t>
      </w:r>
      <w:r w:rsidRPr="00CB430F">
        <w:rPr>
          <w:rFonts w:ascii="Arial" w:eastAsia="Times New Roman" w:hAnsi="Arial" w:cs="Arial"/>
          <w:sz w:val="20"/>
          <w:szCs w:val="20"/>
        </w:rPr>
        <w:t>”</w:t>
      </w:r>
    </w:p>
    <w:p w:rsidR="00172B3A" w:rsidRPr="00CB430F" w:rsidRDefault="00172B3A" w:rsidP="00645258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Ensure to uncheck the following checkboxes</w:t>
      </w:r>
    </w:p>
    <w:p w:rsidR="00172B3A" w:rsidRPr="00CB430F" w:rsidRDefault="00172B3A" w:rsidP="00645258">
      <w:pPr>
        <w:pStyle w:val="ListParagraph"/>
        <w:widowControl w:val="0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Configure for Https</w:t>
      </w:r>
    </w:p>
    <w:p w:rsidR="00172B3A" w:rsidRPr="00CB430F" w:rsidRDefault="00172B3A" w:rsidP="00645258">
      <w:pPr>
        <w:pStyle w:val="ListParagraph"/>
        <w:widowControl w:val="0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Docker support</w:t>
      </w:r>
    </w:p>
    <w:p w:rsidR="00172B3A" w:rsidRPr="00CB430F" w:rsidRDefault="00172B3A" w:rsidP="00645258">
      <w:pPr>
        <w:pStyle w:val="ListParagraph"/>
        <w:widowControl w:val="0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Create unit test for project</w:t>
      </w:r>
    </w:p>
    <w:p w:rsidR="00172B3A" w:rsidRPr="00CB430F" w:rsidRDefault="00172B3A" w:rsidP="00645258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Delete the default “</w:t>
      </w:r>
      <w:r w:rsidRPr="00CB430F">
        <w:rPr>
          <w:rFonts w:ascii="Arial" w:eastAsia="Times New Roman" w:hAnsi="Arial" w:cs="Arial"/>
          <w:b/>
          <w:sz w:val="20"/>
          <w:szCs w:val="20"/>
        </w:rPr>
        <w:t>HomController</w:t>
      </w:r>
      <w:r w:rsidRPr="00CB430F">
        <w:rPr>
          <w:rFonts w:ascii="Arial" w:eastAsia="Times New Roman" w:hAnsi="Arial" w:cs="Arial"/>
          <w:sz w:val="20"/>
          <w:szCs w:val="20"/>
        </w:rPr>
        <w:t>” and it’s associated views folder.</w:t>
      </w:r>
    </w:p>
    <w:p w:rsidR="00172B3A" w:rsidRPr="00CB430F" w:rsidRDefault="00172B3A" w:rsidP="00645258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Delete the default “</w:t>
      </w:r>
      <w:r w:rsidRPr="00CB430F">
        <w:rPr>
          <w:rFonts w:ascii="Arial" w:eastAsia="Times New Roman" w:hAnsi="Arial" w:cs="Arial"/>
          <w:b/>
          <w:sz w:val="20"/>
          <w:szCs w:val="20"/>
        </w:rPr>
        <w:t>Error.cshtml</w:t>
      </w:r>
      <w:r w:rsidRPr="00CB430F">
        <w:rPr>
          <w:rFonts w:ascii="Arial" w:eastAsia="Times New Roman" w:hAnsi="Arial" w:cs="Arial"/>
          <w:sz w:val="20"/>
          <w:szCs w:val="20"/>
        </w:rPr>
        <w:t xml:space="preserve">” view from </w:t>
      </w:r>
      <w:r w:rsidRPr="00CB430F">
        <w:rPr>
          <w:rFonts w:ascii="Arial" w:eastAsia="Times New Roman" w:hAnsi="Arial" w:cs="Arial"/>
          <w:b/>
          <w:sz w:val="20"/>
          <w:szCs w:val="20"/>
        </w:rPr>
        <w:t>Views/Shared</w:t>
      </w:r>
      <w:r w:rsidRPr="00CB430F">
        <w:rPr>
          <w:rFonts w:ascii="Arial" w:eastAsia="Times New Roman" w:hAnsi="Arial" w:cs="Arial"/>
          <w:sz w:val="20"/>
          <w:szCs w:val="20"/>
        </w:rPr>
        <w:t xml:space="preserve"> folder.</w:t>
      </w:r>
    </w:p>
    <w:p w:rsidR="00172B3A" w:rsidRPr="00CB430F" w:rsidRDefault="00814117" w:rsidP="00645258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 xml:space="preserve">Go to </w:t>
      </w:r>
      <w:r w:rsidR="00D53263" w:rsidRPr="00CB430F">
        <w:rPr>
          <w:rFonts w:ascii="Arial" w:eastAsia="Times New Roman" w:hAnsi="Arial" w:cs="Arial"/>
          <w:b/>
          <w:sz w:val="20"/>
          <w:szCs w:val="20"/>
        </w:rPr>
        <w:t>NuGet Package M</w:t>
      </w:r>
      <w:r w:rsidRPr="00CB430F">
        <w:rPr>
          <w:rFonts w:ascii="Arial" w:eastAsia="Times New Roman" w:hAnsi="Arial" w:cs="Arial"/>
          <w:b/>
          <w:sz w:val="20"/>
          <w:szCs w:val="20"/>
        </w:rPr>
        <w:t>anager</w:t>
      </w:r>
      <w:r w:rsidRPr="00CB430F">
        <w:rPr>
          <w:rFonts w:ascii="Arial" w:eastAsia="Times New Roman" w:hAnsi="Arial" w:cs="Arial"/>
          <w:sz w:val="20"/>
          <w:szCs w:val="20"/>
        </w:rPr>
        <w:t xml:space="preserve"> and install “</w:t>
      </w:r>
      <w:r w:rsidRPr="00CB430F">
        <w:rPr>
          <w:rFonts w:ascii="Arial" w:eastAsia="Times New Roman" w:hAnsi="Arial" w:cs="Arial"/>
          <w:b/>
          <w:sz w:val="20"/>
          <w:szCs w:val="20"/>
        </w:rPr>
        <w:t>EntityFramework</w:t>
      </w:r>
      <w:r w:rsidRPr="00CB430F">
        <w:rPr>
          <w:rFonts w:ascii="Arial" w:eastAsia="Times New Roman" w:hAnsi="Arial" w:cs="Arial"/>
          <w:sz w:val="20"/>
          <w:szCs w:val="20"/>
        </w:rPr>
        <w:t>” package.</w:t>
      </w:r>
    </w:p>
    <w:p w:rsidR="00006176" w:rsidRPr="00006176" w:rsidRDefault="00D53263" w:rsidP="008D535B">
      <w:pPr>
        <w:pStyle w:val="ListParagraph"/>
        <w:keepNext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39" w:after="0" w:line="240" w:lineRule="auto"/>
        <w:contextualSpacing w:val="0"/>
        <w:rPr>
          <w:rFonts w:ascii="Arial" w:hAnsi="Arial" w:cs="Arial"/>
        </w:rPr>
      </w:pPr>
      <w:r w:rsidRPr="00006176">
        <w:rPr>
          <w:rFonts w:ascii="Arial" w:eastAsia="Times New Roman" w:hAnsi="Arial" w:cs="Arial"/>
          <w:sz w:val="20"/>
          <w:szCs w:val="20"/>
        </w:rPr>
        <w:lastRenderedPageBreak/>
        <w:t>Open W</w:t>
      </w:r>
      <w:r w:rsidR="00814117" w:rsidRPr="00006176">
        <w:rPr>
          <w:rFonts w:ascii="Arial" w:eastAsia="Times New Roman" w:hAnsi="Arial" w:cs="Arial"/>
          <w:sz w:val="20"/>
          <w:szCs w:val="20"/>
        </w:rPr>
        <w:t xml:space="preserve">eb.config file and add a connection string in </w:t>
      </w:r>
      <w:r w:rsidR="00814117" w:rsidRPr="00006176">
        <w:rPr>
          <w:rFonts w:ascii="Arial" w:eastAsia="Times New Roman" w:hAnsi="Arial" w:cs="Arial"/>
          <w:b/>
          <w:sz w:val="20"/>
          <w:szCs w:val="20"/>
        </w:rPr>
        <w:t>&lt;ConnectionStrings&gt;</w:t>
      </w:r>
      <w:r w:rsidR="00814117" w:rsidRPr="00006176">
        <w:rPr>
          <w:rFonts w:ascii="Arial" w:eastAsia="Times New Roman" w:hAnsi="Arial" w:cs="Arial"/>
          <w:sz w:val="20"/>
          <w:szCs w:val="20"/>
        </w:rPr>
        <w:t xml:space="preserve"> with the name as “</w:t>
      </w:r>
      <w:r w:rsidR="00006176" w:rsidRPr="00006176">
        <w:rPr>
          <w:rFonts w:ascii="Arial" w:eastAsia="Times New Roman" w:hAnsi="Arial" w:cs="Arial"/>
          <w:b/>
          <w:sz w:val="20"/>
          <w:szCs w:val="20"/>
        </w:rPr>
        <w:t>SqlCon</w:t>
      </w:r>
      <w:r w:rsidR="0069162D" w:rsidRPr="00006176">
        <w:rPr>
          <w:rFonts w:ascii="Arial" w:eastAsia="Times New Roman" w:hAnsi="Arial" w:cs="Arial"/>
          <w:sz w:val="20"/>
          <w:szCs w:val="20"/>
        </w:rPr>
        <w:t>”</w:t>
      </w:r>
      <w:r w:rsidR="00520C58" w:rsidRPr="00006176">
        <w:rPr>
          <w:rFonts w:ascii="Arial" w:eastAsia="Times New Roman" w:hAnsi="Arial" w:cs="Arial"/>
          <w:sz w:val="20"/>
          <w:szCs w:val="20"/>
        </w:rPr>
        <w:t>.</w:t>
      </w:r>
    </w:p>
    <w:p w:rsidR="00EA7CC4" w:rsidRPr="00006176" w:rsidRDefault="00520C58" w:rsidP="008D535B">
      <w:pPr>
        <w:pStyle w:val="ListParagraph"/>
        <w:keepNext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39" w:after="0" w:line="240" w:lineRule="auto"/>
        <w:contextualSpacing w:val="0"/>
        <w:rPr>
          <w:rFonts w:ascii="Arial" w:hAnsi="Arial" w:cs="Arial"/>
        </w:rPr>
      </w:pPr>
      <w:r w:rsidRPr="00006176">
        <w:rPr>
          <w:rFonts w:ascii="Arial" w:eastAsia="Times New Roman" w:hAnsi="Arial" w:cs="Arial"/>
          <w:sz w:val="20"/>
          <w:szCs w:val="20"/>
        </w:rPr>
        <w:t xml:space="preserve"> Keep the values for DataSource, Database and security as per your system configuration.</w:t>
      </w:r>
    </w:p>
    <w:p w:rsidR="00412D06" w:rsidRPr="00CB430F" w:rsidRDefault="0007641F" w:rsidP="00645258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39" w:after="0" w:line="24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CB430F">
        <w:rPr>
          <w:rFonts w:ascii="Arial" w:eastAsia="Times New Roman" w:hAnsi="Arial" w:cs="Arial"/>
          <w:sz w:val="20"/>
          <w:szCs w:val="20"/>
        </w:rPr>
        <w:t>Go to solution explorer, expand “</w:t>
      </w:r>
      <w:r w:rsidRPr="00CB430F">
        <w:rPr>
          <w:rFonts w:ascii="Arial" w:eastAsia="Times New Roman" w:hAnsi="Arial" w:cs="Arial"/>
          <w:b/>
          <w:sz w:val="20"/>
          <w:szCs w:val="20"/>
        </w:rPr>
        <w:t>App_Start</w:t>
      </w:r>
      <w:r w:rsidRPr="00CB430F">
        <w:rPr>
          <w:rFonts w:ascii="Arial" w:eastAsia="Times New Roman" w:hAnsi="Arial" w:cs="Arial"/>
          <w:sz w:val="20"/>
          <w:szCs w:val="20"/>
        </w:rPr>
        <w:t>” folder and modify the “</w:t>
      </w:r>
      <w:r w:rsidRPr="00CB430F">
        <w:rPr>
          <w:rFonts w:ascii="Arial" w:eastAsia="Times New Roman" w:hAnsi="Arial" w:cs="Arial"/>
          <w:b/>
          <w:sz w:val="20"/>
          <w:szCs w:val="20"/>
        </w:rPr>
        <w:t>RouteConfig.cs</w:t>
      </w:r>
      <w:r w:rsidRPr="00CB430F">
        <w:rPr>
          <w:rFonts w:ascii="Arial" w:eastAsia="Times New Roman" w:hAnsi="Arial" w:cs="Arial"/>
          <w:sz w:val="20"/>
          <w:szCs w:val="20"/>
        </w:rPr>
        <w:t>” to start the application with “</w:t>
      </w:r>
      <w:r w:rsidR="00006176">
        <w:rPr>
          <w:rFonts w:ascii="Arial" w:eastAsia="Times New Roman" w:hAnsi="Arial" w:cs="Arial"/>
          <w:b/>
          <w:sz w:val="20"/>
          <w:szCs w:val="20"/>
        </w:rPr>
        <w:t>VaccinationCenter</w:t>
      </w:r>
      <w:r w:rsidRPr="00CB430F">
        <w:rPr>
          <w:rFonts w:ascii="Arial" w:eastAsia="Times New Roman" w:hAnsi="Arial" w:cs="Arial"/>
          <w:sz w:val="20"/>
          <w:szCs w:val="20"/>
        </w:rPr>
        <w:t>” controller and “</w:t>
      </w:r>
      <w:r w:rsidR="004020DB" w:rsidRPr="00CB430F">
        <w:rPr>
          <w:rFonts w:ascii="Arial" w:eastAsia="Times New Roman" w:hAnsi="Arial" w:cs="Arial"/>
          <w:b/>
          <w:sz w:val="20"/>
          <w:szCs w:val="20"/>
        </w:rPr>
        <w:t>Add</w:t>
      </w:r>
      <w:r w:rsidRPr="00CB430F">
        <w:rPr>
          <w:rFonts w:ascii="Arial" w:eastAsia="Times New Roman" w:hAnsi="Arial" w:cs="Arial"/>
          <w:sz w:val="20"/>
          <w:szCs w:val="20"/>
        </w:rPr>
        <w:t>” action which will be created subsequently during the application development.</w:t>
      </w:r>
    </w:p>
    <w:p w:rsidR="00412D06" w:rsidRPr="00CB430F" w:rsidRDefault="00412D06" w:rsidP="008D535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1"/>
        </w:tabs>
        <w:spacing w:after="0" w:line="240" w:lineRule="auto"/>
        <w:rPr>
          <w:rFonts w:cs="Arial"/>
        </w:rPr>
      </w:pPr>
    </w:p>
    <w:p w:rsidR="00412D06" w:rsidRPr="00CB430F" w:rsidRDefault="00412D06" w:rsidP="008D535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1"/>
        </w:tabs>
        <w:spacing w:after="0" w:line="240" w:lineRule="auto"/>
        <w:ind w:left="519"/>
        <w:rPr>
          <w:rFonts w:cs="Arial"/>
        </w:rPr>
      </w:pPr>
      <w:r w:rsidRPr="00CB430F">
        <w:rPr>
          <w:rFonts w:cs="Arial"/>
          <w:b/>
          <w:color w:val="FF0000"/>
        </w:rPr>
        <w:t>NOTE:</w:t>
      </w:r>
      <w:r w:rsidRPr="00CB430F">
        <w:rPr>
          <w:rFonts w:cs="Arial"/>
        </w:rPr>
        <w:t xml:space="preserve"> Solution is already created for you on the platform. </w:t>
      </w:r>
      <w:r w:rsidR="003F7F0F" w:rsidRPr="00CB430F">
        <w:rPr>
          <w:rFonts w:cs="Arial"/>
        </w:rPr>
        <w:t>Do not make any changes to connection strin</w:t>
      </w:r>
      <w:r w:rsidR="00D53263" w:rsidRPr="00CB430F">
        <w:rPr>
          <w:rFonts w:cs="Arial"/>
        </w:rPr>
        <w:t>g and custom errors section of W</w:t>
      </w:r>
      <w:r w:rsidR="003F7F0F" w:rsidRPr="00CB430F">
        <w:rPr>
          <w:rFonts w:cs="Arial"/>
        </w:rPr>
        <w:t>eb.config present on the platform.</w:t>
      </w:r>
    </w:p>
    <w:p w:rsidR="00412D06" w:rsidRPr="00CB430F" w:rsidRDefault="00412D06" w:rsidP="008D535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81"/>
        </w:tabs>
        <w:spacing w:after="0" w:line="240" w:lineRule="auto"/>
        <w:rPr>
          <w:rFonts w:cs="Arial"/>
        </w:rPr>
      </w:pPr>
    </w:p>
    <w:p w:rsidR="00D97B61" w:rsidRPr="00CB430F" w:rsidRDefault="00102F5E" w:rsidP="008D535B">
      <w:pPr>
        <w:pStyle w:val="Heading1"/>
        <w:spacing w:line="240" w:lineRule="auto"/>
        <w:rPr>
          <w:rFonts w:cs="Arial"/>
        </w:rPr>
      </w:pPr>
      <w:bookmarkStart w:id="23" w:name="_Toc62106656"/>
      <w:r w:rsidRPr="00CB430F">
        <w:rPr>
          <w:rFonts w:cs="Arial"/>
        </w:rPr>
        <w:t xml:space="preserve">Add </w:t>
      </w:r>
      <w:r w:rsidR="00006176">
        <w:rPr>
          <w:rFonts w:cs="Arial"/>
        </w:rPr>
        <w:t xml:space="preserve">vaccination center </w:t>
      </w:r>
      <w:r w:rsidR="005611AC" w:rsidRPr="00CB430F">
        <w:rPr>
          <w:rFonts w:cs="Arial"/>
        </w:rPr>
        <w:t>details</w:t>
      </w:r>
      <w:bookmarkEnd w:id="23"/>
    </w:p>
    <w:p w:rsidR="003B4C2A" w:rsidRPr="00CB430F" w:rsidRDefault="00EF1B55" w:rsidP="00645258">
      <w:pPr>
        <w:pStyle w:val="Heading2"/>
        <w:numPr>
          <w:ilvl w:val="0"/>
          <w:numId w:val="28"/>
        </w:numPr>
        <w:spacing w:line="240" w:lineRule="auto"/>
        <w:rPr>
          <w:rFonts w:cs="Arial"/>
        </w:rPr>
      </w:pPr>
      <w:bookmarkStart w:id="24" w:name="_Toc62106657"/>
      <w:r w:rsidRPr="00CB430F">
        <w:rPr>
          <w:rFonts w:cs="Arial"/>
        </w:rPr>
        <w:t>Requirement flow</w:t>
      </w:r>
      <w:bookmarkEnd w:id="24"/>
    </w:p>
    <w:p w:rsidR="0091674C" w:rsidRPr="00CB430F" w:rsidRDefault="0091674C" w:rsidP="008D535B">
      <w:pPr>
        <w:pStyle w:val="Bodytext"/>
        <w:spacing w:line="240" w:lineRule="auto"/>
        <w:ind w:left="360"/>
        <w:rPr>
          <w:rFonts w:cs="Arial"/>
          <w:b/>
        </w:rPr>
      </w:pPr>
      <w:r w:rsidRPr="00CB430F">
        <w:rPr>
          <w:rFonts w:cs="Arial"/>
          <w:b/>
        </w:rPr>
        <w:t>Steps Explanation</w:t>
      </w:r>
    </w:p>
    <w:p w:rsidR="00965222" w:rsidRPr="00CB430F" w:rsidRDefault="00C0230C" w:rsidP="00BF0D0C">
      <w:pPr>
        <w:pStyle w:val="Bodytext"/>
        <w:numPr>
          <w:ilvl w:val="0"/>
          <w:numId w:val="37"/>
        </w:numPr>
        <w:spacing w:line="240" w:lineRule="auto"/>
        <w:rPr>
          <w:rFonts w:cs="Arial"/>
        </w:rPr>
      </w:pPr>
      <w:r w:rsidRPr="00CB430F">
        <w:rPr>
          <w:rFonts w:cs="Arial"/>
        </w:rPr>
        <w:t xml:space="preserve">User launches the application and add </w:t>
      </w:r>
      <w:r w:rsidR="00006176">
        <w:rPr>
          <w:rFonts w:cs="Arial"/>
        </w:rPr>
        <w:t xml:space="preserve">vaccination center </w:t>
      </w:r>
      <w:r w:rsidRPr="00CB430F">
        <w:rPr>
          <w:rFonts w:cs="Arial"/>
        </w:rPr>
        <w:t>page is displayed to the user as follows</w:t>
      </w:r>
    </w:p>
    <w:p w:rsidR="00A2598C" w:rsidRPr="00CB430F" w:rsidRDefault="00006176" w:rsidP="00A2598C">
      <w:pPr>
        <w:pStyle w:val="Bodytext"/>
        <w:tabs>
          <w:tab w:val="left" w:pos="881"/>
        </w:tabs>
        <w:spacing w:line="240" w:lineRule="auto"/>
        <w:ind w:left="88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34050" cy="3381375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8C" w:rsidRPr="00CB430F" w:rsidRDefault="00A2598C" w:rsidP="00A2598C">
      <w:pPr>
        <w:pStyle w:val="Caption"/>
        <w:ind w:left="720" w:firstLine="720"/>
        <w:rPr>
          <w:rFonts w:cs="Arial"/>
        </w:rPr>
      </w:pPr>
      <w:r w:rsidRPr="00CB430F">
        <w:rPr>
          <w:rFonts w:cs="Arial"/>
        </w:rPr>
        <w:t xml:space="preserve">Figure </w:t>
      </w:r>
      <w:r w:rsidR="00006176">
        <w:rPr>
          <w:rFonts w:cs="Arial"/>
        </w:rPr>
        <w:t>4</w:t>
      </w:r>
      <w:r w:rsidRPr="00CB430F">
        <w:rPr>
          <w:rFonts w:cs="Arial"/>
        </w:rPr>
        <w:t xml:space="preserve"> : Add new </w:t>
      </w:r>
      <w:r w:rsidR="00006176">
        <w:rPr>
          <w:rFonts w:cs="Arial"/>
        </w:rPr>
        <w:t xml:space="preserve">vaccination center </w:t>
      </w:r>
      <w:r w:rsidRPr="00CB430F">
        <w:rPr>
          <w:rFonts w:cs="Arial"/>
        </w:rPr>
        <w:t>page</w:t>
      </w:r>
    </w:p>
    <w:p w:rsidR="00A2598C" w:rsidRPr="00CB430F" w:rsidRDefault="00A2598C" w:rsidP="00A2598C">
      <w:pPr>
        <w:pStyle w:val="Bodytext"/>
        <w:tabs>
          <w:tab w:val="left" w:pos="881"/>
        </w:tabs>
        <w:spacing w:line="240" w:lineRule="auto"/>
        <w:ind w:left="880"/>
        <w:rPr>
          <w:rFonts w:cs="Arial"/>
        </w:rPr>
      </w:pPr>
    </w:p>
    <w:p w:rsidR="00824C7A" w:rsidRPr="00CB430F" w:rsidRDefault="00824C7A" w:rsidP="00BF0D0C">
      <w:pPr>
        <w:pStyle w:val="Bodytext"/>
        <w:numPr>
          <w:ilvl w:val="0"/>
          <w:numId w:val="37"/>
        </w:numPr>
        <w:spacing w:line="240" w:lineRule="auto"/>
        <w:rPr>
          <w:rFonts w:cs="Arial"/>
        </w:rPr>
      </w:pPr>
      <w:r w:rsidRPr="00CB430F">
        <w:rPr>
          <w:rFonts w:cs="Arial"/>
        </w:rPr>
        <w:t xml:space="preserve">User will fill up all required details and click the save button which will save the </w:t>
      </w:r>
      <w:r w:rsidR="00006176">
        <w:rPr>
          <w:rFonts w:cs="Arial"/>
        </w:rPr>
        <w:t xml:space="preserve">vaccination center </w:t>
      </w:r>
      <w:r w:rsidRPr="00CB430F">
        <w:rPr>
          <w:rFonts w:cs="Arial"/>
        </w:rPr>
        <w:t>details into the database and displays a message to the user as follows</w:t>
      </w:r>
    </w:p>
    <w:p w:rsidR="007D0952" w:rsidRPr="00CB430F" w:rsidRDefault="00006176" w:rsidP="007D0952">
      <w:pPr>
        <w:pStyle w:val="ListParagraph"/>
        <w:keepNext/>
        <w:ind w:left="8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24525" cy="3819525"/>
            <wp:effectExtent l="1905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C7A" w:rsidRPr="00CB430F" w:rsidRDefault="007D0952" w:rsidP="007D0952">
      <w:pPr>
        <w:pStyle w:val="Caption"/>
        <w:ind w:left="720" w:firstLine="720"/>
        <w:rPr>
          <w:rFonts w:cs="Arial"/>
        </w:rPr>
      </w:pPr>
      <w:r w:rsidRPr="00CB430F">
        <w:rPr>
          <w:rFonts w:cs="Arial"/>
        </w:rPr>
        <w:t xml:space="preserve">Figure </w:t>
      </w:r>
      <w:r w:rsidR="00224103">
        <w:rPr>
          <w:rFonts w:cs="Arial"/>
        </w:rPr>
        <w:t>5</w:t>
      </w:r>
      <w:r w:rsidRPr="00CB430F">
        <w:rPr>
          <w:rFonts w:cs="Arial"/>
        </w:rPr>
        <w:t xml:space="preserve"> : Add </w:t>
      </w:r>
      <w:r w:rsidR="000C5279" w:rsidRPr="00CB430F">
        <w:rPr>
          <w:rFonts w:cs="Arial"/>
        </w:rPr>
        <w:t xml:space="preserve">new </w:t>
      </w:r>
      <w:r w:rsidR="00006176">
        <w:rPr>
          <w:rFonts w:cs="Arial"/>
        </w:rPr>
        <w:t xml:space="preserve">vaccination center </w:t>
      </w:r>
      <w:r w:rsidRPr="00CB430F">
        <w:rPr>
          <w:rFonts w:cs="Arial"/>
        </w:rPr>
        <w:t>successful</w:t>
      </w:r>
    </w:p>
    <w:p w:rsidR="00824C7A" w:rsidRPr="00CB430F" w:rsidRDefault="00824C7A" w:rsidP="00BF0D0C">
      <w:pPr>
        <w:pStyle w:val="Bodytext"/>
        <w:numPr>
          <w:ilvl w:val="0"/>
          <w:numId w:val="37"/>
        </w:numPr>
        <w:spacing w:line="240" w:lineRule="auto"/>
        <w:rPr>
          <w:rFonts w:cs="Arial"/>
        </w:rPr>
      </w:pPr>
      <w:r w:rsidRPr="00CB430F">
        <w:rPr>
          <w:rFonts w:cs="Arial"/>
        </w:rPr>
        <w:t>If there are any validation failures application will display appropriate validation message as follows</w:t>
      </w:r>
    </w:p>
    <w:p w:rsidR="007D0952" w:rsidRPr="00CB430F" w:rsidRDefault="00224103" w:rsidP="007D0952">
      <w:pPr>
        <w:pStyle w:val="ListParagraph"/>
        <w:keepNext/>
        <w:ind w:left="8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4050" cy="3857625"/>
            <wp:effectExtent l="1905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C7A" w:rsidRPr="00CB430F" w:rsidRDefault="007D0952" w:rsidP="007D0952">
      <w:pPr>
        <w:pStyle w:val="Caption"/>
        <w:ind w:left="1440"/>
        <w:rPr>
          <w:rFonts w:cs="Arial"/>
        </w:rPr>
      </w:pPr>
      <w:r w:rsidRPr="00CB430F">
        <w:rPr>
          <w:rFonts w:cs="Arial"/>
        </w:rPr>
        <w:t xml:space="preserve">Figure </w:t>
      </w:r>
      <w:r w:rsidR="00224103">
        <w:rPr>
          <w:rFonts w:cs="Arial"/>
        </w:rPr>
        <w:t>6</w:t>
      </w:r>
      <w:r w:rsidRPr="00CB430F">
        <w:rPr>
          <w:rFonts w:cs="Arial"/>
        </w:rPr>
        <w:t xml:space="preserve"> : Add</w:t>
      </w:r>
      <w:r w:rsidR="000C5279" w:rsidRPr="00CB430F">
        <w:rPr>
          <w:rFonts w:cs="Arial"/>
        </w:rPr>
        <w:t xml:space="preserve"> new</w:t>
      </w:r>
      <w:r w:rsidR="00224103">
        <w:rPr>
          <w:rFonts w:cs="Arial"/>
        </w:rPr>
        <w:t xml:space="preserve"> vaccination center </w:t>
      </w:r>
      <w:r w:rsidRPr="00CB430F">
        <w:rPr>
          <w:rFonts w:cs="Arial"/>
        </w:rPr>
        <w:t>validation failure</w:t>
      </w:r>
    </w:p>
    <w:p w:rsidR="00824C7A" w:rsidRPr="00CB430F" w:rsidRDefault="00824C7A" w:rsidP="00BF0D0C">
      <w:pPr>
        <w:pStyle w:val="Bodytext"/>
        <w:numPr>
          <w:ilvl w:val="0"/>
          <w:numId w:val="37"/>
        </w:numPr>
        <w:spacing w:line="240" w:lineRule="auto"/>
        <w:rPr>
          <w:rFonts w:cs="Arial"/>
        </w:rPr>
      </w:pPr>
      <w:r w:rsidRPr="00CB430F">
        <w:rPr>
          <w:rFonts w:cs="Arial"/>
        </w:rPr>
        <w:lastRenderedPageBreak/>
        <w:t xml:space="preserve">If the </w:t>
      </w:r>
      <w:r w:rsidR="00224103">
        <w:rPr>
          <w:rFonts w:cs="Arial"/>
        </w:rPr>
        <w:t xml:space="preserve">vaccination center </w:t>
      </w:r>
      <w:r w:rsidRPr="00CB430F">
        <w:rPr>
          <w:rFonts w:cs="Arial"/>
        </w:rPr>
        <w:t>details are not saved in the database then application will also display an appropriate error message as follows</w:t>
      </w:r>
      <w:r w:rsidR="006536C6">
        <w:rPr>
          <w:rFonts w:cs="Arial"/>
        </w:rPr>
        <w:t xml:space="preserve"> (In case of repeated details</w:t>
      </w:r>
      <w:r w:rsidR="006841D8">
        <w:rPr>
          <w:rFonts w:cs="Arial"/>
        </w:rPr>
        <w:t xml:space="preserve"> entered</w:t>
      </w:r>
      <w:r w:rsidR="00224103">
        <w:rPr>
          <w:rFonts w:cs="Arial"/>
        </w:rPr>
        <w:t xml:space="preserve"> or start date is earlier than current date</w:t>
      </w:r>
      <w:r w:rsidR="006536C6">
        <w:rPr>
          <w:rFonts w:cs="Arial"/>
        </w:rPr>
        <w:t>)</w:t>
      </w:r>
    </w:p>
    <w:p w:rsidR="000A429D" w:rsidRPr="00CB430F" w:rsidRDefault="00224103" w:rsidP="000A429D">
      <w:pPr>
        <w:pStyle w:val="Bodytext"/>
        <w:keepNext/>
        <w:spacing w:line="240" w:lineRule="auto"/>
        <w:ind w:left="88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34050" cy="3762375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952" w:rsidRPr="00CB430F" w:rsidRDefault="000A429D" w:rsidP="000A429D">
      <w:pPr>
        <w:pStyle w:val="Caption"/>
        <w:ind w:left="2160"/>
        <w:jc w:val="both"/>
        <w:rPr>
          <w:rFonts w:cs="Arial"/>
        </w:rPr>
      </w:pPr>
      <w:r w:rsidRPr="00CB430F">
        <w:rPr>
          <w:rFonts w:cs="Arial"/>
        </w:rPr>
        <w:t xml:space="preserve">Figure </w:t>
      </w:r>
      <w:r w:rsidR="00224103">
        <w:rPr>
          <w:rFonts w:cs="Arial"/>
        </w:rPr>
        <w:t>7</w:t>
      </w:r>
      <w:r w:rsidRPr="00CB430F">
        <w:rPr>
          <w:rFonts w:cs="Arial"/>
        </w:rPr>
        <w:t xml:space="preserve"> : Add </w:t>
      </w:r>
      <w:r w:rsidR="000C5279" w:rsidRPr="00CB430F">
        <w:rPr>
          <w:rFonts w:cs="Arial"/>
        </w:rPr>
        <w:t xml:space="preserve">new </w:t>
      </w:r>
      <w:r w:rsidR="00224103">
        <w:rPr>
          <w:rFonts w:cs="Arial"/>
        </w:rPr>
        <w:t>vaccination center f</w:t>
      </w:r>
      <w:r w:rsidRPr="00CB430F">
        <w:rPr>
          <w:rFonts w:cs="Arial"/>
        </w:rPr>
        <w:t>ailed</w:t>
      </w:r>
    </w:p>
    <w:p w:rsidR="004C63BB" w:rsidRPr="00CB430F" w:rsidRDefault="004C63BB" w:rsidP="00351702">
      <w:pPr>
        <w:pStyle w:val="Bodytext"/>
        <w:keepNext/>
        <w:spacing w:before="0" w:after="0" w:line="240" w:lineRule="auto"/>
        <w:ind w:left="880"/>
        <w:rPr>
          <w:rFonts w:cs="Arial"/>
        </w:rPr>
      </w:pPr>
    </w:p>
    <w:p w:rsidR="001C7D92" w:rsidRPr="00CB430F" w:rsidRDefault="001C7D92" w:rsidP="008D535B">
      <w:pPr>
        <w:pStyle w:val="Heading2"/>
        <w:spacing w:line="240" w:lineRule="auto"/>
        <w:rPr>
          <w:rFonts w:cs="Arial"/>
        </w:rPr>
      </w:pPr>
      <w:bookmarkStart w:id="25" w:name="_Toc62106658"/>
      <w:r w:rsidRPr="00CB430F">
        <w:rPr>
          <w:rFonts w:cs="Arial"/>
        </w:rPr>
        <w:t>Technical guidelines</w:t>
      </w:r>
      <w:bookmarkEnd w:id="25"/>
    </w:p>
    <w:p w:rsidR="00D303FE" w:rsidRPr="00CB430F" w:rsidRDefault="00736EDA" w:rsidP="00645258">
      <w:pPr>
        <w:pStyle w:val="Heading3"/>
        <w:numPr>
          <w:ilvl w:val="0"/>
          <w:numId w:val="32"/>
        </w:numPr>
        <w:tabs>
          <w:tab w:val="left" w:pos="881"/>
        </w:tabs>
        <w:spacing w:line="240" w:lineRule="auto"/>
        <w:rPr>
          <w:rFonts w:cs="Arial"/>
        </w:rPr>
      </w:pPr>
      <w:bookmarkStart w:id="26" w:name="_Toc62106659"/>
      <w:r w:rsidRPr="00CB430F">
        <w:rPr>
          <w:rFonts w:cs="Arial"/>
        </w:rPr>
        <w:t>Implementing POCO</w:t>
      </w:r>
      <w:r w:rsidR="00D3473D" w:rsidRPr="00CB430F">
        <w:rPr>
          <w:rFonts w:cs="Arial"/>
        </w:rPr>
        <w:t>/Entity</w:t>
      </w:r>
      <w:r w:rsidRPr="00CB430F">
        <w:rPr>
          <w:rFonts w:cs="Arial"/>
        </w:rPr>
        <w:t xml:space="preserve"> class</w:t>
      </w:r>
      <w:bookmarkEnd w:id="26"/>
    </w:p>
    <w:p w:rsidR="00087896" w:rsidRPr="00CB430F" w:rsidRDefault="00312FC3" w:rsidP="00F03543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t>Create a new class in the “</w:t>
      </w:r>
      <w:r w:rsidR="000C5279" w:rsidRPr="00CB430F">
        <w:rPr>
          <w:rFonts w:ascii="Arial" w:hAnsi="Arial" w:cs="Arial"/>
        </w:rPr>
        <w:t>Models” folder with the name</w:t>
      </w:r>
      <w:r w:rsidRPr="00CB430F">
        <w:rPr>
          <w:rFonts w:ascii="Arial" w:hAnsi="Arial" w:cs="Arial"/>
        </w:rPr>
        <w:t xml:space="preserve"> as “</w:t>
      </w:r>
      <w:r w:rsidR="002D3041" w:rsidRPr="002D3041">
        <w:rPr>
          <w:rFonts w:ascii="Arial" w:hAnsi="Arial" w:cs="Arial"/>
          <w:b/>
        </w:rPr>
        <w:t>VaccinationCenters</w:t>
      </w:r>
      <w:r w:rsidRPr="00CB430F">
        <w:rPr>
          <w:rFonts w:ascii="Arial" w:hAnsi="Arial" w:cs="Arial"/>
        </w:rPr>
        <w:t>” w</w:t>
      </w:r>
      <w:r w:rsidR="000C5279" w:rsidRPr="00CB430F">
        <w:rPr>
          <w:rFonts w:ascii="Arial" w:hAnsi="Arial" w:cs="Arial"/>
        </w:rPr>
        <w:t>ith the following specification.</w:t>
      </w:r>
    </w:p>
    <w:p w:rsidR="005D7211" w:rsidRPr="00CB430F" w:rsidRDefault="005D7211" w:rsidP="005D7211">
      <w:pPr>
        <w:pStyle w:val="Caption"/>
        <w:keepNext/>
        <w:ind w:left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="00D53263"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1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2D3041">
        <w:rPr>
          <w:rFonts w:cs="Arial"/>
        </w:rPr>
        <w:t>VaccinationCenters</w:t>
      </w:r>
      <w:r w:rsidR="002D3041" w:rsidRPr="00CB430F">
        <w:rPr>
          <w:rFonts w:cs="Arial"/>
        </w:rPr>
        <w:t xml:space="preserve"> </w:t>
      </w:r>
      <w:r w:rsidRPr="00CB430F">
        <w:rPr>
          <w:rFonts w:cs="Arial"/>
        </w:rPr>
        <w:t>class properties</w:t>
      </w:r>
    </w:p>
    <w:tbl>
      <w:tblPr>
        <w:tblStyle w:val="GridTable1Light"/>
        <w:tblW w:w="0" w:type="auto"/>
        <w:tblInd w:w="715" w:type="dxa"/>
        <w:tblLayout w:type="fixed"/>
        <w:tblLook w:val="04A0"/>
      </w:tblPr>
      <w:tblGrid>
        <w:gridCol w:w="1832"/>
        <w:gridCol w:w="1257"/>
        <w:gridCol w:w="994"/>
      </w:tblGrid>
      <w:tr w:rsidR="00312FC3" w:rsidRPr="00CB430F" w:rsidTr="00312FC3">
        <w:trPr>
          <w:cnfStyle w:val="100000000000"/>
          <w:trHeight w:val="450"/>
        </w:trPr>
        <w:tc>
          <w:tcPr>
            <w:cnfStyle w:val="001000000000"/>
            <w:tcW w:w="1832" w:type="dxa"/>
          </w:tcPr>
          <w:p w:rsidR="00312FC3" w:rsidRPr="00CB430F" w:rsidRDefault="002D3041" w:rsidP="00B93D39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</w:t>
            </w:r>
            <w:r w:rsidR="00312FC3" w:rsidRPr="00CB430F"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</w:tc>
        <w:tc>
          <w:tcPr>
            <w:tcW w:w="1257" w:type="dxa"/>
          </w:tcPr>
          <w:p w:rsidR="00312FC3" w:rsidRPr="00CB430F" w:rsidRDefault="00312FC3" w:rsidP="00B93D39">
            <w:pPr>
              <w:pStyle w:val="ListParagraph"/>
              <w:spacing w:after="12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994" w:type="dxa"/>
          </w:tcPr>
          <w:p w:rsidR="00312FC3" w:rsidRPr="00CB430F" w:rsidRDefault="00312FC3" w:rsidP="00B93D39">
            <w:pPr>
              <w:pStyle w:val="ListParagraph"/>
              <w:spacing w:after="12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312FC3" w:rsidRPr="00CB430F" w:rsidTr="00312FC3">
        <w:trPr>
          <w:trHeight w:val="450"/>
        </w:trPr>
        <w:tc>
          <w:tcPr>
            <w:cnfStyle w:val="001000000000"/>
            <w:tcW w:w="1832" w:type="dxa"/>
          </w:tcPr>
          <w:p w:rsidR="00312FC3" w:rsidRPr="00CB430F" w:rsidRDefault="00A67D68" w:rsidP="00B93D39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Id</w:t>
            </w:r>
          </w:p>
        </w:tc>
        <w:tc>
          <w:tcPr>
            <w:tcW w:w="1257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nt</w:t>
            </w:r>
          </w:p>
        </w:tc>
        <w:tc>
          <w:tcPr>
            <w:tcW w:w="994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ublic</w:t>
            </w:r>
          </w:p>
        </w:tc>
      </w:tr>
      <w:tr w:rsidR="00312FC3" w:rsidRPr="00CB430F" w:rsidTr="00312FC3">
        <w:trPr>
          <w:trHeight w:val="450"/>
        </w:trPr>
        <w:tc>
          <w:tcPr>
            <w:cnfStyle w:val="001000000000"/>
            <w:tcW w:w="1832" w:type="dxa"/>
          </w:tcPr>
          <w:p w:rsidR="00312FC3" w:rsidRPr="00CB430F" w:rsidRDefault="002D3041" w:rsidP="00BF4FFA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D3041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VaccinationCenterName</w:t>
            </w:r>
          </w:p>
        </w:tc>
        <w:tc>
          <w:tcPr>
            <w:tcW w:w="1257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994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ublic</w:t>
            </w:r>
          </w:p>
        </w:tc>
      </w:tr>
      <w:tr w:rsidR="00312FC3" w:rsidRPr="00CB430F" w:rsidTr="00312FC3">
        <w:trPr>
          <w:trHeight w:val="450"/>
        </w:trPr>
        <w:tc>
          <w:tcPr>
            <w:cnfStyle w:val="001000000000"/>
            <w:tcW w:w="1832" w:type="dxa"/>
          </w:tcPr>
          <w:p w:rsidR="00312FC3" w:rsidRPr="00CB430F" w:rsidRDefault="002D3041" w:rsidP="00B93D39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VaccineCategory</w:t>
            </w:r>
          </w:p>
        </w:tc>
        <w:tc>
          <w:tcPr>
            <w:tcW w:w="1257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994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ublic</w:t>
            </w:r>
          </w:p>
        </w:tc>
      </w:tr>
      <w:tr w:rsidR="00312FC3" w:rsidRPr="00CB430F" w:rsidTr="00312FC3">
        <w:trPr>
          <w:trHeight w:val="450"/>
        </w:trPr>
        <w:tc>
          <w:tcPr>
            <w:cnfStyle w:val="001000000000"/>
            <w:tcW w:w="1832" w:type="dxa"/>
          </w:tcPr>
          <w:p w:rsidR="00312FC3" w:rsidRPr="00CB430F" w:rsidRDefault="00407D3E" w:rsidP="00B93D39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Start</w:t>
            </w:r>
            <w:r w:rsidR="00A67D68" w:rsidRPr="00CB430F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Date</w:t>
            </w:r>
          </w:p>
        </w:tc>
        <w:tc>
          <w:tcPr>
            <w:tcW w:w="1257" w:type="dxa"/>
          </w:tcPr>
          <w:p w:rsidR="00312FC3" w:rsidRPr="00CB430F" w:rsidRDefault="00A67D68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994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ublic</w:t>
            </w:r>
          </w:p>
        </w:tc>
      </w:tr>
      <w:tr w:rsidR="00312FC3" w:rsidRPr="00CB430F" w:rsidTr="00312FC3">
        <w:trPr>
          <w:trHeight w:val="450"/>
        </w:trPr>
        <w:tc>
          <w:tcPr>
            <w:cnfStyle w:val="001000000000"/>
            <w:tcW w:w="1832" w:type="dxa"/>
          </w:tcPr>
          <w:p w:rsidR="00312FC3" w:rsidRPr="00CB430F" w:rsidRDefault="00974332" w:rsidP="00B93D39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Contact</w:t>
            </w:r>
            <w:r w:rsidR="00A67D68" w:rsidRPr="00CB430F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MobileNo</w:t>
            </w:r>
          </w:p>
        </w:tc>
        <w:tc>
          <w:tcPr>
            <w:tcW w:w="1257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994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ublic</w:t>
            </w:r>
          </w:p>
        </w:tc>
      </w:tr>
      <w:tr w:rsidR="00312FC3" w:rsidRPr="00CB430F" w:rsidTr="00312FC3">
        <w:trPr>
          <w:trHeight w:val="450"/>
        </w:trPr>
        <w:tc>
          <w:tcPr>
            <w:cnfStyle w:val="001000000000"/>
            <w:tcW w:w="1832" w:type="dxa"/>
          </w:tcPr>
          <w:p w:rsidR="00312FC3" w:rsidRPr="00CB430F" w:rsidRDefault="00A1445D" w:rsidP="00B93D39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City</w:t>
            </w:r>
          </w:p>
        </w:tc>
        <w:tc>
          <w:tcPr>
            <w:tcW w:w="1257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994" w:type="dxa"/>
          </w:tcPr>
          <w:p w:rsidR="00312FC3" w:rsidRPr="00CB430F" w:rsidRDefault="00BC03ED" w:rsidP="00B93D39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</w:t>
            </w:r>
            <w:r w:rsidR="00A67D68" w:rsidRPr="00CB430F">
              <w:rPr>
                <w:rFonts w:ascii="Arial" w:hAnsi="Arial" w:cs="Arial"/>
                <w:sz w:val="20"/>
                <w:szCs w:val="20"/>
              </w:rPr>
              <w:t>ublic</w:t>
            </w:r>
          </w:p>
        </w:tc>
      </w:tr>
    </w:tbl>
    <w:p w:rsidR="00312FC3" w:rsidRPr="00CB430F" w:rsidRDefault="00312FC3" w:rsidP="00312FC3">
      <w:pPr>
        <w:pStyle w:val="ListParagraph"/>
        <w:ind w:left="721"/>
        <w:rPr>
          <w:rFonts w:ascii="Arial" w:hAnsi="Arial" w:cs="Arial"/>
        </w:rPr>
      </w:pPr>
    </w:p>
    <w:p w:rsidR="00312FC3" w:rsidRPr="00CB430F" w:rsidRDefault="002D3041" w:rsidP="00B87E43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VaccinationCenters </w:t>
      </w:r>
      <w:r w:rsidR="007628E1" w:rsidRPr="00CB430F">
        <w:rPr>
          <w:rFonts w:ascii="Arial" w:hAnsi="Arial" w:cs="Arial"/>
        </w:rPr>
        <w:t>entity class will be used as POCO class for generating the database table and also for creating strongly-typed views for the actions method.</w:t>
      </w:r>
    </w:p>
    <w:p w:rsidR="007628E1" w:rsidRPr="00CB430F" w:rsidRDefault="007628E1" w:rsidP="0079663E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Modify the </w:t>
      </w:r>
      <w:r w:rsidR="002D3041">
        <w:rPr>
          <w:rFonts w:ascii="Arial" w:hAnsi="Arial" w:cs="Arial"/>
        </w:rPr>
        <w:t>VaccinationCenters</w:t>
      </w:r>
      <w:r w:rsidR="002D3041" w:rsidRPr="00CB430F">
        <w:rPr>
          <w:rFonts w:ascii="Arial" w:hAnsi="Arial" w:cs="Arial"/>
        </w:rPr>
        <w:t xml:space="preserve"> </w:t>
      </w:r>
      <w:r w:rsidRPr="00CB430F">
        <w:rPr>
          <w:rFonts w:ascii="Arial" w:hAnsi="Arial" w:cs="Arial"/>
        </w:rPr>
        <w:t>entity using DataAnnotations to so that entity framework can generate a table wit</w:t>
      </w:r>
      <w:r w:rsidR="005D692F" w:rsidRPr="00CB430F">
        <w:rPr>
          <w:rFonts w:ascii="Arial" w:hAnsi="Arial" w:cs="Arial"/>
        </w:rPr>
        <w:t>h</w:t>
      </w:r>
      <w:r w:rsidRPr="00CB430F">
        <w:rPr>
          <w:rFonts w:ascii="Arial" w:hAnsi="Arial" w:cs="Arial"/>
        </w:rPr>
        <w:t xml:space="preserve"> following specification.</w:t>
      </w:r>
    </w:p>
    <w:p w:rsidR="00FB743F" w:rsidRPr="00CB430F" w:rsidRDefault="00FB743F" w:rsidP="00FB743F">
      <w:pPr>
        <w:pStyle w:val="Caption"/>
        <w:keepNext/>
        <w:ind w:left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="00D53263"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2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18616B">
        <w:rPr>
          <w:rFonts w:cs="Arial"/>
        </w:rPr>
        <w:t>VaccinationCenters</w:t>
      </w:r>
      <w:r w:rsidR="0018616B" w:rsidRPr="00CB430F">
        <w:rPr>
          <w:rFonts w:cs="Arial"/>
        </w:rPr>
        <w:t xml:space="preserve"> </w:t>
      </w:r>
      <w:r w:rsidRPr="00CB430F">
        <w:rPr>
          <w:rFonts w:cs="Arial"/>
        </w:rPr>
        <w:t>class database table specification</w:t>
      </w:r>
    </w:p>
    <w:tbl>
      <w:tblPr>
        <w:tblStyle w:val="GridTable1Light"/>
        <w:tblW w:w="0" w:type="auto"/>
        <w:tblInd w:w="805" w:type="dxa"/>
        <w:tblLook w:val="04A0"/>
      </w:tblPr>
      <w:tblGrid>
        <w:gridCol w:w="2402"/>
        <w:gridCol w:w="2276"/>
        <w:gridCol w:w="1390"/>
        <w:gridCol w:w="1063"/>
        <w:gridCol w:w="1309"/>
      </w:tblGrid>
      <w:tr w:rsidR="00B103BE" w:rsidRPr="00CB430F" w:rsidTr="00FE21AE">
        <w:trPr>
          <w:cnfStyle w:val="100000000000"/>
          <w:trHeight w:val="450"/>
        </w:trPr>
        <w:tc>
          <w:tcPr>
            <w:cnfStyle w:val="001000000000"/>
            <w:tcW w:w="2402" w:type="dxa"/>
          </w:tcPr>
          <w:p w:rsidR="00B103BE" w:rsidRPr="00CB430F" w:rsidRDefault="0018616B" w:rsidP="00B93D3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</w:t>
            </w:r>
            <w:r w:rsidR="00B103BE" w:rsidRPr="00CB430F"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</w:tc>
        <w:tc>
          <w:tcPr>
            <w:tcW w:w="1861" w:type="dxa"/>
          </w:tcPr>
          <w:p w:rsidR="00B103BE" w:rsidRPr="00CB430F" w:rsidRDefault="00B103BE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Mapped Database Column Name</w:t>
            </w:r>
          </w:p>
        </w:tc>
        <w:tc>
          <w:tcPr>
            <w:tcW w:w="1443" w:type="dxa"/>
          </w:tcPr>
          <w:p w:rsidR="00B103BE" w:rsidRPr="00CB430F" w:rsidRDefault="00B103BE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Column Data Type</w:t>
            </w:r>
          </w:p>
        </w:tc>
        <w:tc>
          <w:tcPr>
            <w:tcW w:w="1155" w:type="dxa"/>
          </w:tcPr>
          <w:p w:rsidR="00B103BE" w:rsidRPr="00CB430F" w:rsidRDefault="00B103BE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Is Nullable</w:t>
            </w:r>
          </w:p>
        </w:tc>
        <w:tc>
          <w:tcPr>
            <w:tcW w:w="1579" w:type="dxa"/>
          </w:tcPr>
          <w:p w:rsidR="00B103BE" w:rsidRPr="00CB430F" w:rsidRDefault="00B103BE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Contraint</w:t>
            </w:r>
          </w:p>
        </w:tc>
      </w:tr>
      <w:tr w:rsidR="0018616B" w:rsidRPr="00CB430F" w:rsidTr="00FE21AE">
        <w:trPr>
          <w:trHeight w:val="450"/>
        </w:trPr>
        <w:tc>
          <w:tcPr>
            <w:cnfStyle w:val="001000000000"/>
            <w:tcW w:w="2402" w:type="dxa"/>
          </w:tcPr>
          <w:p w:rsidR="0018616B" w:rsidRPr="00CB430F" w:rsidRDefault="0018616B" w:rsidP="00C03D3C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Id</w:t>
            </w:r>
          </w:p>
        </w:tc>
        <w:tc>
          <w:tcPr>
            <w:tcW w:w="1861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443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55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79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Primary key, identity</w:t>
            </w:r>
          </w:p>
        </w:tc>
      </w:tr>
      <w:tr w:rsidR="00FE21AE" w:rsidRPr="00CB430F" w:rsidTr="00FE21AE">
        <w:trPr>
          <w:trHeight w:val="450"/>
        </w:trPr>
        <w:tc>
          <w:tcPr>
            <w:cnfStyle w:val="001000000000"/>
            <w:tcW w:w="2402" w:type="dxa"/>
          </w:tcPr>
          <w:p w:rsidR="00FE21AE" w:rsidRPr="00CB430F" w:rsidRDefault="00FE21AE" w:rsidP="00C03D3C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D3041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VaccinationCenterName</w:t>
            </w:r>
          </w:p>
        </w:tc>
        <w:tc>
          <w:tcPr>
            <w:tcW w:w="1861" w:type="dxa"/>
          </w:tcPr>
          <w:p w:rsidR="00FE21AE" w:rsidRPr="00CB430F" w:rsidRDefault="00FE21AE" w:rsidP="00C03D3C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2D3041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VaccinationCenterName</w:t>
            </w:r>
          </w:p>
        </w:tc>
        <w:tc>
          <w:tcPr>
            <w:tcW w:w="1443" w:type="dxa"/>
          </w:tcPr>
          <w:p w:rsidR="00FE21AE" w:rsidRPr="00CB430F" w:rsidRDefault="00FE21AE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nvarchar(25)</w:t>
            </w:r>
          </w:p>
        </w:tc>
        <w:tc>
          <w:tcPr>
            <w:tcW w:w="1155" w:type="dxa"/>
          </w:tcPr>
          <w:p w:rsidR="00FE21AE" w:rsidRPr="00CB430F" w:rsidRDefault="00FE21AE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79" w:type="dxa"/>
          </w:tcPr>
          <w:p w:rsidR="00FE21AE" w:rsidRPr="00CB430F" w:rsidRDefault="00FE21AE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1AE" w:rsidRPr="00CB430F" w:rsidTr="00FE21AE">
        <w:trPr>
          <w:trHeight w:val="450"/>
        </w:trPr>
        <w:tc>
          <w:tcPr>
            <w:cnfStyle w:val="001000000000"/>
            <w:tcW w:w="2402" w:type="dxa"/>
          </w:tcPr>
          <w:p w:rsidR="00FE21AE" w:rsidRPr="0018616B" w:rsidRDefault="00FE21AE" w:rsidP="00C03D3C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616B">
              <w:rPr>
                <w:rFonts w:ascii="Arial" w:hAnsi="Arial" w:cs="Arial"/>
                <w:color w:val="000000"/>
                <w:sz w:val="19"/>
                <w:szCs w:val="19"/>
              </w:rPr>
              <w:t>VaccineCategory</w:t>
            </w:r>
          </w:p>
        </w:tc>
        <w:tc>
          <w:tcPr>
            <w:tcW w:w="1861" w:type="dxa"/>
          </w:tcPr>
          <w:p w:rsidR="00FE21AE" w:rsidRPr="0018616B" w:rsidRDefault="00FE21AE" w:rsidP="00C03D3C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18616B">
              <w:rPr>
                <w:rFonts w:ascii="Arial" w:hAnsi="Arial" w:cs="Arial"/>
                <w:color w:val="000000"/>
                <w:sz w:val="19"/>
                <w:szCs w:val="19"/>
              </w:rPr>
              <w:t>VaccineCategory</w:t>
            </w:r>
          </w:p>
        </w:tc>
        <w:tc>
          <w:tcPr>
            <w:tcW w:w="1443" w:type="dxa"/>
          </w:tcPr>
          <w:p w:rsidR="00FE21AE" w:rsidRPr="00CB430F" w:rsidRDefault="00FE21AE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nvarchar(3)</w:t>
            </w:r>
          </w:p>
        </w:tc>
        <w:tc>
          <w:tcPr>
            <w:tcW w:w="1155" w:type="dxa"/>
          </w:tcPr>
          <w:p w:rsidR="00FE21AE" w:rsidRPr="00CB430F" w:rsidRDefault="00FE21AE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79" w:type="dxa"/>
          </w:tcPr>
          <w:p w:rsidR="00FE21AE" w:rsidRPr="00CB430F" w:rsidRDefault="00FE21AE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616B" w:rsidRPr="00CB430F" w:rsidTr="00FE21AE">
        <w:trPr>
          <w:trHeight w:val="450"/>
        </w:trPr>
        <w:tc>
          <w:tcPr>
            <w:cnfStyle w:val="001000000000"/>
            <w:tcW w:w="2402" w:type="dxa"/>
          </w:tcPr>
          <w:p w:rsidR="0018616B" w:rsidRPr="00CB430F" w:rsidRDefault="0018616B" w:rsidP="00C03D3C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Start</w:t>
            </w:r>
            <w:r w:rsidRPr="00CB430F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Date</w:t>
            </w:r>
          </w:p>
        </w:tc>
        <w:tc>
          <w:tcPr>
            <w:tcW w:w="1861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StartDate</w:t>
            </w:r>
          </w:p>
        </w:tc>
        <w:tc>
          <w:tcPr>
            <w:tcW w:w="1443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155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79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616B" w:rsidRPr="00CB430F" w:rsidTr="00FE21AE">
        <w:trPr>
          <w:trHeight w:val="450"/>
        </w:trPr>
        <w:tc>
          <w:tcPr>
            <w:cnfStyle w:val="001000000000"/>
            <w:tcW w:w="2402" w:type="dxa"/>
          </w:tcPr>
          <w:p w:rsidR="0018616B" w:rsidRPr="00CB430F" w:rsidRDefault="0018616B" w:rsidP="00C03D3C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Contact</w:t>
            </w:r>
            <w:r w:rsidRPr="00CB430F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MobileNo</w:t>
            </w:r>
          </w:p>
        </w:tc>
        <w:tc>
          <w:tcPr>
            <w:tcW w:w="1861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ContactMobileNo</w:t>
            </w:r>
          </w:p>
        </w:tc>
        <w:tc>
          <w:tcPr>
            <w:tcW w:w="1443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nvarchar(10)</w:t>
            </w:r>
          </w:p>
        </w:tc>
        <w:tc>
          <w:tcPr>
            <w:tcW w:w="1155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79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616B" w:rsidRPr="00CB430F" w:rsidTr="00FE21AE">
        <w:trPr>
          <w:trHeight w:val="450"/>
        </w:trPr>
        <w:tc>
          <w:tcPr>
            <w:cnfStyle w:val="001000000000"/>
            <w:tcW w:w="2402" w:type="dxa"/>
          </w:tcPr>
          <w:p w:rsidR="0018616B" w:rsidRPr="00CB430F" w:rsidRDefault="0018616B" w:rsidP="00C03D3C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City</w:t>
            </w:r>
          </w:p>
        </w:tc>
        <w:tc>
          <w:tcPr>
            <w:tcW w:w="1861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1443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nvarchar(25)</w:t>
            </w:r>
          </w:p>
        </w:tc>
        <w:tc>
          <w:tcPr>
            <w:tcW w:w="1155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79" w:type="dxa"/>
          </w:tcPr>
          <w:p w:rsidR="0018616B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D692F" w:rsidRPr="00CB430F" w:rsidRDefault="00FB743F" w:rsidP="00BF0D0C">
      <w:pPr>
        <w:pStyle w:val="ListParagraph"/>
        <w:numPr>
          <w:ilvl w:val="0"/>
          <w:numId w:val="39"/>
        </w:numPr>
        <w:spacing w:before="240"/>
        <w:rPr>
          <w:rFonts w:ascii="Arial" w:hAnsi="Arial" w:cs="Arial"/>
        </w:rPr>
      </w:pPr>
      <w:r w:rsidRPr="00CB430F">
        <w:rPr>
          <w:rFonts w:ascii="Arial" w:hAnsi="Arial" w:cs="Arial"/>
        </w:rPr>
        <w:t>Modify the “</w:t>
      </w:r>
      <w:r w:rsidR="0018616B">
        <w:rPr>
          <w:rFonts w:ascii="Arial" w:hAnsi="Arial" w:cs="Arial"/>
        </w:rPr>
        <w:t>VaccinationCenters</w:t>
      </w:r>
      <w:r w:rsidRPr="00CB430F">
        <w:rPr>
          <w:rFonts w:ascii="Arial" w:hAnsi="Arial" w:cs="Arial"/>
        </w:rPr>
        <w:t>” class with appropriate DataAnnotations to match the following validation rules</w:t>
      </w:r>
    </w:p>
    <w:p w:rsidR="00FD518C" w:rsidRPr="00CB430F" w:rsidRDefault="00FD518C" w:rsidP="00FD518C">
      <w:pPr>
        <w:pStyle w:val="Caption"/>
        <w:keepNext/>
        <w:ind w:left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="00D53263"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3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18616B">
        <w:rPr>
          <w:rFonts w:cs="Arial"/>
        </w:rPr>
        <w:t>VaccinationCenters</w:t>
      </w:r>
      <w:r w:rsidR="0018616B" w:rsidRPr="00CB430F">
        <w:rPr>
          <w:rFonts w:cs="Arial"/>
        </w:rPr>
        <w:t xml:space="preserve"> </w:t>
      </w:r>
      <w:r w:rsidRPr="00CB430F">
        <w:rPr>
          <w:rFonts w:cs="Arial"/>
        </w:rPr>
        <w:t>class validation specifications</w:t>
      </w:r>
    </w:p>
    <w:tbl>
      <w:tblPr>
        <w:tblStyle w:val="GridTable1Light"/>
        <w:tblW w:w="9019" w:type="dxa"/>
        <w:jc w:val="center"/>
        <w:tblLook w:val="04A0"/>
      </w:tblPr>
      <w:tblGrid>
        <w:gridCol w:w="2402"/>
        <w:gridCol w:w="1907"/>
        <w:gridCol w:w="2655"/>
        <w:gridCol w:w="2055"/>
      </w:tblGrid>
      <w:tr w:rsidR="001C5D72" w:rsidRPr="00CB430F" w:rsidTr="0018616B">
        <w:trPr>
          <w:cnfStyle w:val="100000000000"/>
          <w:trHeight w:val="407"/>
          <w:jc w:val="center"/>
        </w:trPr>
        <w:tc>
          <w:tcPr>
            <w:cnfStyle w:val="001000000000"/>
            <w:tcW w:w="2402" w:type="dxa"/>
          </w:tcPr>
          <w:p w:rsidR="001C5D72" w:rsidRPr="00CB430F" w:rsidRDefault="00EA0727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</w:t>
            </w:r>
          </w:p>
        </w:tc>
        <w:tc>
          <w:tcPr>
            <w:tcW w:w="1907" w:type="dxa"/>
          </w:tcPr>
          <w:p w:rsidR="001C5D72" w:rsidRPr="00CB430F" w:rsidRDefault="001C5D72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Display Attribute Value</w:t>
            </w:r>
          </w:p>
        </w:tc>
        <w:tc>
          <w:tcPr>
            <w:tcW w:w="2655" w:type="dxa"/>
          </w:tcPr>
          <w:p w:rsidR="001C5D72" w:rsidRPr="00CB430F" w:rsidRDefault="001C5D72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1C5D72" w:rsidRPr="00CB430F" w:rsidRDefault="001C5D72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ErrorMessage</w:t>
            </w:r>
          </w:p>
        </w:tc>
      </w:tr>
      <w:tr w:rsidR="008C2FAF" w:rsidRPr="00CB430F" w:rsidTr="0018616B">
        <w:trPr>
          <w:trHeight w:val="407"/>
          <w:jc w:val="center"/>
        </w:trPr>
        <w:tc>
          <w:tcPr>
            <w:cnfStyle w:val="001000000000"/>
            <w:tcW w:w="2402" w:type="dxa"/>
            <w:vMerge w:val="restart"/>
          </w:tcPr>
          <w:p w:rsidR="008C2FAF" w:rsidRPr="00CB430F" w:rsidRDefault="0018616B" w:rsidP="008C2FA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D3041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VaccinationCenterName</w:t>
            </w:r>
            <w:r w:rsidRPr="00CB43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07" w:type="dxa"/>
          </w:tcPr>
          <w:p w:rsidR="008C2FAF" w:rsidRPr="00CB430F" w:rsidRDefault="0018616B" w:rsidP="00C04F1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18616B">
              <w:rPr>
                <w:rFonts w:ascii="Arial" w:hAnsi="Arial" w:cs="Arial"/>
                <w:sz w:val="20"/>
                <w:szCs w:val="20"/>
              </w:rPr>
              <w:t>Vaccination Center Name</w:t>
            </w:r>
          </w:p>
        </w:tc>
        <w:tc>
          <w:tcPr>
            <w:tcW w:w="2655" w:type="dxa"/>
          </w:tcPr>
          <w:p w:rsidR="008C2FAF" w:rsidRPr="00CB430F" w:rsidRDefault="008C2FAF" w:rsidP="008C2FAF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Must not be left blank</w:t>
            </w:r>
          </w:p>
        </w:tc>
        <w:tc>
          <w:tcPr>
            <w:tcW w:w="0" w:type="auto"/>
          </w:tcPr>
          <w:p w:rsidR="008C2FAF" w:rsidRPr="00CB430F" w:rsidRDefault="0018616B" w:rsidP="007139B1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18616B">
              <w:rPr>
                <w:rFonts w:ascii="Arial" w:hAnsi="Arial" w:cs="Arial"/>
                <w:sz w:val="20"/>
                <w:szCs w:val="20"/>
              </w:rPr>
              <w:t>Please provide vaccination center name</w:t>
            </w:r>
          </w:p>
        </w:tc>
      </w:tr>
      <w:tr w:rsidR="008C2FAF" w:rsidRPr="00CB430F" w:rsidTr="009E4F6D">
        <w:trPr>
          <w:trHeight w:val="407"/>
          <w:jc w:val="center"/>
        </w:trPr>
        <w:tc>
          <w:tcPr>
            <w:cnfStyle w:val="001000000000"/>
            <w:tcW w:w="1916" w:type="dxa"/>
            <w:vMerge/>
          </w:tcPr>
          <w:p w:rsidR="008C2FAF" w:rsidRPr="00CB430F" w:rsidRDefault="008C2FAF" w:rsidP="008C2FA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7" w:type="dxa"/>
          </w:tcPr>
          <w:p w:rsidR="008C2FAF" w:rsidRPr="00CB430F" w:rsidRDefault="008C2FAF" w:rsidP="008C2FAF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5" w:type="dxa"/>
          </w:tcPr>
          <w:p w:rsidR="008C2FAF" w:rsidRPr="00CB430F" w:rsidRDefault="008C2FAF" w:rsidP="008C2FAF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Should allow maximum 25 characters only</w:t>
            </w:r>
          </w:p>
        </w:tc>
        <w:tc>
          <w:tcPr>
            <w:tcW w:w="0" w:type="auto"/>
          </w:tcPr>
          <w:p w:rsidR="008C2FAF" w:rsidRPr="00CB430F" w:rsidRDefault="0018616B" w:rsidP="007139B1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18616B">
              <w:rPr>
                <w:rFonts w:ascii="Arial" w:hAnsi="Arial" w:cs="Arial"/>
                <w:sz w:val="20"/>
                <w:szCs w:val="20"/>
              </w:rPr>
              <w:t>Vaccination center name cannot exceed 25 characters</w:t>
            </w:r>
          </w:p>
        </w:tc>
      </w:tr>
      <w:tr w:rsidR="0018616B" w:rsidRPr="00CB430F" w:rsidTr="009E4F6D">
        <w:trPr>
          <w:trHeight w:val="407"/>
          <w:jc w:val="center"/>
        </w:trPr>
        <w:tc>
          <w:tcPr>
            <w:cnfStyle w:val="001000000000"/>
            <w:tcW w:w="1916" w:type="dxa"/>
            <w:vMerge w:val="restart"/>
          </w:tcPr>
          <w:p w:rsidR="0018616B" w:rsidRPr="00CB430F" w:rsidRDefault="0018616B" w:rsidP="00D90B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616B">
              <w:rPr>
                <w:rFonts w:ascii="Arial" w:hAnsi="Arial" w:cs="Arial"/>
                <w:color w:val="000000"/>
                <w:sz w:val="19"/>
                <w:szCs w:val="19"/>
              </w:rPr>
              <w:t>VaccineCategory</w:t>
            </w:r>
          </w:p>
        </w:tc>
        <w:tc>
          <w:tcPr>
            <w:tcW w:w="1907" w:type="dxa"/>
            <w:vMerge w:val="restart"/>
          </w:tcPr>
          <w:p w:rsidR="0018616B" w:rsidRPr="00CB430F" w:rsidRDefault="0018616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18616B">
              <w:rPr>
                <w:rFonts w:ascii="Arial" w:hAnsi="Arial" w:cs="Arial"/>
                <w:sz w:val="20"/>
                <w:szCs w:val="20"/>
              </w:rPr>
              <w:t>Vaccine Category</w:t>
            </w:r>
          </w:p>
        </w:tc>
        <w:tc>
          <w:tcPr>
            <w:tcW w:w="2655" w:type="dxa"/>
          </w:tcPr>
          <w:p w:rsidR="0018616B" w:rsidRPr="00CB430F" w:rsidRDefault="0018616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Must not be left blank</w:t>
            </w:r>
          </w:p>
        </w:tc>
        <w:tc>
          <w:tcPr>
            <w:tcW w:w="0" w:type="auto"/>
          </w:tcPr>
          <w:p w:rsidR="0018616B" w:rsidRPr="00CB430F" w:rsidRDefault="0018616B" w:rsidP="008F5854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18616B">
              <w:rPr>
                <w:rFonts w:ascii="Arial" w:hAnsi="Arial" w:cs="Arial"/>
                <w:sz w:val="20"/>
                <w:szCs w:val="20"/>
              </w:rPr>
              <w:t>Please provide vaccine category</w:t>
            </w:r>
          </w:p>
        </w:tc>
      </w:tr>
      <w:tr w:rsidR="0018616B" w:rsidRPr="00CB430F" w:rsidTr="0018616B">
        <w:trPr>
          <w:trHeight w:val="407"/>
          <w:jc w:val="center"/>
        </w:trPr>
        <w:tc>
          <w:tcPr>
            <w:cnfStyle w:val="001000000000"/>
            <w:tcW w:w="2402" w:type="dxa"/>
            <w:vMerge/>
          </w:tcPr>
          <w:p w:rsidR="0018616B" w:rsidRPr="0018616B" w:rsidRDefault="0018616B" w:rsidP="00D90B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907" w:type="dxa"/>
            <w:vMerge/>
          </w:tcPr>
          <w:p w:rsidR="0018616B" w:rsidRPr="0018616B" w:rsidRDefault="0018616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5" w:type="dxa"/>
          </w:tcPr>
          <w:p w:rsidR="0018616B" w:rsidRPr="00CB430F" w:rsidRDefault="0018616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 length should be 30 characters max</w:t>
            </w:r>
          </w:p>
        </w:tc>
        <w:tc>
          <w:tcPr>
            <w:tcW w:w="0" w:type="auto"/>
          </w:tcPr>
          <w:p w:rsidR="0018616B" w:rsidRPr="0018616B" w:rsidRDefault="0018616B" w:rsidP="008F5854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B8B" w:rsidRPr="00CB430F" w:rsidTr="0018616B">
        <w:trPr>
          <w:trHeight w:val="407"/>
          <w:jc w:val="center"/>
        </w:trPr>
        <w:tc>
          <w:tcPr>
            <w:cnfStyle w:val="001000000000"/>
            <w:tcW w:w="2402" w:type="dxa"/>
          </w:tcPr>
          <w:p w:rsidR="00D90B8B" w:rsidRPr="00CB430F" w:rsidRDefault="00A1445D" w:rsidP="00D90B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StartDate</w:t>
            </w:r>
          </w:p>
        </w:tc>
        <w:tc>
          <w:tcPr>
            <w:tcW w:w="1907" w:type="dxa"/>
          </w:tcPr>
          <w:p w:rsidR="00D90B8B" w:rsidRPr="00CB430F" w:rsidRDefault="00A1445D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</w:t>
            </w:r>
          </w:p>
        </w:tc>
        <w:tc>
          <w:tcPr>
            <w:tcW w:w="2655" w:type="dxa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Should support entering date only</w:t>
            </w:r>
          </w:p>
        </w:tc>
        <w:tc>
          <w:tcPr>
            <w:tcW w:w="0" w:type="auto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0B8B" w:rsidRPr="00CB430F" w:rsidTr="0018616B">
        <w:trPr>
          <w:trHeight w:val="407"/>
          <w:jc w:val="center"/>
        </w:trPr>
        <w:tc>
          <w:tcPr>
            <w:cnfStyle w:val="001000000000"/>
            <w:tcW w:w="2402" w:type="dxa"/>
            <w:vMerge w:val="restart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ContactMobileNo</w:t>
            </w:r>
          </w:p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7" w:type="dxa"/>
            <w:vMerge w:val="restart"/>
          </w:tcPr>
          <w:p w:rsidR="00D90B8B" w:rsidRPr="00CB430F" w:rsidRDefault="00AF7575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</w:t>
            </w:r>
            <w:r w:rsidR="00D90B8B" w:rsidRPr="00CB430F">
              <w:rPr>
                <w:rFonts w:ascii="Arial" w:hAnsi="Arial" w:cs="Arial"/>
                <w:sz w:val="20"/>
                <w:szCs w:val="20"/>
              </w:rPr>
              <w:t xml:space="preserve"> Mobile No.</w:t>
            </w:r>
          </w:p>
        </w:tc>
        <w:tc>
          <w:tcPr>
            <w:tcW w:w="2655" w:type="dxa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Must not be left blank</w:t>
            </w:r>
          </w:p>
        </w:tc>
        <w:tc>
          <w:tcPr>
            <w:tcW w:w="0" w:type="auto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Please provide mobile number</w:t>
            </w:r>
          </w:p>
        </w:tc>
      </w:tr>
      <w:tr w:rsidR="00D90B8B" w:rsidRPr="00CB430F" w:rsidTr="0018616B">
        <w:trPr>
          <w:trHeight w:val="407"/>
          <w:jc w:val="center"/>
        </w:trPr>
        <w:tc>
          <w:tcPr>
            <w:cnfStyle w:val="001000000000"/>
            <w:tcW w:w="2402" w:type="dxa"/>
            <w:vMerge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5" w:type="dxa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Should accept exactly 10 digits</w:t>
            </w:r>
          </w:p>
        </w:tc>
        <w:tc>
          <w:tcPr>
            <w:tcW w:w="0" w:type="auto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Please enter 10 digit mobile number</w:t>
            </w:r>
          </w:p>
        </w:tc>
      </w:tr>
      <w:tr w:rsidR="00D90B8B" w:rsidRPr="00CB430F" w:rsidTr="0018616B">
        <w:trPr>
          <w:trHeight w:val="407"/>
          <w:jc w:val="center"/>
        </w:trPr>
        <w:tc>
          <w:tcPr>
            <w:cnfStyle w:val="001000000000"/>
            <w:tcW w:w="2402" w:type="dxa"/>
            <w:vMerge w:val="restart"/>
          </w:tcPr>
          <w:p w:rsidR="00D90B8B" w:rsidRPr="00CB430F" w:rsidRDefault="00A1445D" w:rsidP="00D90B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1907" w:type="dxa"/>
            <w:vMerge w:val="restart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2655" w:type="dxa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Must not be left blank</w:t>
            </w:r>
          </w:p>
        </w:tc>
        <w:tc>
          <w:tcPr>
            <w:tcW w:w="0" w:type="auto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Please provide city name</w:t>
            </w:r>
          </w:p>
        </w:tc>
      </w:tr>
      <w:tr w:rsidR="00D90B8B" w:rsidRPr="00CB430F" w:rsidTr="0018616B">
        <w:trPr>
          <w:trHeight w:val="407"/>
          <w:jc w:val="center"/>
        </w:trPr>
        <w:tc>
          <w:tcPr>
            <w:cnfStyle w:val="001000000000"/>
            <w:tcW w:w="2402" w:type="dxa"/>
            <w:vMerge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5" w:type="dxa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Should allow maximum 25 characters only</w:t>
            </w:r>
          </w:p>
        </w:tc>
        <w:tc>
          <w:tcPr>
            <w:tcW w:w="0" w:type="auto"/>
          </w:tcPr>
          <w:p w:rsidR="00D90B8B" w:rsidRPr="00CB430F" w:rsidRDefault="00D90B8B" w:rsidP="00D90B8B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City name must not exceed 25 characters</w:t>
            </w:r>
          </w:p>
        </w:tc>
      </w:tr>
    </w:tbl>
    <w:p w:rsidR="00FB743F" w:rsidRPr="00CB430F" w:rsidRDefault="00FB743F" w:rsidP="00FB743F">
      <w:pPr>
        <w:pStyle w:val="ListParagraph"/>
        <w:ind w:left="721"/>
        <w:rPr>
          <w:rFonts w:ascii="Arial" w:hAnsi="Arial" w:cs="Arial"/>
        </w:rPr>
      </w:pPr>
    </w:p>
    <w:p w:rsidR="00D8526B" w:rsidRPr="00CB430F" w:rsidRDefault="00D3473D" w:rsidP="00BF0D0C">
      <w:pPr>
        <w:pStyle w:val="Heading3"/>
        <w:numPr>
          <w:ilvl w:val="0"/>
          <w:numId w:val="40"/>
        </w:numPr>
        <w:spacing w:line="240" w:lineRule="auto"/>
        <w:rPr>
          <w:rFonts w:cs="Arial"/>
        </w:rPr>
      </w:pPr>
      <w:bookmarkStart w:id="27" w:name="_Toc62106660"/>
      <w:r w:rsidRPr="00CB430F">
        <w:rPr>
          <w:rFonts w:cs="Arial"/>
        </w:rPr>
        <w:t>Implementing DataContext</w:t>
      </w:r>
      <w:bookmarkEnd w:id="27"/>
    </w:p>
    <w:p w:rsidR="007E1689" w:rsidRPr="00CB430F" w:rsidRDefault="00CB50F0" w:rsidP="00BF0D0C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B430F">
        <w:rPr>
          <w:rFonts w:ascii="Arial" w:hAnsi="Arial" w:cs="Arial"/>
          <w:sz w:val="20"/>
          <w:szCs w:val="20"/>
        </w:rPr>
        <w:t xml:space="preserve">Go to </w:t>
      </w:r>
      <w:r w:rsidRPr="00CB430F">
        <w:rPr>
          <w:rFonts w:ascii="Arial" w:hAnsi="Arial" w:cs="Arial"/>
          <w:b/>
          <w:sz w:val="20"/>
          <w:szCs w:val="20"/>
        </w:rPr>
        <w:t>M</w:t>
      </w:r>
      <w:r w:rsidR="007E1689" w:rsidRPr="00CB430F">
        <w:rPr>
          <w:rFonts w:ascii="Arial" w:hAnsi="Arial" w:cs="Arial"/>
          <w:b/>
          <w:sz w:val="20"/>
          <w:szCs w:val="20"/>
        </w:rPr>
        <w:t>odels</w:t>
      </w:r>
      <w:r w:rsidR="007E1689" w:rsidRPr="00CB430F">
        <w:rPr>
          <w:rFonts w:ascii="Arial" w:hAnsi="Arial" w:cs="Arial"/>
          <w:sz w:val="20"/>
          <w:szCs w:val="20"/>
        </w:rPr>
        <w:t xml:space="preserve"> folder and create a new datacontext class named “</w:t>
      </w:r>
      <w:r w:rsidR="0018616B" w:rsidRPr="0018616B">
        <w:rPr>
          <w:rFonts w:ascii="Arial" w:hAnsi="Arial" w:cs="Arial"/>
          <w:b/>
          <w:sz w:val="20"/>
          <w:szCs w:val="20"/>
        </w:rPr>
        <w:t>VaccinationCentersContext</w:t>
      </w:r>
      <w:r w:rsidR="007E1689" w:rsidRPr="00CB430F">
        <w:rPr>
          <w:rFonts w:ascii="Arial" w:hAnsi="Arial" w:cs="Arial"/>
          <w:sz w:val="20"/>
          <w:szCs w:val="20"/>
        </w:rPr>
        <w:t>” which inherits from the “</w:t>
      </w:r>
      <w:r w:rsidR="007E1689" w:rsidRPr="00CB430F">
        <w:rPr>
          <w:rFonts w:ascii="Arial" w:hAnsi="Arial" w:cs="Arial"/>
          <w:b/>
          <w:sz w:val="20"/>
          <w:szCs w:val="20"/>
        </w:rPr>
        <w:t>DbContext</w:t>
      </w:r>
      <w:r w:rsidR="007E1689" w:rsidRPr="00CB430F">
        <w:rPr>
          <w:rFonts w:ascii="Arial" w:hAnsi="Arial" w:cs="Arial"/>
          <w:sz w:val="20"/>
          <w:szCs w:val="20"/>
        </w:rPr>
        <w:t>” class.</w:t>
      </w:r>
    </w:p>
    <w:p w:rsidR="007E1689" w:rsidRPr="00CB430F" w:rsidRDefault="007E1689" w:rsidP="00BF0D0C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B430F">
        <w:rPr>
          <w:rFonts w:ascii="Arial" w:hAnsi="Arial" w:cs="Arial"/>
          <w:sz w:val="20"/>
          <w:szCs w:val="20"/>
        </w:rPr>
        <w:t xml:space="preserve">Modify the </w:t>
      </w:r>
      <w:r w:rsidR="0018616B" w:rsidRPr="0018616B">
        <w:rPr>
          <w:rFonts w:ascii="Arial" w:hAnsi="Arial" w:cs="Arial"/>
          <w:b/>
          <w:sz w:val="20"/>
          <w:szCs w:val="20"/>
        </w:rPr>
        <w:t>VaccinationCentersContext</w:t>
      </w:r>
      <w:r w:rsidR="0018616B">
        <w:rPr>
          <w:rFonts w:ascii="Arial" w:hAnsi="Arial" w:cs="Arial"/>
          <w:b/>
          <w:sz w:val="20"/>
          <w:szCs w:val="20"/>
        </w:rPr>
        <w:t xml:space="preserve"> to </w:t>
      </w:r>
      <w:r w:rsidRPr="00CB430F">
        <w:rPr>
          <w:rFonts w:ascii="Arial" w:hAnsi="Arial" w:cs="Arial"/>
          <w:sz w:val="20"/>
          <w:szCs w:val="20"/>
        </w:rPr>
        <w:t>add following members</w:t>
      </w:r>
    </w:p>
    <w:p w:rsidR="007E1689" w:rsidRPr="00CB430F" w:rsidRDefault="007E1689" w:rsidP="007E1689">
      <w:pPr>
        <w:pStyle w:val="Caption"/>
        <w:keepNext/>
        <w:spacing w:line="240" w:lineRule="auto"/>
        <w:ind w:firstLine="720"/>
        <w:rPr>
          <w:rFonts w:cs="Arial"/>
        </w:rPr>
      </w:pPr>
      <w:r w:rsidRPr="00CB430F">
        <w:rPr>
          <w:rFonts w:cs="Arial"/>
        </w:rPr>
        <w:lastRenderedPageBreak/>
        <w:t xml:space="preserve">Table </w:t>
      </w:r>
      <w:r w:rsidR="00E566AA" w:rsidRPr="00CB430F">
        <w:rPr>
          <w:rFonts w:cs="Arial"/>
        </w:rPr>
        <w:t>4</w:t>
      </w:r>
      <w:r w:rsidRPr="00CB430F">
        <w:rPr>
          <w:rFonts w:cs="Arial"/>
        </w:rPr>
        <w:t xml:space="preserve"> :</w:t>
      </w:r>
      <w:r w:rsidR="0018616B" w:rsidRPr="0018616B">
        <w:t xml:space="preserve"> </w:t>
      </w:r>
      <w:r w:rsidR="0018616B" w:rsidRPr="0018616B">
        <w:rPr>
          <w:rFonts w:cs="Arial"/>
        </w:rPr>
        <w:t>VaccinationCentersContext</w:t>
      </w:r>
      <w:r w:rsidR="0018616B">
        <w:rPr>
          <w:rFonts w:cs="Arial"/>
        </w:rPr>
        <w:t xml:space="preserve"> </w:t>
      </w:r>
      <w:r w:rsidRPr="00CB430F">
        <w:rPr>
          <w:rFonts w:cs="Arial"/>
        </w:rPr>
        <w:t>Constructors</w:t>
      </w:r>
    </w:p>
    <w:tbl>
      <w:tblPr>
        <w:tblStyle w:val="GridTable1Light"/>
        <w:tblW w:w="5514" w:type="dxa"/>
        <w:tblInd w:w="715" w:type="dxa"/>
        <w:tblLook w:val="04A0"/>
      </w:tblPr>
      <w:tblGrid>
        <w:gridCol w:w="1931"/>
        <w:gridCol w:w="2331"/>
        <w:gridCol w:w="1252"/>
      </w:tblGrid>
      <w:tr w:rsidR="007E1689" w:rsidRPr="00CB430F" w:rsidTr="00B93D39">
        <w:trPr>
          <w:cnfStyle w:val="100000000000"/>
          <w:trHeight w:val="257"/>
        </w:trPr>
        <w:tc>
          <w:tcPr>
            <w:cnfStyle w:val="001000000000"/>
            <w:tcW w:w="1931" w:type="dxa"/>
          </w:tcPr>
          <w:p w:rsidR="007E1689" w:rsidRPr="00CB430F" w:rsidRDefault="007E1689" w:rsidP="00B93D3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Constructor Type</w:t>
            </w:r>
          </w:p>
        </w:tc>
        <w:tc>
          <w:tcPr>
            <w:tcW w:w="0" w:type="auto"/>
          </w:tcPr>
          <w:p w:rsidR="007E1689" w:rsidRPr="00CB430F" w:rsidRDefault="007E1689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Input Parameters</w:t>
            </w:r>
          </w:p>
        </w:tc>
        <w:tc>
          <w:tcPr>
            <w:tcW w:w="0" w:type="auto"/>
          </w:tcPr>
          <w:p w:rsidR="007E1689" w:rsidRPr="00CB430F" w:rsidRDefault="007E1689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7E1689" w:rsidRPr="00CB430F" w:rsidTr="00B93D39">
        <w:trPr>
          <w:trHeight w:val="257"/>
        </w:trPr>
        <w:tc>
          <w:tcPr>
            <w:cnfStyle w:val="001000000000"/>
            <w:tcW w:w="1931" w:type="dxa"/>
          </w:tcPr>
          <w:p w:rsidR="007E1689" w:rsidRPr="00CB430F" w:rsidRDefault="007E1689" w:rsidP="00B93D3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  <w:tc>
          <w:tcPr>
            <w:tcW w:w="0" w:type="auto"/>
          </w:tcPr>
          <w:p w:rsidR="007E1689" w:rsidRPr="00CB430F" w:rsidRDefault="007E1689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7E1689" w:rsidRPr="00CB430F" w:rsidRDefault="007E1689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</w:tbl>
    <w:p w:rsidR="007E1689" w:rsidRPr="00CB430F" w:rsidRDefault="007E1689" w:rsidP="007E1689">
      <w:pPr>
        <w:tabs>
          <w:tab w:val="left" w:pos="722"/>
        </w:tabs>
        <w:spacing w:before="0" w:after="0" w:line="240" w:lineRule="auto"/>
        <w:rPr>
          <w:rFonts w:cs="Arial"/>
        </w:rPr>
      </w:pPr>
    </w:p>
    <w:p w:rsidR="007E1689" w:rsidRPr="00CB430F" w:rsidRDefault="007E1689" w:rsidP="007E1689">
      <w:pPr>
        <w:pStyle w:val="Caption"/>
        <w:keepNext/>
        <w:spacing w:line="240" w:lineRule="auto"/>
        <w:ind w:firstLine="720"/>
        <w:rPr>
          <w:rFonts w:cs="Arial"/>
        </w:rPr>
      </w:pPr>
      <w:r w:rsidRPr="00CB430F">
        <w:rPr>
          <w:rFonts w:cs="Arial"/>
        </w:rPr>
        <w:t xml:space="preserve">Table </w:t>
      </w:r>
      <w:r w:rsidR="00E566AA" w:rsidRPr="00CB430F">
        <w:rPr>
          <w:rFonts w:cs="Arial"/>
        </w:rPr>
        <w:t>5</w:t>
      </w:r>
      <w:r w:rsidRPr="00CB430F">
        <w:rPr>
          <w:rFonts w:cs="Arial"/>
        </w:rPr>
        <w:t xml:space="preserve"> :</w:t>
      </w:r>
      <w:r w:rsidR="0018616B" w:rsidRPr="0018616B">
        <w:rPr>
          <w:rFonts w:cs="Arial"/>
        </w:rPr>
        <w:t xml:space="preserve"> VaccinationCentersContext</w:t>
      </w:r>
      <w:r w:rsidR="0018616B" w:rsidRPr="00CB430F">
        <w:rPr>
          <w:rFonts w:cs="Arial"/>
        </w:rPr>
        <w:t xml:space="preserve"> </w:t>
      </w:r>
      <w:r w:rsidRPr="00CB430F">
        <w:rPr>
          <w:rFonts w:cs="Arial"/>
        </w:rPr>
        <w:t>Properties</w:t>
      </w:r>
    </w:p>
    <w:tbl>
      <w:tblPr>
        <w:tblStyle w:val="GridTable1Light"/>
        <w:tblW w:w="6226" w:type="dxa"/>
        <w:tblInd w:w="715" w:type="dxa"/>
        <w:tblLook w:val="04A0"/>
      </w:tblPr>
      <w:tblGrid>
        <w:gridCol w:w="1692"/>
        <w:gridCol w:w="2833"/>
        <w:gridCol w:w="1701"/>
      </w:tblGrid>
      <w:tr w:rsidR="007E1689" w:rsidRPr="00CB430F" w:rsidTr="002A36A9">
        <w:trPr>
          <w:cnfStyle w:val="100000000000"/>
          <w:trHeight w:val="414"/>
        </w:trPr>
        <w:tc>
          <w:tcPr>
            <w:cnfStyle w:val="001000000000"/>
            <w:tcW w:w="1692" w:type="dxa"/>
            <w:vAlign w:val="center"/>
          </w:tcPr>
          <w:p w:rsidR="007E1689" w:rsidRPr="00CB430F" w:rsidRDefault="0018616B" w:rsidP="00B93D3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</w:t>
            </w:r>
            <w:r w:rsidR="007E1689" w:rsidRPr="00CB430F"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</w:tc>
        <w:tc>
          <w:tcPr>
            <w:tcW w:w="2833" w:type="dxa"/>
            <w:vAlign w:val="center"/>
          </w:tcPr>
          <w:p w:rsidR="007E1689" w:rsidRPr="00CB430F" w:rsidRDefault="007E1689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7E1689" w:rsidRPr="00CB430F" w:rsidRDefault="007E1689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7E1689" w:rsidRPr="00CB430F" w:rsidTr="002A36A9">
        <w:trPr>
          <w:trHeight w:val="414"/>
        </w:trPr>
        <w:tc>
          <w:tcPr>
            <w:cnfStyle w:val="001000000000"/>
            <w:tcW w:w="1692" w:type="dxa"/>
            <w:vAlign w:val="center"/>
          </w:tcPr>
          <w:p w:rsidR="007E1689" w:rsidRPr="00CB430F" w:rsidRDefault="0018616B" w:rsidP="00B93D3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Centers</w:t>
            </w:r>
          </w:p>
        </w:tc>
        <w:tc>
          <w:tcPr>
            <w:tcW w:w="2833" w:type="dxa"/>
            <w:vAlign w:val="center"/>
          </w:tcPr>
          <w:p w:rsidR="007E1689" w:rsidRPr="00CB430F" w:rsidRDefault="0018616B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18616B">
              <w:rPr>
                <w:rFonts w:ascii="Arial" w:hAnsi="Arial" w:cs="Arial"/>
                <w:sz w:val="20"/>
                <w:szCs w:val="20"/>
              </w:rPr>
              <w:t>DbSet&lt;VaccinationCenters&gt;</w:t>
            </w:r>
          </w:p>
        </w:tc>
        <w:tc>
          <w:tcPr>
            <w:tcW w:w="1701" w:type="dxa"/>
            <w:vAlign w:val="center"/>
          </w:tcPr>
          <w:p w:rsidR="007E1689" w:rsidRPr="00CB430F" w:rsidRDefault="007E1689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</w:tbl>
    <w:p w:rsidR="007E1689" w:rsidRPr="00CB430F" w:rsidRDefault="007E1689" w:rsidP="007E1689">
      <w:pPr>
        <w:pStyle w:val="ListParagraph"/>
        <w:tabs>
          <w:tab w:val="left" w:pos="722"/>
        </w:tabs>
        <w:spacing w:line="240" w:lineRule="auto"/>
        <w:ind w:left="721"/>
        <w:rPr>
          <w:rFonts w:ascii="Arial" w:hAnsi="Arial" w:cs="Arial"/>
        </w:rPr>
      </w:pPr>
    </w:p>
    <w:p w:rsidR="007E1689" w:rsidRPr="00CB430F" w:rsidRDefault="007E1689" w:rsidP="00BF0D0C">
      <w:pPr>
        <w:pStyle w:val="ListParagraph"/>
        <w:numPr>
          <w:ilvl w:val="0"/>
          <w:numId w:val="34"/>
        </w:numPr>
        <w:spacing w:line="240" w:lineRule="auto"/>
        <w:rPr>
          <w:rFonts w:ascii="Arial" w:hAnsi="Arial" w:cs="Arial"/>
          <w:sz w:val="20"/>
          <w:szCs w:val="20"/>
        </w:rPr>
      </w:pPr>
      <w:r w:rsidRPr="00CB430F">
        <w:rPr>
          <w:rFonts w:ascii="Arial" w:hAnsi="Arial" w:cs="Arial"/>
          <w:sz w:val="20"/>
          <w:szCs w:val="20"/>
        </w:rPr>
        <w:t>The default constructor must call the base class “</w:t>
      </w:r>
      <w:r w:rsidRPr="00CB430F">
        <w:rPr>
          <w:rFonts w:ascii="Arial" w:hAnsi="Arial" w:cs="Arial"/>
          <w:b/>
          <w:sz w:val="20"/>
          <w:szCs w:val="20"/>
        </w:rPr>
        <w:t>DbContext</w:t>
      </w:r>
      <w:r w:rsidRPr="00CB430F">
        <w:rPr>
          <w:rFonts w:ascii="Arial" w:hAnsi="Arial" w:cs="Arial"/>
          <w:sz w:val="20"/>
          <w:szCs w:val="20"/>
        </w:rPr>
        <w:t>” constructor by passing the required connection string name.</w:t>
      </w:r>
    </w:p>
    <w:p w:rsidR="0058278E" w:rsidRPr="00CB430F" w:rsidRDefault="0058278E" w:rsidP="00803A90">
      <w:pPr>
        <w:pStyle w:val="Caption"/>
        <w:spacing w:line="240" w:lineRule="auto"/>
        <w:rPr>
          <w:rFonts w:cs="Arial"/>
        </w:rPr>
      </w:pPr>
    </w:p>
    <w:p w:rsidR="008442D7" w:rsidRPr="00CB430F" w:rsidRDefault="00D3473D" w:rsidP="00BF0D0C">
      <w:pPr>
        <w:pStyle w:val="Heading3"/>
        <w:numPr>
          <w:ilvl w:val="0"/>
          <w:numId w:val="40"/>
        </w:numPr>
        <w:spacing w:line="240" w:lineRule="auto"/>
        <w:rPr>
          <w:rFonts w:cs="Arial"/>
        </w:rPr>
      </w:pPr>
      <w:bookmarkStart w:id="28" w:name="_Toc62106661"/>
      <w:r w:rsidRPr="00CB430F">
        <w:rPr>
          <w:rFonts w:cs="Arial"/>
        </w:rPr>
        <w:t>I</w:t>
      </w:r>
      <w:r w:rsidR="00D8526B" w:rsidRPr="00CB430F">
        <w:rPr>
          <w:rFonts w:cs="Arial"/>
        </w:rPr>
        <w:t xml:space="preserve">mplementing </w:t>
      </w:r>
      <w:r w:rsidR="00803A90" w:rsidRPr="00CB430F">
        <w:rPr>
          <w:rFonts w:cs="Arial"/>
        </w:rPr>
        <w:t>Repository</w:t>
      </w:r>
      <w:r w:rsidRPr="00CB430F">
        <w:rPr>
          <w:rFonts w:cs="Arial"/>
        </w:rPr>
        <w:t xml:space="preserve"> class</w:t>
      </w:r>
      <w:bookmarkEnd w:id="28"/>
    </w:p>
    <w:p w:rsidR="00171836" w:rsidRPr="00CB430F" w:rsidRDefault="00171836" w:rsidP="004B43B0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</w:rPr>
      </w:pPr>
      <w:r w:rsidRPr="00CB430F">
        <w:rPr>
          <w:rFonts w:ascii="Arial" w:hAnsi="Arial" w:cs="Arial"/>
          <w:sz w:val="20"/>
          <w:szCs w:val="20"/>
        </w:rPr>
        <w:t>Create a new class named “</w:t>
      </w:r>
      <w:r w:rsidR="007935F8" w:rsidRPr="007935F8">
        <w:rPr>
          <w:rFonts w:ascii="Arial" w:hAnsi="Arial" w:cs="Arial"/>
          <w:b/>
          <w:sz w:val="20"/>
          <w:szCs w:val="20"/>
        </w:rPr>
        <w:t>VaccinationCentersRepository</w:t>
      </w:r>
      <w:r w:rsidRPr="00CB430F">
        <w:rPr>
          <w:rFonts w:ascii="Arial" w:hAnsi="Arial" w:cs="Arial"/>
          <w:sz w:val="20"/>
          <w:szCs w:val="20"/>
        </w:rPr>
        <w:t>” in the models folder with the following specification</w:t>
      </w:r>
    </w:p>
    <w:p w:rsidR="00171836" w:rsidRPr="00CB430F" w:rsidRDefault="00171836" w:rsidP="00171836">
      <w:pPr>
        <w:pStyle w:val="Caption"/>
        <w:keepNext/>
        <w:spacing w:line="240" w:lineRule="auto"/>
        <w:ind w:firstLine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4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7935F8" w:rsidRPr="007935F8">
        <w:rPr>
          <w:rFonts w:cs="Arial"/>
        </w:rPr>
        <w:t>VaccinationCentersRepository</w:t>
      </w:r>
      <w:r w:rsidR="007935F8" w:rsidRPr="00CB430F">
        <w:rPr>
          <w:rFonts w:cs="Arial"/>
        </w:rPr>
        <w:t xml:space="preserve"> </w:t>
      </w:r>
      <w:r w:rsidR="007935F8">
        <w:rPr>
          <w:rFonts w:cs="Arial"/>
        </w:rPr>
        <w:t xml:space="preserve">class </w:t>
      </w:r>
      <w:r w:rsidRPr="00CB430F">
        <w:rPr>
          <w:rFonts w:cs="Arial"/>
        </w:rPr>
        <w:t>fields</w:t>
      </w:r>
    </w:p>
    <w:tbl>
      <w:tblPr>
        <w:tblStyle w:val="GridTable1Light"/>
        <w:tblW w:w="0" w:type="auto"/>
        <w:tblInd w:w="715" w:type="dxa"/>
        <w:tblLook w:val="04A0"/>
      </w:tblPr>
      <w:tblGrid>
        <w:gridCol w:w="928"/>
        <w:gridCol w:w="2640"/>
        <w:gridCol w:w="994"/>
      </w:tblGrid>
      <w:tr w:rsidR="00171836" w:rsidRPr="00CB430F" w:rsidTr="00B93D39">
        <w:trPr>
          <w:cnfStyle w:val="100000000000"/>
          <w:trHeight w:val="450"/>
        </w:trPr>
        <w:tc>
          <w:tcPr>
            <w:cnfStyle w:val="001000000000"/>
            <w:tcW w:w="658" w:type="dxa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Field Name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171836" w:rsidRPr="00CB430F" w:rsidTr="00B93D39">
        <w:trPr>
          <w:trHeight w:val="450"/>
        </w:trPr>
        <w:tc>
          <w:tcPr>
            <w:cnfStyle w:val="001000000000"/>
            <w:tcW w:w="658" w:type="dxa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context</w:t>
            </w:r>
          </w:p>
        </w:tc>
        <w:tc>
          <w:tcPr>
            <w:tcW w:w="0" w:type="auto"/>
          </w:tcPr>
          <w:p w:rsidR="00171836" w:rsidRPr="00CB430F" w:rsidRDefault="007935F8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35F8">
              <w:rPr>
                <w:rFonts w:ascii="Arial" w:hAnsi="Arial" w:cs="Arial"/>
                <w:sz w:val="20"/>
                <w:szCs w:val="20"/>
              </w:rPr>
              <w:t>VaccinationCentersContext</w:t>
            </w:r>
          </w:p>
        </w:tc>
        <w:tc>
          <w:tcPr>
            <w:tcW w:w="0" w:type="auto"/>
          </w:tcPr>
          <w:p w:rsidR="00171836" w:rsidRPr="00CB430F" w:rsidRDefault="007935F8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</w:tbl>
    <w:p w:rsidR="00171836" w:rsidRPr="00CB430F" w:rsidRDefault="00171836" w:rsidP="00171836">
      <w:pPr>
        <w:spacing w:after="0" w:line="240" w:lineRule="auto"/>
        <w:rPr>
          <w:rFonts w:cs="Arial"/>
        </w:rPr>
      </w:pPr>
    </w:p>
    <w:p w:rsidR="00171836" w:rsidRPr="00CB430F" w:rsidRDefault="00171836" w:rsidP="00171836">
      <w:pPr>
        <w:pStyle w:val="Caption"/>
        <w:keepNext/>
        <w:spacing w:line="240" w:lineRule="auto"/>
        <w:ind w:firstLine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5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7935F8" w:rsidRPr="007935F8">
        <w:rPr>
          <w:rFonts w:cs="Arial"/>
        </w:rPr>
        <w:t>VaccinationCentersRepository</w:t>
      </w:r>
      <w:r w:rsidR="007935F8" w:rsidRPr="00CB430F">
        <w:rPr>
          <w:rFonts w:cs="Arial"/>
        </w:rPr>
        <w:t xml:space="preserve"> </w:t>
      </w:r>
      <w:r w:rsidRPr="00CB430F">
        <w:rPr>
          <w:rFonts w:cs="Arial"/>
        </w:rPr>
        <w:t>class constructors</w:t>
      </w:r>
    </w:p>
    <w:tbl>
      <w:tblPr>
        <w:tblStyle w:val="GridTable1Light"/>
        <w:tblW w:w="0" w:type="auto"/>
        <w:tblInd w:w="715" w:type="dxa"/>
        <w:tblLook w:val="04A0"/>
      </w:tblPr>
      <w:tblGrid>
        <w:gridCol w:w="1361"/>
        <w:gridCol w:w="1850"/>
        <w:gridCol w:w="994"/>
      </w:tblGrid>
      <w:tr w:rsidR="00171836" w:rsidRPr="00CB430F" w:rsidTr="00B93D39">
        <w:trPr>
          <w:cnfStyle w:val="100000000000"/>
          <w:trHeight w:val="450"/>
        </w:trPr>
        <w:tc>
          <w:tcPr>
            <w:cnfStyle w:val="001000000000"/>
            <w:tcW w:w="1168" w:type="dxa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Constructor Type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Input Parameters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171836" w:rsidRPr="00CB430F" w:rsidTr="00B93D39">
        <w:trPr>
          <w:trHeight w:val="450"/>
        </w:trPr>
        <w:tc>
          <w:tcPr>
            <w:cnfStyle w:val="001000000000"/>
            <w:tcW w:w="1168" w:type="dxa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</w:tbl>
    <w:p w:rsidR="00171836" w:rsidRPr="00CB430F" w:rsidRDefault="00171836" w:rsidP="00171836">
      <w:pPr>
        <w:spacing w:after="0" w:line="240" w:lineRule="auto"/>
        <w:rPr>
          <w:rFonts w:cs="Arial"/>
        </w:rPr>
      </w:pPr>
    </w:p>
    <w:p w:rsidR="00171836" w:rsidRPr="00CB430F" w:rsidRDefault="00171836" w:rsidP="00171836">
      <w:pPr>
        <w:pStyle w:val="Caption"/>
        <w:keepNext/>
        <w:spacing w:line="240" w:lineRule="auto"/>
        <w:ind w:firstLine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6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7935F8" w:rsidRPr="007935F8">
        <w:rPr>
          <w:rFonts w:cs="Arial"/>
        </w:rPr>
        <w:t>VaccinationCentersRepository</w:t>
      </w:r>
      <w:r w:rsidR="007935F8" w:rsidRPr="00CB430F">
        <w:rPr>
          <w:rFonts w:cs="Arial"/>
        </w:rPr>
        <w:t xml:space="preserve"> </w:t>
      </w:r>
      <w:r w:rsidR="007935F8">
        <w:rPr>
          <w:rFonts w:cs="Arial"/>
        </w:rPr>
        <w:t xml:space="preserve">class </w:t>
      </w:r>
      <w:r w:rsidRPr="00CB430F">
        <w:rPr>
          <w:rFonts w:cs="Arial"/>
        </w:rPr>
        <w:t>methods</w:t>
      </w:r>
    </w:p>
    <w:tbl>
      <w:tblPr>
        <w:tblStyle w:val="GridTable1Light"/>
        <w:tblW w:w="0" w:type="auto"/>
        <w:tblInd w:w="715" w:type="dxa"/>
        <w:tblLook w:val="04A0"/>
      </w:tblPr>
      <w:tblGrid>
        <w:gridCol w:w="2361"/>
        <w:gridCol w:w="2239"/>
        <w:gridCol w:w="1383"/>
        <w:gridCol w:w="994"/>
      </w:tblGrid>
      <w:tr w:rsidR="00171836" w:rsidRPr="00CB430F" w:rsidTr="00F464D3">
        <w:trPr>
          <w:cnfStyle w:val="100000000000"/>
          <w:trHeight w:val="450"/>
        </w:trPr>
        <w:tc>
          <w:tcPr>
            <w:cnfStyle w:val="001000000000"/>
            <w:tcW w:w="1690" w:type="dxa"/>
          </w:tcPr>
          <w:p w:rsidR="00171836" w:rsidRPr="00CB430F" w:rsidRDefault="00171836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Method Name</w:t>
            </w:r>
          </w:p>
        </w:tc>
        <w:tc>
          <w:tcPr>
            <w:tcW w:w="2239" w:type="dxa"/>
          </w:tcPr>
          <w:p w:rsidR="00171836" w:rsidRPr="00CB430F" w:rsidRDefault="00171836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Input Parameters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Return Type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171836" w:rsidRPr="00CB430F" w:rsidTr="00F464D3">
        <w:trPr>
          <w:trHeight w:val="450"/>
        </w:trPr>
        <w:tc>
          <w:tcPr>
            <w:cnfStyle w:val="001000000000"/>
            <w:tcW w:w="1690" w:type="dxa"/>
          </w:tcPr>
          <w:p w:rsidR="00171836" w:rsidRPr="00CB430F" w:rsidRDefault="007935F8" w:rsidP="00EB460C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935F8">
              <w:rPr>
                <w:rFonts w:ascii="Arial" w:hAnsi="Arial" w:cs="Arial"/>
                <w:sz w:val="20"/>
                <w:szCs w:val="20"/>
              </w:rPr>
              <w:t xml:space="preserve">AddVaccinationCenter </w:t>
            </w:r>
            <w:r w:rsidR="00171836" w:rsidRPr="00CB430F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2239" w:type="dxa"/>
          </w:tcPr>
          <w:p w:rsidR="00171836" w:rsidRPr="00CB430F" w:rsidRDefault="007935F8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35F8">
              <w:rPr>
                <w:rFonts w:ascii="Arial" w:hAnsi="Arial" w:cs="Arial"/>
                <w:sz w:val="20"/>
                <w:szCs w:val="20"/>
              </w:rPr>
              <w:t>VaccinationCenters model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0" w:type="auto"/>
          </w:tcPr>
          <w:p w:rsidR="00171836" w:rsidRPr="00CB430F" w:rsidRDefault="00171836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</w:tbl>
    <w:p w:rsidR="00171836" w:rsidRPr="00CB430F" w:rsidRDefault="00171836" w:rsidP="00171836">
      <w:pPr>
        <w:spacing w:after="0" w:line="240" w:lineRule="auto"/>
        <w:rPr>
          <w:rFonts w:cs="Arial"/>
        </w:rPr>
      </w:pPr>
    </w:p>
    <w:p w:rsidR="00171836" w:rsidRPr="00CB430F" w:rsidRDefault="00171836" w:rsidP="00BF0D0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0"/>
          <w:szCs w:val="20"/>
        </w:rPr>
      </w:pPr>
      <w:r w:rsidRPr="00CB430F">
        <w:rPr>
          <w:rFonts w:ascii="Arial" w:hAnsi="Arial" w:cs="Arial"/>
          <w:sz w:val="20"/>
          <w:szCs w:val="20"/>
        </w:rPr>
        <w:t xml:space="preserve">Use the constructor to create a new instance of the </w:t>
      </w:r>
      <w:r w:rsidR="007935F8" w:rsidRPr="007935F8">
        <w:rPr>
          <w:rFonts w:ascii="Arial" w:hAnsi="Arial" w:cs="Arial"/>
          <w:sz w:val="20"/>
          <w:szCs w:val="20"/>
        </w:rPr>
        <w:t>VaccinationCentersContext</w:t>
      </w:r>
      <w:r w:rsidR="007935F8" w:rsidRPr="00CB430F">
        <w:rPr>
          <w:rFonts w:ascii="Arial" w:hAnsi="Arial" w:cs="Arial"/>
          <w:sz w:val="20"/>
          <w:szCs w:val="20"/>
        </w:rPr>
        <w:t xml:space="preserve"> </w:t>
      </w:r>
      <w:r w:rsidR="007935F8">
        <w:rPr>
          <w:rFonts w:ascii="Arial" w:hAnsi="Arial" w:cs="Arial"/>
          <w:sz w:val="20"/>
          <w:szCs w:val="20"/>
        </w:rPr>
        <w:t xml:space="preserve"> </w:t>
      </w:r>
      <w:r w:rsidRPr="00CB430F">
        <w:rPr>
          <w:rFonts w:ascii="Arial" w:hAnsi="Arial" w:cs="Arial"/>
          <w:sz w:val="20"/>
          <w:szCs w:val="20"/>
        </w:rPr>
        <w:t>class.</w:t>
      </w:r>
    </w:p>
    <w:p w:rsidR="00171836" w:rsidRPr="00CB430F" w:rsidRDefault="00171836" w:rsidP="00BF0D0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0"/>
          <w:szCs w:val="20"/>
        </w:rPr>
      </w:pPr>
      <w:r w:rsidRPr="00CB430F">
        <w:rPr>
          <w:rFonts w:ascii="Arial" w:hAnsi="Arial" w:cs="Arial"/>
          <w:sz w:val="20"/>
          <w:szCs w:val="20"/>
        </w:rPr>
        <w:t xml:space="preserve">Implement the </w:t>
      </w:r>
      <w:r w:rsidR="007935F8" w:rsidRPr="007935F8">
        <w:rPr>
          <w:rFonts w:ascii="Arial" w:hAnsi="Arial" w:cs="Arial"/>
          <w:sz w:val="20"/>
          <w:szCs w:val="20"/>
        </w:rPr>
        <w:t>AddVaccinationCenter</w:t>
      </w:r>
      <w:r w:rsidRPr="00CB430F">
        <w:rPr>
          <w:rFonts w:ascii="Arial" w:hAnsi="Arial" w:cs="Arial"/>
          <w:sz w:val="20"/>
          <w:szCs w:val="20"/>
        </w:rPr>
        <w:t xml:space="preserve">() to save </w:t>
      </w:r>
      <w:r w:rsidR="00604B38">
        <w:rPr>
          <w:rFonts w:ascii="Arial" w:hAnsi="Arial" w:cs="Arial"/>
          <w:sz w:val="20"/>
          <w:szCs w:val="20"/>
        </w:rPr>
        <w:t>vaccination center</w:t>
      </w:r>
      <w:r w:rsidRPr="00CB430F">
        <w:rPr>
          <w:rFonts w:ascii="Arial" w:hAnsi="Arial" w:cs="Arial"/>
          <w:sz w:val="20"/>
          <w:szCs w:val="20"/>
        </w:rPr>
        <w:t xml:space="preserve"> details into the database.</w:t>
      </w:r>
    </w:p>
    <w:p w:rsidR="00171836" w:rsidRDefault="00CE2A9F" w:rsidP="00BF0D0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0"/>
          <w:szCs w:val="20"/>
        </w:rPr>
      </w:pPr>
      <w:r w:rsidRPr="00CB430F">
        <w:rPr>
          <w:rFonts w:ascii="Arial" w:hAnsi="Arial" w:cs="Arial"/>
          <w:sz w:val="20"/>
          <w:szCs w:val="20"/>
        </w:rPr>
        <w:t xml:space="preserve">Adding duplicate </w:t>
      </w:r>
      <w:r w:rsidR="007935F8">
        <w:rPr>
          <w:rFonts w:ascii="Arial" w:hAnsi="Arial" w:cs="Arial"/>
          <w:sz w:val="20"/>
          <w:szCs w:val="20"/>
        </w:rPr>
        <w:t>vaccination center i</w:t>
      </w:r>
      <w:r w:rsidR="0062033F" w:rsidRPr="00CB430F">
        <w:rPr>
          <w:rFonts w:ascii="Arial" w:hAnsi="Arial" w:cs="Arial"/>
          <w:sz w:val="20"/>
          <w:szCs w:val="20"/>
        </w:rPr>
        <w:t>s</w:t>
      </w:r>
      <w:r w:rsidR="007935F8">
        <w:rPr>
          <w:rFonts w:ascii="Arial" w:hAnsi="Arial" w:cs="Arial"/>
          <w:sz w:val="20"/>
          <w:szCs w:val="20"/>
        </w:rPr>
        <w:t xml:space="preserve"> </w:t>
      </w:r>
      <w:r w:rsidR="00613374">
        <w:rPr>
          <w:rFonts w:ascii="Arial" w:hAnsi="Arial" w:cs="Arial"/>
          <w:sz w:val="20"/>
          <w:szCs w:val="20"/>
        </w:rPr>
        <w:t xml:space="preserve">not </w:t>
      </w:r>
      <w:r w:rsidRPr="00CB430F">
        <w:rPr>
          <w:rFonts w:ascii="Arial" w:hAnsi="Arial" w:cs="Arial"/>
          <w:sz w:val="20"/>
          <w:szCs w:val="20"/>
        </w:rPr>
        <w:t xml:space="preserve">supported, </w:t>
      </w:r>
      <w:r w:rsidR="007935F8">
        <w:rPr>
          <w:rFonts w:ascii="Arial" w:hAnsi="Arial" w:cs="Arial"/>
          <w:sz w:val="20"/>
          <w:szCs w:val="20"/>
        </w:rPr>
        <w:t xml:space="preserve">vaccination center </w:t>
      </w:r>
      <w:r w:rsidRPr="00CB430F">
        <w:rPr>
          <w:rFonts w:ascii="Arial" w:hAnsi="Arial" w:cs="Arial"/>
          <w:sz w:val="20"/>
          <w:szCs w:val="20"/>
        </w:rPr>
        <w:t xml:space="preserve">detail can be </w:t>
      </w:r>
      <w:r w:rsidR="0062033F" w:rsidRPr="00CB430F">
        <w:rPr>
          <w:rFonts w:ascii="Arial" w:hAnsi="Arial" w:cs="Arial"/>
          <w:sz w:val="20"/>
          <w:szCs w:val="20"/>
        </w:rPr>
        <w:t>verified using</w:t>
      </w:r>
      <w:r w:rsidR="007935F8">
        <w:rPr>
          <w:rFonts w:ascii="Arial" w:hAnsi="Arial" w:cs="Arial"/>
          <w:sz w:val="20"/>
          <w:szCs w:val="20"/>
        </w:rPr>
        <w:t xml:space="preserve"> vaccination center </w:t>
      </w:r>
      <w:r w:rsidR="00731697">
        <w:rPr>
          <w:rFonts w:ascii="Arial" w:hAnsi="Arial" w:cs="Arial"/>
          <w:sz w:val="20"/>
          <w:szCs w:val="20"/>
        </w:rPr>
        <w:t>name</w:t>
      </w:r>
      <w:r w:rsidRPr="00CB430F">
        <w:rPr>
          <w:rFonts w:ascii="Arial" w:hAnsi="Arial" w:cs="Arial"/>
          <w:sz w:val="20"/>
          <w:szCs w:val="20"/>
        </w:rPr>
        <w:t>, city and mobile no</w:t>
      </w:r>
      <w:r w:rsidR="0062033F" w:rsidRPr="00CB430F">
        <w:rPr>
          <w:rFonts w:ascii="Arial" w:hAnsi="Arial" w:cs="Arial"/>
          <w:sz w:val="20"/>
          <w:szCs w:val="20"/>
        </w:rPr>
        <w:t xml:space="preserve"> together, </w:t>
      </w:r>
      <w:r w:rsidRPr="00CB430F">
        <w:rPr>
          <w:rFonts w:ascii="Arial" w:hAnsi="Arial" w:cs="Arial"/>
          <w:sz w:val="20"/>
          <w:szCs w:val="20"/>
        </w:rPr>
        <w:t>before saving it in the database.</w:t>
      </w:r>
    </w:p>
    <w:p w:rsidR="0056464C" w:rsidRPr="0045334D" w:rsidRDefault="0045334D" w:rsidP="00BF0D0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start date should be greater</w:t>
      </w:r>
      <w:r w:rsidR="0056464C" w:rsidRPr="0045334D">
        <w:rPr>
          <w:rFonts w:ascii="Arial" w:hAnsi="Arial" w:cs="Arial"/>
          <w:sz w:val="20"/>
          <w:szCs w:val="20"/>
        </w:rPr>
        <w:t xml:space="preserve"> than or equal to current date; otherwise </w:t>
      </w:r>
      <w:r w:rsidR="00834783" w:rsidRPr="0045334D">
        <w:rPr>
          <w:rFonts w:ascii="Arial" w:hAnsi="Arial" w:cs="Arial"/>
          <w:sz w:val="20"/>
          <w:szCs w:val="20"/>
        </w:rPr>
        <w:t>the data will not be allowed to be saved in the database.</w:t>
      </w:r>
    </w:p>
    <w:p w:rsidR="00CE2A9F" w:rsidRPr="00CB430F" w:rsidRDefault="00CE2A9F" w:rsidP="00BF0D0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sz w:val="20"/>
          <w:szCs w:val="20"/>
        </w:rPr>
      </w:pPr>
      <w:bookmarkStart w:id="29" w:name="_GoBack"/>
      <w:bookmarkEnd w:id="29"/>
      <w:r w:rsidRPr="00CB430F">
        <w:rPr>
          <w:rFonts w:ascii="Arial" w:hAnsi="Arial" w:cs="Arial"/>
          <w:sz w:val="20"/>
          <w:szCs w:val="20"/>
        </w:rPr>
        <w:t>Based on whethe</w:t>
      </w:r>
      <w:r w:rsidR="00613374">
        <w:rPr>
          <w:rFonts w:ascii="Arial" w:hAnsi="Arial" w:cs="Arial"/>
          <w:sz w:val="20"/>
          <w:szCs w:val="20"/>
        </w:rPr>
        <w:t>r</w:t>
      </w:r>
      <w:r w:rsidR="0045334D">
        <w:rPr>
          <w:rFonts w:ascii="Arial" w:hAnsi="Arial" w:cs="Arial"/>
          <w:sz w:val="20"/>
          <w:szCs w:val="20"/>
        </w:rPr>
        <w:t xml:space="preserve"> vaccination center </w:t>
      </w:r>
      <w:r w:rsidRPr="00CB430F">
        <w:rPr>
          <w:rFonts w:ascii="Arial" w:hAnsi="Arial" w:cs="Arial"/>
          <w:sz w:val="20"/>
          <w:szCs w:val="20"/>
        </w:rPr>
        <w:t>details are saved or not method should return true/false.</w:t>
      </w:r>
    </w:p>
    <w:p w:rsidR="00116ADF" w:rsidRPr="00CB430F" w:rsidRDefault="00116ADF" w:rsidP="00116ADF">
      <w:pPr>
        <w:pStyle w:val="ListParagraph"/>
        <w:tabs>
          <w:tab w:val="left" w:pos="722"/>
        </w:tabs>
        <w:spacing w:line="360" w:lineRule="auto"/>
        <w:ind w:left="721"/>
        <w:rPr>
          <w:rFonts w:ascii="Arial" w:hAnsi="Arial" w:cs="Arial"/>
          <w:sz w:val="20"/>
          <w:szCs w:val="20"/>
        </w:rPr>
      </w:pPr>
    </w:p>
    <w:p w:rsidR="00D8526B" w:rsidRPr="00CB430F" w:rsidRDefault="00C11590" w:rsidP="00BF0D0C">
      <w:pPr>
        <w:pStyle w:val="Heading3"/>
        <w:numPr>
          <w:ilvl w:val="0"/>
          <w:numId w:val="40"/>
        </w:numPr>
        <w:spacing w:line="240" w:lineRule="auto"/>
        <w:rPr>
          <w:rFonts w:cs="Arial"/>
        </w:rPr>
      </w:pPr>
      <w:bookmarkStart w:id="30" w:name="_Toc62106662"/>
      <w:r w:rsidRPr="00CB430F">
        <w:rPr>
          <w:rFonts w:cs="Arial"/>
        </w:rPr>
        <w:lastRenderedPageBreak/>
        <w:t xml:space="preserve">Implementing </w:t>
      </w:r>
      <w:r w:rsidR="00D8526B" w:rsidRPr="00CB430F">
        <w:rPr>
          <w:rFonts w:cs="Arial"/>
        </w:rPr>
        <w:t>Controllers and Views</w:t>
      </w:r>
      <w:bookmarkEnd w:id="30"/>
    </w:p>
    <w:p w:rsidR="00116ADF" w:rsidRPr="00CB430F" w:rsidRDefault="00116ADF" w:rsidP="00083BA4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 w:rsidRPr="00CB430F">
        <w:rPr>
          <w:rFonts w:ascii="Arial" w:hAnsi="Arial" w:cs="Arial"/>
          <w:sz w:val="20"/>
          <w:szCs w:val="20"/>
        </w:rPr>
        <w:t>Add a new controller named “</w:t>
      </w:r>
      <w:r w:rsidR="0045334D" w:rsidRPr="0045334D">
        <w:rPr>
          <w:rFonts w:ascii="Arial" w:hAnsi="Arial" w:cs="Arial"/>
          <w:sz w:val="20"/>
          <w:szCs w:val="20"/>
        </w:rPr>
        <w:t>VaccinationCenterController</w:t>
      </w:r>
      <w:r w:rsidRPr="00CB430F">
        <w:rPr>
          <w:rFonts w:ascii="Arial" w:hAnsi="Arial" w:cs="Arial"/>
          <w:sz w:val="20"/>
          <w:szCs w:val="20"/>
        </w:rPr>
        <w:t>” in the controllers folder with the following specification.</w:t>
      </w:r>
    </w:p>
    <w:p w:rsidR="00116ADF" w:rsidRPr="00CB430F" w:rsidRDefault="00116ADF" w:rsidP="00116ADF">
      <w:pPr>
        <w:pStyle w:val="Caption"/>
        <w:keepNext/>
        <w:spacing w:line="240" w:lineRule="auto"/>
        <w:ind w:firstLine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7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45334D" w:rsidRPr="0045334D">
        <w:rPr>
          <w:rFonts w:cs="Arial"/>
        </w:rPr>
        <w:t>VaccinationCenterController</w:t>
      </w:r>
      <w:r w:rsidR="0045334D" w:rsidRPr="00CB430F">
        <w:rPr>
          <w:rFonts w:cs="Arial"/>
        </w:rPr>
        <w:t xml:space="preserve"> </w:t>
      </w:r>
      <w:r w:rsidRPr="00CB430F">
        <w:rPr>
          <w:rFonts w:cs="Arial"/>
        </w:rPr>
        <w:t>Fields</w:t>
      </w:r>
    </w:p>
    <w:tbl>
      <w:tblPr>
        <w:tblStyle w:val="GridTable1Light"/>
        <w:tblW w:w="4447" w:type="dxa"/>
        <w:tblInd w:w="715" w:type="dxa"/>
        <w:tblLook w:val="04A0"/>
      </w:tblPr>
      <w:tblGrid>
        <w:gridCol w:w="1195"/>
        <w:gridCol w:w="2907"/>
        <w:gridCol w:w="994"/>
      </w:tblGrid>
      <w:tr w:rsidR="00116ADF" w:rsidRPr="00CB430F" w:rsidTr="00B93D39">
        <w:trPr>
          <w:cnfStyle w:val="100000000000"/>
          <w:trHeight w:val="256"/>
        </w:trPr>
        <w:tc>
          <w:tcPr>
            <w:cnfStyle w:val="001000000000"/>
            <w:tcW w:w="1339" w:type="dxa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Field Name</w:t>
            </w:r>
          </w:p>
        </w:tc>
        <w:tc>
          <w:tcPr>
            <w:tcW w:w="0" w:type="auto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Field Type</w:t>
            </w:r>
          </w:p>
        </w:tc>
        <w:tc>
          <w:tcPr>
            <w:tcW w:w="0" w:type="auto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116ADF" w:rsidRPr="00CB430F" w:rsidTr="00B93D39">
        <w:trPr>
          <w:trHeight w:val="256"/>
        </w:trPr>
        <w:tc>
          <w:tcPr>
            <w:cnfStyle w:val="001000000000"/>
            <w:tcW w:w="1339" w:type="dxa"/>
          </w:tcPr>
          <w:p w:rsidR="00116ADF" w:rsidRPr="00CB430F" w:rsidRDefault="00BB224A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repository</w:t>
            </w:r>
          </w:p>
        </w:tc>
        <w:tc>
          <w:tcPr>
            <w:tcW w:w="0" w:type="auto"/>
          </w:tcPr>
          <w:p w:rsidR="00116ADF" w:rsidRPr="00CB430F" w:rsidRDefault="0045334D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45334D">
              <w:rPr>
                <w:rFonts w:ascii="Arial" w:hAnsi="Arial" w:cs="Arial"/>
                <w:sz w:val="20"/>
                <w:szCs w:val="20"/>
              </w:rPr>
              <w:t>VaccinationCentersRepository</w:t>
            </w:r>
          </w:p>
        </w:tc>
        <w:tc>
          <w:tcPr>
            <w:tcW w:w="0" w:type="auto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private</w:t>
            </w:r>
          </w:p>
        </w:tc>
      </w:tr>
    </w:tbl>
    <w:p w:rsidR="00116ADF" w:rsidRPr="00CB430F" w:rsidRDefault="00116ADF" w:rsidP="00116ADF">
      <w:pPr>
        <w:spacing w:after="0" w:line="240" w:lineRule="auto"/>
        <w:rPr>
          <w:rFonts w:cs="Arial"/>
        </w:rPr>
      </w:pPr>
    </w:p>
    <w:p w:rsidR="00116ADF" w:rsidRPr="00CB430F" w:rsidRDefault="00116ADF" w:rsidP="00116ADF">
      <w:pPr>
        <w:pStyle w:val="Caption"/>
        <w:keepNext/>
        <w:spacing w:line="240" w:lineRule="auto"/>
        <w:ind w:firstLine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8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45334D" w:rsidRPr="0045334D">
        <w:rPr>
          <w:rFonts w:cs="Arial"/>
        </w:rPr>
        <w:t>VaccinationCenterController</w:t>
      </w:r>
      <w:r w:rsidR="0045334D" w:rsidRPr="00CB430F">
        <w:rPr>
          <w:rFonts w:cs="Arial"/>
        </w:rPr>
        <w:t xml:space="preserve"> </w:t>
      </w:r>
      <w:r w:rsidRPr="00CB430F">
        <w:rPr>
          <w:rFonts w:cs="Arial"/>
        </w:rPr>
        <w:t>Constructors</w:t>
      </w:r>
    </w:p>
    <w:tbl>
      <w:tblPr>
        <w:tblStyle w:val="GridTable1Light"/>
        <w:tblW w:w="0" w:type="auto"/>
        <w:tblInd w:w="715" w:type="dxa"/>
        <w:tblLook w:val="04A0"/>
      </w:tblPr>
      <w:tblGrid>
        <w:gridCol w:w="1361"/>
        <w:gridCol w:w="1850"/>
        <w:gridCol w:w="994"/>
      </w:tblGrid>
      <w:tr w:rsidR="00116ADF" w:rsidRPr="00CB430F" w:rsidTr="00B93D39">
        <w:trPr>
          <w:cnfStyle w:val="100000000000"/>
          <w:trHeight w:val="450"/>
        </w:trPr>
        <w:tc>
          <w:tcPr>
            <w:cnfStyle w:val="001000000000"/>
            <w:tcW w:w="1168" w:type="dxa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Constructor Type</w:t>
            </w:r>
          </w:p>
        </w:tc>
        <w:tc>
          <w:tcPr>
            <w:tcW w:w="0" w:type="auto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Input Parameters</w:t>
            </w:r>
          </w:p>
        </w:tc>
        <w:tc>
          <w:tcPr>
            <w:tcW w:w="0" w:type="auto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116ADF" w:rsidRPr="00CB430F" w:rsidTr="00B93D39">
        <w:trPr>
          <w:trHeight w:val="450"/>
        </w:trPr>
        <w:tc>
          <w:tcPr>
            <w:cnfStyle w:val="001000000000"/>
            <w:tcW w:w="1168" w:type="dxa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  <w:tc>
          <w:tcPr>
            <w:tcW w:w="0" w:type="auto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116ADF" w:rsidRPr="00CB430F" w:rsidRDefault="00116ADF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</w:tbl>
    <w:p w:rsidR="00116ADF" w:rsidRPr="00CB430F" w:rsidRDefault="00116ADF" w:rsidP="00116ADF">
      <w:pPr>
        <w:spacing w:after="0" w:line="240" w:lineRule="auto"/>
        <w:rPr>
          <w:rFonts w:cs="Arial"/>
        </w:rPr>
      </w:pPr>
    </w:p>
    <w:p w:rsidR="00116ADF" w:rsidRPr="00CB430F" w:rsidRDefault="00116ADF" w:rsidP="00116ADF">
      <w:pPr>
        <w:pStyle w:val="Caption"/>
        <w:keepNext/>
        <w:spacing w:line="240" w:lineRule="auto"/>
        <w:ind w:firstLine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9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45334D" w:rsidRPr="0045334D">
        <w:rPr>
          <w:rFonts w:cs="Arial"/>
        </w:rPr>
        <w:t>VaccinationCenterController</w:t>
      </w:r>
      <w:r w:rsidR="0045334D" w:rsidRPr="00CB430F">
        <w:rPr>
          <w:rFonts w:cs="Arial"/>
        </w:rPr>
        <w:t xml:space="preserve"> </w:t>
      </w:r>
      <w:r w:rsidR="00E04364" w:rsidRPr="00CB430F">
        <w:rPr>
          <w:rFonts w:cs="Arial"/>
        </w:rPr>
        <w:t>Add</w:t>
      </w:r>
      <w:r w:rsidRPr="00CB430F">
        <w:rPr>
          <w:rFonts w:cs="Arial"/>
        </w:rPr>
        <w:t xml:space="preserve"> Actions</w:t>
      </w:r>
    </w:p>
    <w:tbl>
      <w:tblPr>
        <w:tblStyle w:val="GridTable1Light"/>
        <w:tblW w:w="0" w:type="auto"/>
        <w:tblInd w:w="715" w:type="dxa"/>
        <w:tblLook w:val="04A0"/>
      </w:tblPr>
      <w:tblGrid>
        <w:gridCol w:w="1383"/>
        <w:gridCol w:w="2551"/>
        <w:gridCol w:w="1983"/>
        <w:gridCol w:w="994"/>
        <w:gridCol w:w="1383"/>
      </w:tblGrid>
      <w:tr w:rsidR="00A55615" w:rsidRPr="00CB430F" w:rsidTr="00A55615">
        <w:trPr>
          <w:cnfStyle w:val="100000000000"/>
          <w:trHeight w:val="450"/>
        </w:trPr>
        <w:tc>
          <w:tcPr>
            <w:cnfStyle w:val="001000000000"/>
            <w:tcW w:w="1383" w:type="dxa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ActionName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Input Parameters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Http Request Type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Return Type</w:t>
            </w:r>
          </w:p>
        </w:tc>
      </w:tr>
      <w:tr w:rsidR="00A55615" w:rsidRPr="00CB430F" w:rsidTr="00A55615">
        <w:trPr>
          <w:trHeight w:val="450"/>
        </w:trPr>
        <w:tc>
          <w:tcPr>
            <w:cnfStyle w:val="001000000000"/>
            <w:tcW w:w="1383" w:type="dxa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Add()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ActionResult</w:t>
            </w:r>
          </w:p>
        </w:tc>
      </w:tr>
      <w:tr w:rsidR="00A55615" w:rsidRPr="00CB430F" w:rsidTr="00A55615">
        <w:trPr>
          <w:trHeight w:val="450"/>
        </w:trPr>
        <w:tc>
          <w:tcPr>
            <w:cnfStyle w:val="001000000000"/>
            <w:tcW w:w="1383" w:type="dxa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Add()</w:t>
            </w:r>
          </w:p>
        </w:tc>
        <w:tc>
          <w:tcPr>
            <w:tcW w:w="0" w:type="auto"/>
          </w:tcPr>
          <w:p w:rsidR="00A55615" w:rsidRPr="00CB430F" w:rsidRDefault="0045334D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45334D">
              <w:rPr>
                <w:rFonts w:ascii="Arial" w:hAnsi="Arial" w:cs="Arial"/>
                <w:sz w:val="20"/>
                <w:szCs w:val="20"/>
              </w:rPr>
              <w:t>VaccinationCenters model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 xml:space="preserve">public </w:t>
            </w:r>
          </w:p>
        </w:tc>
        <w:tc>
          <w:tcPr>
            <w:tcW w:w="0" w:type="auto"/>
          </w:tcPr>
          <w:p w:rsidR="00A55615" w:rsidRPr="00CB430F" w:rsidRDefault="00A55615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ActionResult</w:t>
            </w:r>
          </w:p>
        </w:tc>
      </w:tr>
    </w:tbl>
    <w:p w:rsidR="00116ADF" w:rsidRPr="00CB430F" w:rsidRDefault="00116ADF" w:rsidP="00116ADF">
      <w:pPr>
        <w:pStyle w:val="ListParagraph"/>
        <w:spacing w:line="240" w:lineRule="auto"/>
        <w:ind w:left="721"/>
        <w:rPr>
          <w:rFonts w:ascii="Arial" w:hAnsi="Arial" w:cs="Arial"/>
        </w:rPr>
      </w:pPr>
    </w:p>
    <w:p w:rsidR="00116ADF" w:rsidRPr="0045334D" w:rsidRDefault="00A55615" w:rsidP="00BF0D0C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r w:rsidRPr="0045334D">
        <w:rPr>
          <w:rFonts w:ascii="Arial" w:hAnsi="Arial" w:cs="Arial"/>
        </w:rPr>
        <w:t>Implement the constructor to instantiate the repository instance.</w:t>
      </w:r>
    </w:p>
    <w:p w:rsidR="00A55615" w:rsidRPr="0045334D" w:rsidRDefault="00A55615" w:rsidP="00BF0D0C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r w:rsidRPr="0045334D">
        <w:rPr>
          <w:rFonts w:ascii="Arial" w:hAnsi="Arial" w:cs="Arial"/>
        </w:rPr>
        <w:t>I</w:t>
      </w:r>
      <w:r w:rsidR="008971AB" w:rsidRPr="0045334D">
        <w:rPr>
          <w:rFonts w:ascii="Arial" w:hAnsi="Arial" w:cs="Arial"/>
        </w:rPr>
        <w:t>mplement the Add() action for the http get request to perform the following operation.</w:t>
      </w:r>
    </w:p>
    <w:p w:rsidR="0045334D" w:rsidRDefault="0045334D" w:rsidP="008971AB">
      <w:pPr>
        <w:pStyle w:val="ListParagraph"/>
        <w:numPr>
          <w:ilvl w:val="1"/>
          <w:numId w:val="32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a string</w:t>
      </w:r>
      <w:r w:rsidR="008971AB" w:rsidRPr="0045334D">
        <w:rPr>
          <w:rFonts w:ascii="Arial" w:hAnsi="Arial" w:cs="Arial"/>
        </w:rPr>
        <w:t xml:space="preserve"> list </w:t>
      </w:r>
      <w:r>
        <w:rPr>
          <w:rFonts w:ascii="Arial" w:hAnsi="Arial" w:cs="Arial"/>
        </w:rPr>
        <w:t>named</w:t>
      </w:r>
      <w:r w:rsidR="008971AB" w:rsidRPr="0045334D">
        <w:rPr>
          <w:rFonts w:ascii="Arial" w:hAnsi="Arial" w:cs="Arial"/>
        </w:rPr>
        <w:t xml:space="preserve"> </w:t>
      </w:r>
      <w:r w:rsidRPr="0045334D">
        <w:rPr>
          <w:rFonts w:ascii="Arial" w:hAnsi="Arial" w:cs="Arial"/>
        </w:rPr>
        <w:t xml:space="preserve">VaccineCategories </w:t>
      </w:r>
      <w:r>
        <w:rPr>
          <w:rFonts w:ascii="Arial" w:hAnsi="Arial" w:cs="Arial"/>
        </w:rPr>
        <w:t xml:space="preserve"> with values</w:t>
      </w:r>
      <w:r w:rsidR="0005363D" w:rsidRPr="0045334D">
        <w:rPr>
          <w:rFonts w:ascii="Arial" w:hAnsi="Arial" w:cs="Arial"/>
        </w:rPr>
        <w:t xml:space="preserve"> </w:t>
      </w:r>
      <w:r w:rsidRPr="0045334D">
        <w:rPr>
          <w:rFonts w:ascii="Arial" w:hAnsi="Arial" w:cs="Arial"/>
        </w:rPr>
        <w:t xml:space="preserve">"Covaxin", "Covishield", "Spuntik V" </w:t>
      </w:r>
      <w:r>
        <w:rPr>
          <w:rFonts w:ascii="Arial" w:hAnsi="Arial" w:cs="Arial"/>
        </w:rPr>
        <w:t>.</w:t>
      </w:r>
    </w:p>
    <w:p w:rsidR="008971AB" w:rsidRPr="0045334D" w:rsidRDefault="008971AB" w:rsidP="008971AB">
      <w:pPr>
        <w:pStyle w:val="ListParagraph"/>
        <w:numPr>
          <w:ilvl w:val="1"/>
          <w:numId w:val="32"/>
        </w:numPr>
        <w:spacing w:before="240" w:line="276" w:lineRule="auto"/>
        <w:rPr>
          <w:rFonts w:ascii="Arial" w:hAnsi="Arial" w:cs="Arial"/>
        </w:rPr>
      </w:pPr>
      <w:r w:rsidRPr="0045334D">
        <w:rPr>
          <w:rFonts w:ascii="Arial" w:hAnsi="Arial" w:cs="Arial"/>
        </w:rPr>
        <w:t xml:space="preserve">Store the </w:t>
      </w:r>
      <w:r w:rsidR="0045334D">
        <w:rPr>
          <w:rFonts w:ascii="Arial" w:hAnsi="Arial" w:cs="Arial"/>
        </w:rPr>
        <w:t>list</w:t>
      </w:r>
      <w:r w:rsidRPr="0045334D">
        <w:rPr>
          <w:rFonts w:ascii="Arial" w:hAnsi="Arial" w:cs="Arial"/>
        </w:rPr>
        <w:t xml:space="preserve"> </w:t>
      </w:r>
      <w:r w:rsidR="0045334D">
        <w:rPr>
          <w:rFonts w:ascii="Arial" w:hAnsi="Arial" w:cs="Arial"/>
        </w:rPr>
        <w:t>data</w:t>
      </w:r>
      <w:r w:rsidRPr="0045334D">
        <w:rPr>
          <w:rFonts w:ascii="Arial" w:hAnsi="Arial" w:cs="Arial"/>
        </w:rPr>
        <w:t xml:space="preserve"> in ViewBag</w:t>
      </w:r>
      <w:r w:rsidR="0045334D">
        <w:rPr>
          <w:rFonts w:ascii="Arial" w:hAnsi="Arial" w:cs="Arial"/>
        </w:rPr>
        <w:t xml:space="preserve"> </w:t>
      </w:r>
      <w:r w:rsidRPr="0045334D">
        <w:rPr>
          <w:rFonts w:ascii="Arial" w:hAnsi="Arial" w:cs="Arial"/>
        </w:rPr>
        <w:t xml:space="preserve"> named “</w:t>
      </w:r>
      <w:r w:rsidR="0045334D" w:rsidRPr="0045334D">
        <w:rPr>
          <w:rFonts w:ascii="Arial" w:hAnsi="Arial" w:cs="Arial"/>
        </w:rPr>
        <w:t>VaccineCategories</w:t>
      </w:r>
      <w:r w:rsidRPr="0045334D">
        <w:rPr>
          <w:rFonts w:ascii="Arial" w:hAnsi="Arial" w:cs="Arial"/>
        </w:rPr>
        <w:t>”.</w:t>
      </w:r>
    </w:p>
    <w:p w:rsidR="008971AB" w:rsidRPr="00CB430F" w:rsidRDefault="008971AB" w:rsidP="00E90B01">
      <w:pPr>
        <w:pStyle w:val="ListParagraph"/>
        <w:numPr>
          <w:ilvl w:val="1"/>
          <w:numId w:val="32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Return a strongly typed view named as Add.cshtml which is binded with “</w:t>
      </w:r>
      <w:r w:rsidR="0045334D">
        <w:rPr>
          <w:rFonts w:ascii="Arial" w:hAnsi="Arial" w:cs="Arial"/>
        </w:rPr>
        <w:t>VacciantionCenters</w:t>
      </w:r>
      <w:r w:rsidRPr="00CB430F">
        <w:rPr>
          <w:rFonts w:ascii="Arial" w:hAnsi="Arial" w:cs="Arial"/>
        </w:rPr>
        <w:t>” entity class</w:t>
      </w:r>
      <w:r w:rsidR="009461A0" w:rsidRPr="00CB430F">
        <w:rPr>
          <w:rFonts w:ascii="Arial" w:hAnsi="Arial" w:cs="Arial"/>
        </w:rPr>
        <w:t>. Scaffold the view using Create template.</w:t>
      </w:r>
    </w:p>
    <w:p w:rsidR="00ED2C0A" w:rsidRPr="00CB430F" w:rsidRDefault="00ED2C0A" w:rsidP="00BF0D0C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Go to Add.cshtml view and make the following changes.</w:t>
      </w:r>
    </w:p>
    <w:p w:rsidR="00ED2C0A" w:rsidRPr="00CB430F" w:rsidRDefault="00ED2C0A" w:rsidP="00BF0D0C">
      <w:pPr>
        <w:pStyle w:val="ListParagraph"/>
        <w:numPr>
          <w:ilvl w:val="0"/>
          <w:numId w:val="41"/>
        </w:numPr>
        <w:tabs>
          <w:tab w:val="left" w:pos="722"/>
        </w:tabs>
        <w:spacing w:after="0" w:line="276" w:lineRule="auto"/>
        <w:ind w:left="1418"/>
        <w:rPr>
          <w:rFonts w:ascii="Arial" w:hAnsi="Arial" w:cs="Arial"/>
        </w:rPr>
      </w:pPr>
      <w:r w:rsidRPr="00CB430F">
        <w:rPr>
          <w:rFonts w:ascii="Arial" w:hAnsi="Arial" w:cs="Arial"/>
        </w:rPr>
        <w:t>Display the dropdown list for “</w:t>
      </w:r>
      <w:r w:rsidR="0045334D">
        <w:rPr>
          <w:rFonts w:ascii="Arial" w:hAnsi="Arial" w:cs="Arial"/>
        </w:rPr>
        <w:t>Vaccine</w:t>
      </w:r>
      <w:r w:rsidR="00A1445D">
        <w:rPr>
          <w:rFonts w:ascii="Arial" w:hAnsi="Arial" w:cs="Arial"/>
        </w:rPr>
        <w:t>Category</w:t>
      </w:r>
      <w:r w:rsidRPr="00CB430F">
        <w:rPr>
          <w:rFonts w:ascii="Arial" w:hAnsi="Arial" w:cs="Arial"/>
        </w:rPr>
        <w:t xml:space="preserve">” </w:t>
      </w:r>
      <w:r w:rsidR="0045334D">
        <w:rPr>
          <w:rFonts w:ascii="Arial" w:hAnsi="Arial" w:cs="Arial"/>
        </w:rPr>
        <w:t>property</w:t>
      </w:r>
      <w:r w:rsidRPr="00CB430F">
        <w:rPr>
          <w:rFonts w:ascii="Arial" w:hAnsi="Arial" w:cs="Arial"/>
        </w:rPr>
        <w:t xml:space="preserve"> of </w:t>
      </w:r>
      <w:r w:rsidR="0045334D">
        <w:rPr>
          <w:rFonts w:ascii="Arial" w:hAnsi="Arial" w:cs="Arial"/>
        </w:rPr>
        <w:t>VacciantionCenters</w:t>
      </w:r>
      <w:r w:rsidR="0045334D" w:rsidRPr="00CB430F">
        <w:rPr>
          <w:rFonts w:ascii="Arial" w:hAnsi="Arial" w:cs="Arial"/>
        </w:rPr>
        <w:t xml:space="preserve"> </w:t>
      </w:r>
      <w:r w:rsidRPr="00CB430F">
        <w:rPr>
          <w:rFonts w:ascii="Arial" w:hAnsi="Arial" w:cs="Arial"/>
        </w:rPr>
        <w:t>model and it’s source should be taken from the ViewBag’s</w:t>
      </w:r>
      <w:r w:rsidR="0045334D">
        <w:rPr>
          <w:rFonts w:ascii="Arial" w:hAnsi="Arial" w:cs="Arial"/>
        </w:rPr>
        <w:t xml:space="preserve"> property </w:t>
      </w:r>
      <w:r w:rsidR="0045334D" w:rsidRPr="0045334D">
        <w:rPr>
          <w:rFonts w:ascii="Arial" w:hAnsi="Arial" w:cs="Arial"/>
        </w:rPr>
        <w:t>VaccineCategories</w:t>
      </w:r>
      <w:r w:rsidRPr="00CB430F">
        <w:rPr>
          <w:rFonts w:ascii="Arial" w:hAnsi="Arial" w:cs="Arial"/>
        </w:rPr>
        <w:t xml:space="preserve"> created earlier.</w:t>
      </w:r>
    </w:p>
    <w:p w:rsidR="00ED2C0A" w:rsidRPr="00CB430F" w:rsidRDefault="00ED2C0A" w:rsidP="00BF0D0C">
      <w:pPr>
        <w:pStyle w:val="ListParagraph"/>
        <w:numPr>
          <w:ilvl w:val="0"/>
          <w:numId w:val="41"/>
        </w:numPr>
        <w:tabs>
          <w:tab w:val="left" w:pos="722"/>
        </w:tabs>
        <w:spacing w:after="0" w:line="276" w:lineRule="auto"/>
        <w:ind w:left="1418"/>
        <w:rPr>
          <w:rFonts w:ascii="Arial" w:hAnsi="Arial" w:cs="Arial"/>
        </w:rPr>
      </w:pPr>
      <w:r w:rsidRPr="00CB430F">
        <w:rPr>
          <w:rFonts w:ascii="Arial" w:hAnsi="Arial" w:cs="Arial"/>
        </w:rPr>
        <w:t>Set an ID attribute on the submit button with the value “btnSubmit”</w:t>
      </w:r>
    </w:p>
    <w:p w:rsidR="008971AB" w:rsidRPr="00CB430F" w:rsidRDefault="00ED2C0A" w:rsidP="00BF0D0C">
      <w:pPr>
        <w:pStyle w:val="ListParagraph"/>
        <w:numPr>
          <w:ilvl w:val="0"/>
          <w:numId w:val="41"/>
        </w:numPr>
        <w:tabs>
          <w:tab w:val="left" w:pos="722"/>
        </w:tabs>
        <w:spacing w:after="0" w:line="276" w:lineRule="auto"/>
        <w:ind w:left="1418"/>
        <w:rPr>
          <w:rFonts w:ascii="Arial" w:hAnsi="Arial" w:cs="Arial"/>
        </w:rPr>
      </w:pPr>
      <w:r w:rsidRPr="00CB430F">
        <w:rPr>
          <w:rFonts w:ascii="Arial" w:hAnsi="Arial" w:cs="Arial"/>
        </w:rPr>
        <w:t>Change the sumbit button text to “Save”</w:t>
      </w:r>
    </w:p>
    <w:p w:rsidR="00ED2C0A" w:rsidRPr="00CB430F" w:rsidRDefault="00ED2C0A" w:rsidP="00BF0D0C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Go to layout view and add a hyperlink to “Add</w:t>
      </w:r>
      <w:r w:rsidR="006A67E9" w:rsidRPr="00CB430F">
        <w:rPr>
          <w:rFonts w:ascii="Arial" w:hAnsi="Arial" w:cs="Arial"/>
        </w:rPr>
        <w:t xml:space="preserve">” action with </w:t>
      </w:r>
      <w:r w:rsidRPr="00CB430F">
        <w:rPr>
          <w:rFonts w:ascii="Arial" w:hAnsi="Arial" w:cs="Arial"/>
        </w:rPr>
        <w:t>id=“ lnkAdd”</w:t>
      </w:r>
      <w:r w:rsidR="006A67E9" w:rsidRPr="00CB430F">
        <w:rPr>
          <w:rFonts w:ascii="Arial" w:hAnsi="Arial" w:cs="Arial"/>
        </w:rPr>
        <w:t xml:space="preserve"> attribute</w:t>
      </w:r>
    </w:p>
    <w:p w:rsidR="00D56281" w:rsidRPr="00CB430F" w:rsidRDefault="00D56281" w:rsidP="00BF0D0C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Implement the Add() action for http post request to carryout the following operations</w:t>
      </w:r>
    </w:p>
    <w:p w:rsidR="00D56281" w:rsidRPr="00CB430F" w:rsidRDefault="00D56281" w:rsidP="00BF0D0C">
      <w:pPr>
        <w:pStyle w:val="ListParagraph"/>
        <w:numPr>
          <w:ilvl w:val="0"/>
          <w:numId w:val="42"/>
        </w:numPr>
        <w:spacing w:after="0" w:line="276" w:lineRule="auto"/>
        <w:ind w:left="1418"/>
        <w:rPr>
          <w:rFonts w:ascii="Arial" w:hAnsi="Arial" w:cs="Arial"/>
        </w:rPr>
      </w:pPr>
      <w:r w:rsidRPr="00CB430F">
        <w:rPr>
          <w:rFonts w:ascii="Arial" w:hAnsi="Arial" w:cs="Arial"/>
        </w:rPr>
        <w:t>Validate the model and return the view if model is invalid</w:t>
      </w:r>
    </w:p>
    <w:p w:rsidR="00D56281" w:rsidRPr="00CB430F" w:rsidRDefault="00D56281" w:rsidP="00BF0D0C">
      <w:pPr>
        <w:pStyle w:val="ListParagraph"/>
        <w:numPr>
          <w:ilvl w:val="0"/>
          <w:numId w:val="42"/>
        </w:numPr>
        <w:spacing w:after="0" w:line="276" w:lineRule="auto"/>
        <w:ind w:left="1418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If model is valid save the model in the database using the repository object’s </w:t>
      </w:r>
      <w:r w:rsidR="0045334D" w:rsidRPr="0045334D">
        <w:rPr>
          <w:rFonts w:ascii="Arial" w:hAnsi="Arial" w:cs="Arial"/>
        </w:rPr>
        <w:t xml:space="preserve">AddVaccinationCenter </w:t>
      </w:r>
      <w:r w:rsidRPr="00CB430F">
        <w:rPr>
          <w:rFonts w:ascii="Arial" w:hAnsi="Arial" w:cs="Arial"/>
        </w:rPr>
        <w:t>() method.</w:t>
      </w:r>
    </w:p>
    <w:p w:rsidR="00D56281" w:rsidRPr="00CB430F" w:rsidRDefault="00D70381" w:rsidP="00BF0D0C">
      <w:pPr>
        <w:pStyle w:val="ListParagraph"/>
        <w:numPr>
          <w:ilvl w:val="0"/>
          <w:numId w:val="42"/>
        </w:numPr>
        <w:spacing w:after="0" w:line="276" w:lineRule="auto"/>
        <w:ind w:left="1418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When the </w:t>
      </w:r>
      <w:r w:rsidR="0045334D">
        <w:rPr>
          <w:rFonts w:ascii="Arial" w:hAnsi="Arial" w:cs="Arial"/>
        </w:rPr>
        <w:t xml:space="preserve">vaccination center </w:t>
      </w:r>
      <w:r w:rsidRPr="00CB430F">
        <w:rPr>
          <w:rFonts w:ascii="Arial" w:hAnsi="Arial" w:cs="Arial"/>
        </w:rPr>
        <w:t xml:space="preserve">details are saved successfully in the database, the put an acknowledgement in ViewBag by creating a “Message” </w:t>
      </w:r>
      <w:r w:rsidR="0045334D">
        <w:rPr>
          <w:rFonts w:ascii="Arial" w:hAnsi="Arial" w:cs="Arial"/>
        </w:rPr>
        <w:t>property</w:t>
      </w:r>
      <w:r w:rsidRPr="00CB430F">
        <w:rPr>
          <w:rFonts w:ascii="Arial" w:hAnsi="Arial" w:cs="Arial"/>
        </w:rPr>
        <w:t xml:space="preserve"> with value as “</w:t>
      </w:r>
      <w:r w:rsidR="0045334D" w:rsidRPr="0045334D">
        <w:rPr>
          <w:rFonts w:ascii="Arial" w:hAnsi="Arial" w:cs="Arial"/>
        </w:rPr>
        <w:t>Vaccination center details added successfully</w:t>
      </w:r>
      <w:r w:rsidRPr="00CB430F">
        <w:rPr>
          <w:rFonts w:ascii="Arial" w:hAnsi="Arial" w:cs="Arial"/>
        </w:rPr>
        <w:t xml:space="preserve">” </w:t>
      </w:r>
    </w:p>
    <w:p w:rsidR="00D70381" w:rsidRPr="00CB430F" w:rsidRDefault="00D70381" w:rsidP="00BF0D0C">
      <w:pPr>
        <w:pStyle w:val="ListParagraph"/>
        <w:numPr>
          <w:ilvl w:val="0"/>
          <w:numId w:val="42"/>
        </w:numPr>
        <w:spacing w:after="0" w:line="276" w:lineRule="auto"/>
        <w:ind w:left="1418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In case of failure put the message in ViewBag’s Message </w:t>
      </w:r>
      <w:r w:rsidR="0045334D">
        <w:rPr>
          <w:rFonts w:ascii="Arial" w:hAnsi="Arial" w:cs="Arial"/>
        </w:rPr>
        <w:t>property</w:t>
      </w:r>
      <w:r w:rsidRPr="00CB430F">
        <w:rPr>
          <w:rFonts w:ascii="Arial" w:hAnsi="Arial" w:cs="Arial"/>
        </w:rPr>
        <w:t xml:space="preserve"> as “</w:t>
      </w:r>
      <w:r w:rsidR="0045334D" w:rsidRPr="0045334D">
        <w:rPr>
          <w:rFonts w:ascii="Arial" w:hAnsi="Arial" w:cs="Arial"/>
        </w:rPr>
        <w:t>Failed to add vaccination center details. Try again later</w:t>
      </w:r>
      <w:r w:rsidRPr="00CB430F">
        <w:rPr>
          <w:rFonts w:ascii="Arial" w:hAnsi="Arial" w:cs="Arial"/>
        </w:rPr>
        <w:t>”</w:t>
      </w:r>
    </w:p>
    <w:p w:rsidR="00D70381" w:rsidRPr="00CB430F" w:rsidRDefault="00D70381" w:rsidP="00BF0D0C">
      <w:pPr>
        <w:pStyle w:val="ListParagraph"/>
        <w:numPr>
          <w:ilvl w:val="0"/>
          <w:numId w:val="42"/>
        </w:numPr>
        <w:spacing w:after="0" w:line="276" w:lineRule="auto"/>
        <w:ind w:left="1418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Also ensure that ViewBag is also passing in the </w:t>
      </w:r>
      <w:r w:rsidR="0045334D">
        <w:rPr>
          <w:rFonts w:ascii="Arial" w:hAnsi="Arial" w:cs="Arial"/>
        </w:rPr>
        <w:t>Vaccine</w:t>
      </w:r>
      <w:r w:rsidR="00B24076">
        <w:rPr>
          <w:rFonts w:ascii="Arial" w:hAnsi="Arial" w:cs="Arial"/>
        </w:rPr>
        <w:t>Categories</w:t>
      </w:r>
      <w:r w:rsidRPr="00CB430F">
        <w:rPr>
          <w:rFonts w:ascii="Arial" w:hAnsi="Arial" w:cs="Arial"/>
        </w:rPr>
        <w:t xml:space="preserve"> types to the view for displaying the drop down list.</w:t>
      </w:r>
    </w:p>
    <w:p w:rsidR="004777FA" w:rsidRPr="00CB430F" w:rsidRDefault="004777FA" w:rsidP="00BF0D0C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lastRenderedPageBreak/>
        <w:t xml:space="preserve">Modify the Add.cshtml view to display the value of ViewBag’s Message </w:t>
      </w:r>
      <w:r w:rsidR="006D754D">
        <w:rPr>
          <w:rFonts w:ascii="Arial" w:hAnsi="Arial" w:cs="Arial"/>
        </w:rPr>
        <w:t>property</w:t>
      </w:r>
      <w:r w:rsidRPr="00CB430F">
        <w:rPr>
          <w:rFonts w:ascii="Arial" w:hAnsi="Arial" w:cs="Arial"/>
        </w:rPr>
        <w:t xml:space="preserve"> inside an &lt;h2&gt;</w:t>
      </w:r>
      <w:r w:rsidR="00DA3F46" w:rsidRPr="00CB430F">
        <w:rPr>
          <w:rFonts w:ascii="Arial" w:hAnsi="Arial" w:cs="Arial"/>
        </w:rPr>
        <w:t xml:space="preserve"> element. Assign the ID=”Message” attribute to &lt;h2&gt;.</w:t>
      </w:r>
    </w:p>
    <w:p w:rsidR="00EC4330" w:rsidRPr="00CB430F" w:rsidRDefault="00EC4330" w:rsidP="00EC4330">
      <w:pPr>
        <w:rPr>
          <w:rFonts w:cs="Arial"/>
        </w:rPr>
      </w:pPr>
    </w:p>
    <w:p w:rsidR="00177AFC" w:rsidRPr="00CB430F" w:rsidRDefault="00514262" w:rsidP="008D535B">
      <w:pPr>
        <w:pStyle w:val="Heading1"/>
        <w:spacing w:line="240" w:lineRule="auto"/>
        <w:rPr>
          <w:rFonts w:cs="Arial"/>
        </w:rPr>
      </w:pPr>
      <w:bookmarkStart w:id="31" w:name="_Toc62106663"/>
      <w:r w:rsidRPr="00CB430F">
        <w:rPr>
          <w:rFonts w:cs="Arial"/>
        </w:rPr>
        <w:t xml:space="preserve">Search </w:t>
      </w:r>
      <w:bookmarkEnd w:id="31"/>
      <w:r w:rsidR="00B245D3">
        <w:rPr>
          <w:rFonts w:cs="Arial"/>
        </w:rPr>
        <w:t>vaccination centers</w:t>
      </w:r>
    </w:p>
    <w:p w:rsidR="00177AFC" w:rsidRPr="00CB430F" w:rsidRDefault="00177AFC" w:rsidP="00645258">
      <w:pPr>
        <w:pStyle w:val="Heading2"/>
        <w:numPr>
          <w:ilvl w:val="0"/>
          <w:numId w:val="31"/>
        </w:numPr>
        <w:spacing w:line="240" w:lineRule="auto"/>
        <w:rPr>
          <w:rFonts w:cs="Arial"/>
        </w:rPr>
      </w:pPr>
      <w:bookmarkStart w:id="32" w:name="_Toc62106664"/>
      <w:r w:rsidRPr="00CB430F">
        <w:rPr>
          <w:rFonts w:cs="Arial"/>
        </w:rPr>
        <w:t>Requirement flow</w:t>
      </w:r>
      <w:bookmarkEnd w:id="32"/>
    </w:p>
    <w:p w:rsidR="006773E4" w:rsidRPr="00CB430F" w:rsidRDefault="006773E4" w:rsidP="006773E4">
      <w:pPr>
        <w:pStyle w:val="Bodytext"/>
        <w:spacing w:line="240" w:lineRule="auto"/>
        <w:ind w:left="360"/>
        <w:rPr>
          <w:rFonts w:cs="Arial"/>
          <w:b/>
        </w:rPr>
      </w:pPr>
      <w:r w:rsidRPr="00CB430F">
        <w:rPr>
          <w:rFonts w:cs="Arial"/>
          <w:b/>
        </w:rPr>
        <w:t>Steps Explanation</w:t>
      </w:r>
    </w:p>
    <w:p w:rsidR="00AC25EF" w:rsidRPr="00CB430F" w:rsidRDefault="006773E4" w:rsidP="00BF0D0C">
      <w:pPr>
        <w:pStyle w:val="Bodytext"/>
        <w:keepNext/>
        <w:numPr>
          <w:ilvl w:val="0"/>
          <w:numId w:val="38"/>
        </w:numPr>
        <w:jc w:val="left"/>
        <w:rPr>
          <w:rFonts w:cs="Arial"/>
        </w:rPr>
      </w:pPr>
      <w:r w:rsidRPr="00CB430F">
        <w:rPr>
          <w:rFonts w:cs="Arial"/>
        </w:rPr>
        <w:t xml:space="preserve">User navigates to search page by clicking the “Search </w:t>
      </w:r>
      <w:r w:rsidR="006D754D">
        <w:rPr>
          <w:rFonts w:cs="Arial"/>
        </w:rPr>
        <w:t>Vaccination Centers</w:t>
      </w:r>
      <w:r w:rsidRPr="00CB430F">
        <w:rPr>
          <w:rFonts w:cs="Arial"/>
        </w:rPr>
        <w:t>” link in the menu and search page will be displayed to the user as follows.</w:t>
      </w:r>
    </w:p>
    <w:p w:rsidR="00834E65" w:rsidRPr="00CB430F" w:rsidRDefault="006D754D" w:rsidP="00834E65">
      <w:pPr>
        <w:pStyle w:val="Bodytext"/>
        <w:keepNext/>
        <w:tabs>
          <w:tab w:val="left" w:pos="881"/>
        </w:tabs>
        <w:ind w:left="880"/>
        <w:jc w:val="left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34050" cy="2514600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E4" w:rsidRPr="00CB430F" w:rsidRDefault="00AC25EF" w:rsidP="00AC25EF">
      <w:pPr>
        <w:pStyle w:val="Caption"/>
        <w:ind w:left="2160"/>
        <w:rPr>
          <w:rFonts w:cs="Arial"/>
        </w:rPr>
      </w:pPr>
      <w:r w:rsidRPr="00CB430F">
        <w:rPr>
          <w:rFonts w:cs="Arial"/>
        </w:rPr>
        <w:t xml:space="preserve">Figure </w:t>
      </w:r>
      <w:r w:rsidR="006D754D">
        <w:rPr>
          <w:rFonts w:cs="Arial"/>
        </w:rPr>
        <w:t>8</w:t>
      </w:r>
      <w:r w:rsidRPr="00CB430F">
        <w:rPr>
          <w:rFonts w:cs="Arial"/>
        </w:rPr>
        <w:t>: Se</w:t>
      </w:r>
      <w:r w:rsidR="00834E65" w:rsidRPr="00CB430F">
        <w:rPr>
          <w:rFonts w:cs="Arial"/>
        </w:rPr>
        <w:t xml:space="preserve">arch </w:t>
      </w:r>
      <w:r w:rsidR="006D754D">
        <w:rPr>
          <w:rFonts w:cs="Arial"/>
        </w:rPr>
        <w:t xml:space="preserve">vaccination center </w:t>
      </w:r>
      <w:r w:rsidR="00834E65" w:rsidRPr="00CB430F">
        <w:rPr>
          <w:rFonts w:cs="Arial"/>
        </w:rPr>
        <w:t>p</w:t>
      </w:r>
      <w:r w:rsidRPr="00CB430F">
        <w:rPr>
          <w:rFonts w:cs="Arial"/>
        </w:rPr>
        <w:t>age</w:t>
      </w:r>
    </w:p>
    <w:p w:rsidR="006773E4" w:rsidRPr="00CB430F" w:rsidRDefault="00834E65" w:rsidP="00BF0D0C">
      <w:pPr>
        <w:pStyle w:val="Bodytext"/>
        <w:numPr>
          <w:ilvl w:val="0"/>
          <w:numId w:val="38"/>
        </w:numPr>
        <w:rPr>
          <w:rFonts w:cs="Arial"/>
        </w:rPr>
      </w:pPr>
      <w:r w:rsidRPr="00CB430F">
        <w:rPr>
          <w:rFonts w:cs="Arial"/>
        </w:rPr>
        <w:t>If user clicks without providing the search value, then the appropriate validation error messages will display as follows</w:t>
      </w:r>
    </w:p>
    <w:p w:rsidR="00834E65" w:rsidRPr="00CB430F" w:rsidRDefault="005C36F4" w:rsidP="00834E65">
      <w:pPr>
        <w:pStyle w:val="Bodytext"/>
        <w:tabs>
          <w:tab w:val="left" w:pos="881"/>
        </w:tabs>
        <w:ind w:left="88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24525" cy="2638425"/>
            <wp:effectExtent l="19050" t="0" r="9525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65" w:rsidRPr="00CB430F" w:rsidRDefault="005C36F4" w:rsidP="00B24076">
      <w:pPr>
        <w:pStyle w:val="Caption"/>
        <w:ind w:left="2160"/>
        <w:rPr>
          <w:rFonts w:cs="Arial"/>
        </w:rPr>
      </w:pPr>
      <w:r>
        <w:rPr>
          <w:rFonts w:cs="Arial"/>
        </w:rPr>
        <w:t>Figure 9</w:t>
      </w:r>
      <w:r w:rsidR="00834E65" w:rsidRPr="00CB430F">
        <w:rPr>
          <w:rFonts w:cs="Arial"/>
        </w:rPr>
        <w:t xml:space="preserve">: Search </w:t>
      </w:r>
      <w:r>
        <w:rPr>
          <w:rFonts w:cs="Arial"/>
        </w:rPr>
        <w:t xml:space="preserve">vaccination center </w:t>
      </w:r>
      <w:r w:rsidR="00834E65" w:rsidRPr="00CB430F">
        <w:rPr>
          <w:rFonts w:cs="Arial"/>
        </w:rPr>
        <w:t>page validation error</w:t>
      </w:r>
    </w:p>
    <w:p w:rsidR="00834E65" w:rsidRPr="00CB430F" w:rsidRDefault="00834E65" w:rsidP="00834E65">
      <w:pPr>
        <w:pStyle w:val="Bodytext"/>
        <w:numPr>
          <w:ilvl w:val="0"/>
          <w:numId w:val="38"/>
        </w:numPr>
        <w:rPr>
          <w:rFonts w:cs="Arial"/>
        </w:rPr>
      </w:pPr>
      <w:r w:rsidRPr="00CB430F">
        <w:rPr>
          <w:rFonts w:cs="Arial"/>
        </w:rPr>
        <w:lastRenderedPageBreak/>
        <w:t xml:space="preserve">User will fill up the search form and click the search button which will display the </w:t>
      </w:r>
      <w:r w:rsidR="005C36F4">
        <w:rPr>
          <w:rFonts w:cs="Arial"/>
        </w:rPr>
        <w:t>vaccination center</w:t>
      </w:r>
      <w:r w:rsidRPr="00CB430F">
        <w:rPr>
          <w:rFonts w:cs="Arial"/>
        </w:rPr>
        <w:t xml:space="preserve"> details as follows</w:t>
      </w:r>
    </w:p>
    <w:p w:rsidR="00AC25EF" w:rsidRPr="00CB430F" w:rsidRDefault="005C36F4" w:rsidP="00AC25EF">
      <w:pPr>
        <w:pStyle w:val="ListParagraph"/>
        <w:keepNext/>
        <w:ind w:left="8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24525" cy="2876550"/>
            <wp:effectExtent l="19050" t="0" r="9525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E4" w:rsidRPr="00CB430F" w:rsidRDefault="00AC25EF" w:rsidP="00AC25EF">
      <w:pPr>
        <w:pStyle w:val="Caption"/>
        <w:ind w:left="1440"/>
        <w:rPr>
          <w:rFonts w:cs="Arial"/>
        </w:rPr>
      </w:pPr>
      <w:r w:rsidRPr="00CB430F">
        <w:rPr>
          <w:rFonts w:cs="Arial"/>
        </w:rPr>
        <w:t xml:space="preserve">Figure </w:t>
      </w:r>
      <w:r w:rsidR="00377379" w:rsidRPr="00CB430F">
        <w:rPr>
          <w:rFonts w:cs="Arial"/>
        </w:rPr>
        <w:fldChar w:fldCharType="begin"/>
      </w:r>
      <w:r w:rsidR="00D53263" w:rsidRPr="00CB430F">
        <w:rPr>
          <w:rFonts w:cs="Arial"/>
        </w:rPr>
        <w:instrText xml:space="preserve"> SEQ Figure \* ARABIC </w:instrText>
      </w:r>
      <w:r w:rsidR="00377379" w:rsidRPr="00CB430F">
        <w:rPr>
          <w:rFonts w:cs="Arial"/>
        </w:rPr>
        <w:fldChar w:fldCharType="separate"/>
      </w:r>
      <w:r w:rsidRPr="00CB430F">
        <w:rPr>
          <w:rFonts w:cs="Arial"/>
          <w:noProof/>
        </w:rPr>
        <w:t>1</w:t>
      </w:r>
      <w:r w:rsidR="00377379" w:rsidRPr="00CB430F">
        <w:rPr>
          <w:rFonts w:cs="Arial"/>
          <w:noProof/>
        </w:rPr>
        <w:fldChar w:fldCharType="end"/>
      </w:r>
      <w:r w:rsidR="005C36F4">
        <w:rPr>
          <w:rFonts w:cs="Arial"/>
          <w:noProof/>
        </w:rPr>
        <w:t>0</w:t>
      </w:r>
      <w:r w:rsidR="009F76AE" w:rsidRPr="00CB430F">
        <w:rPr>
          <w:rFonts w:cs="Arial"/>
        </w:rPr>
        <w:t xml:space="preserve"> : Search </w:t>
      </w:r>
      <w:r w:rsidR="005C36F4">
        <w:rPr>
          <w:rFonts w:cs="Arial"/>
        </w:rPr>
        <w:t xml:space="preserve">vaccination center </w:t>
      </w:r>
      <w:r w:rsidR="009F76AE" w:rsidRPr="00CB430F">
        <w:rPr>
          <w:rFonts w:cs="Arial"/>
        </w:rPr>
        <w:t xml:space="preserve">page lists </w:t>
      </w:r>
      <w:r w:rsidR="005C36F4">
        <w:rPr>
          <w:rFonts w:cs="Arial"/>
        </w:rPr>
        <w:t>vaccination centers</w:t>
      </w:r>
      <w:r w:rsidR="009F76AE" w:rsidRPr="00CB430F">
        <w:rPr>
          <w:rFonts w:cs="Arial"/>
        </w:rPr>
        <w:t xml:space="preserve"> details</w:t>
      </w:r>
    </w:p>
    <w:p w:rsidR="006773E4" w:rsidRPr="00CB430F" w:rsidRDefault="006773E4" w:rsidP="00BF0D0C">
      <w:pPr>
        <w:pStyle w:val="Bodytext"/>
        <w:numPr>
          <w:ilvl w:val="0"/>
          <w:numId w:val="38"/>
        </w:numPr>
        <w:rPr>
          <w:rFonts w:cs="Arial"/>
        </w:rPr>
      </w:pPr>
      <w:r w:rsidRPr="00CB430F">
        <w:rPr>
          <w:rFonts w:cs="Arial"/>
        </w:rPr>
        <w:t xml:space="preserve">If there are not </w:t>
      </w:r>
      <w:r w:rsidR="005C36F4">
        <w:rPr>
          <w:rFonts w:cs="Arial"/>
        </w:rPr>
        <w:t>vaccination center</w:t>
      </w:r>
      <w:r w:rsidR="005C36F4" w:rsidRPr="00CB430F">
        <w:rPr>
          <w:rFonts w:cs="Arial"/>
        </w:rPr>
        <w:t xml:space="preserve"> </w:t>
      </w:r>
      <w:r w:rsidRPr="00CB430F">
        <w:rPr>
          <w:rFonts w:cs="Arial"/>
        </w:rPr>
        <w:t xml:space="preserve">present </w:t>
      </w:r>
      <w:r w:rsidR="00E064C0">
        <w:rPr>
          <w:rFonts w:cs="Arial"/>
        </w:rPr>
        <w:t>matching the search criteria the</w:t>
      </w:r>
      <w:r w:rsidRPr="00CB430F">
        <w:rPr>
          <w:rFonts w:cs="Arial"/>
        </w:rPr>
        <w:t>n the application will display the appropriate message to the user as follows.</w:t>
      </w:r>
    </w:p>
    <w:p w:rsidR="00AC25EF" w:rsidRPr="00CB430F" w:rsidRDefault="005C36F4" w:rsidP="00AC25EF">
      <w:pPr>
        <w:pStyle w:val="ListParagraph"/>
        <w:keepNext/>
        <w:ind w:left="8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4050" cy="2781300"/>
            <wp:effectExtent l="1905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E4" w:rsidRDefault="00AC25EF" w:rsidP="00AC25EF">
      <w:pPr>
        <w:pStyle w:val="Caption"/>
        <w:ind w:left="1440"/>
        <w:rPr>
          <w:rFonts w:cs="Arial"/>
        </w:rPr>
      </w:pPr>
      <w:r w:rsidRPr="00CB430F">
        <w:rPr>
          <w:rFonts w:cs="Arial"/>
        </w:rPr>
        <w:t xml:space="preserve">Figure </w:t>
      </w:r>
      <w:r w:rsidR="009F76AE" w:rsidRPr="00CB430F">
        <w:rPr>
          <w:rFonts w:cs="Arial"/>
        </w:rPr>
        <w:t>1</w:t>
      </w:r>
      <w:r w:rsidR="005C36F4">
        <w:rPr>
          <w:rFonts w:cs="Arial"/>
        </w:rPr>
        <w:t>1</w:t>
      </w:r>
      <w:r w:rsidRPr="00CB430F">
        <w:rPr>
          <w:rFonts w:cs="Arial"/>
        </w:rPr>
        <w:t xml:space="preserve"> : Search </w:t>
      </w:r>
      <w:r w:rsidR="005C36F4">
        <w:rPr>
          <w:rFonts w:cs="Arial"/>
        </w:rPr>
        <w:t>vaccination center</w:t>
      </w:r>
      <w:r w:rsidR="005C36F4" w:rsidRPr="00CB430F">
        <w:rPr>
          <w:rFonts w:cs="Arial"/>
        </w:rPr>
        <w:t xml:space="preserve"> </w:t>
      </w:r>
      <w:r w:rsidR="00004225" w:rsidRPr="00CB430F">
        <w:rPr>
          <w:rFonts w:cs="Arial"/>
        </w:rPr>
        <w:t>p</w:t>
      </w:r>
      <w:r w:rsidRPr="00CB430F">
        <w:rPr>
          <w:rFonts w:cs="Arial"/>
        </w:rPr>
        <w:t xml:space="preserve">age </w:t>
      </w:r>
      <w:r w:rsidR="00004225" w:rsidRPr="00CB430F">
        <w:rPr>
          <w:rFonts w:cs="Arial"/>
        </w:rPr>
        <w:t xml:space="preserve">displays no </w:t>
      </w:r>
      <w:r w:rsidR="005C36F4">
        <w:rPr>
          <w:rFonts w:cs="Arial"/>
        </w:rPr>
        <w:t>vaccination center</w:t>
      </w:r>
      <w:r w:rsidR="00004225" w:rsidRPr="00CB430F">
        <w:rPr>
          <w:rFonts w:cs="Arial"/>
        </w:rPr>
        <w:t xml:space="preserve"> f</w:t>
      </w:r>
      <w:r w:rsidRPr="00CB430F">
        <w:rPr>
          <w:rFonts w:cs="Arial"/>
        </w:rPr>
        <w:t>ound</w:t>
      </w:r>
      <w:r w:rsidR="00004225" w:rsidRPr="00CB430F">
        <w:rPr>
          <w:rFonts w:cs="Arial"/>
        </w:rPr>
        <w:t xml:space="preserve"> message</w:t>
      </w:r>
    </w:p>
    <w:p w:rsidR="00A54884" w:rsidRDefault="00A54884" w:rsidP="00A54884"/>
    <w:p w:rsidR="00A17D19" w:rsidRPr="00CB430F" w:rsidRDefault="00A17D19" w:rsidP="00A17D19">
      <w:pPr>
        <w:pStyle w:val="Heading2"/>
        <w:spacing w:line="240" w:lineRule="auto"/>
        <w:rPr>
          <w:rFonts w:cs="Arial"/>
        </w:rPr>
      </w:pPr>
      <w:bookmarkStart w:id="33" w:name="_Toc62106665"/>
      <w:r w:rsidRPr="00CB430F">
        <w:rPr>
          <w:rFonts w:cs="Arial"/>
        </w:rPr>
        <w:lastRenderedPageBreak/>
        <w:t>Technical guidelines</w:t>
      </w:r>
      <w:bookmarkEnd w:id="33"/>
    </w:p>
    <w:p w:rsidR="00A17D19" w:rsidRPr="00CB430F" w:rsidRDefault="00A17D19" w:rsidP="00A17D19">
      <w:pPr>
        <w:pStyle w:val="Heading3"/>
        <w:numPr>
          <w:ilvl w:val="0"/>
          <w:numId w:val="33"/>
        </w:numPr>
        <w:tabs>
          <w:tab w:val="left" w:pos="881"/>
        </w:tabs>
        <w:spacing w:line="240" w:lineRule="auto"/>
        <w:rPr>
          <w:rFonts w:cs="Arial"/>
        </w:rPr>
      </w:pPr>
      <w:bookmarkStart w:id="34" w:name="_Toc62106666"/>
      <w:r w:rsidRPr="00CB430F">
        <w:rPr>
          <w:rFonts w:cs="Arial"/>
        </w:rPr>
        <w:t>Implementing ViewModel class</w:t>
      </w:r>
      <w:bookmarkEnd w:id="34"/>
    </w:p>
    <w:p w:rsidR="00A17D19" w:rsidRPr="00CB430F" w:rsidRDefault="00A17D19" w:rsidP="002437D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t>Create a new class in the models folder with the name as “</w:t>
      </w:r>
      <w:r w:rsidR="005C36F4" w:rsidRPr="005C36F4">
        <w:rPr>
          <w:rFonts w:ascii="Arial" w:hAnsi="Arial" w:cs="Arial"/>
          <w:b/>
        </w:rPr>
        <w:t>SearchVaccinationCentersViewModel</w:t>
      </w:r>
      <w:r w:rsidRPr="00CB430F">
        <w:rPr>
          <w:rFonts w:ascii="Arial" w:hAnsi="Arial" w:cs="Arial"/>
        </w:rPr>
        <w:t xml:space="preserve">” which will be used an model for binding with search views. Use the following specification for the class. </w:t>
      </w:r>
    </w:p>
    <w:p w:rsidR="00A17D19" w:rsidRPr="00CB430F" w:rsidRDefault="00A17D19" w:rsidP="00A17D19">
      <w:pPr>
        <w:pStyle w:val="Caption"/>
        <w:keepNext/>
        <w:ind w:left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Pr="00CB430F">
        <w:rPr>
          <w:rFonts w:cs="Arial"/>
          <w:noProof/>
        </w:rPr>
        <w:t>10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5C36F4" w:rsidRPr="005C36F4">
        <w:rPr>
          <w:rFonts w:cs="Arial"/>
        </w:rPr>
        <w:t>SearchVaccinationCentersViewModel</w:t>
      </w:r>
      <w:r w:rsidR="005C36F4">
        <w:rPr>
          <w:rFonts w:cs="Arial"/>
        </w:rPr>
        <w:t xml:space="preserve"> class</w:t>
      </w:r>
      <w:r w:rsidR="005C36F4" w:rsidRPr="005C36F4">
        <w:rPr>
          <w:rFonts w:cs="Arial"/>
        </w:rPr>
        <w:t xml:space="preserve"> </w:t>
      </w:r>
      <w:r w:rsidRPr="00CB430F">
        <w:rPr>
          <w:rFonts w:cs="Arial"/>
        </w:rPr>
        <w:t>Properties</w:t>
      </w:r>
    </w:p>
    <w:tbl>
      <w:tblPr>
        <w:tblStyle w:val="GridTable1Light"/>
        <w:tblW w:w="0" w:type="auto"/>
        <w:tblInd w:w="715" w:type="dxa"/>
        <w:tblLayout w:type="fixed"/>
        <w:tblLook w:val="04A0"/>
      </w:tblPr>
      <w:tblGrid>
        <w:gridCol w:w="1832"/>
        <w:gridCol w:w="2977"/>
        <w:gridCol w:w="1984"/>
      </w:tblGrid>
      <w:tr w:rsidR="00A17D19" w:rsidRPr="00CB430F" w:rsidTr="006D09D0">
        <w:trPr>
          <w:cnfStyle w:val="100000000000"/>
          <w:trHeight w:val="450"/>
        </w:trPr>
        <w:tc>
          <w:tcPr>
            <w:cnfStyle w:val="001000000000"/>
            <w:tcW w:w="1832" w:type="dxa"/>
          </w:tcPr>
          <w:p w:rsidR="00A17D19" w:rsidRPr="00CB430F" w:rsidRDefault="005C36F4" w:rsidP="006D09D0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</w:t>
            </w:r>
            <w:r w:rsidR="00A17D19" w:rsidRPr="00CB430F"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</w:tc>
        <w:tc>
          <w:tcPr>
            <w:tcW w:w="2977" w:type="dxa"/>
          </w:tcPr>
          <w:p w:rsidR="00A17D19" w:rsidRPr="00CB430F" w:rsidRDefault="00A17D19" w:rsidP="006D09D0">
            <w:pPr>
              <w:pStyle w:val="ListParagraph"/>
              <w:spacing w:after="12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984" w:type="dxa"/>
          </w:tcPr>
          <w:p w:rsidR="00A17D19" w:rsidRPr="00CB430F" w:rsidRDefault="00A17D19" w:rsidP="006D09D0">
            <w:pPr>
              <w:pStyle w:val="ListParagraph"/>
              <w:spacing w:after="12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A17D19" w:rsidRPr="00CB430F" w:rsidTr="006D09D0">
        <w:trPr>
          <w:trHeight w:val="450"/>
        </w:trPr>
        <w:tc>
          <w:tcPr>
            <w:cnfStyle w:val="001000000000"/>
            <w:tcW w:w="1832" w:type="dxa"/>
          </w:tcPr>
          <w:p w:rsidR="00A17D19" w:rsidRPr="00CB430F" w:rsidRDefault="005C36F4" w:rsidP="006D09D0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C36F4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VaccineCategory</w:t>
            </w:r>
          </w:p>
        </w:tc>
        <w:tc>
          <w:tcPr>
            <w:tcW w:w="2977" w:type="dxa"/>
          </w:tcPr>
          <w:p w:rsidR="00A17D19" w:rsidRPr="00CB430F" w:rsidRDefault="00A17D19" w:rsidP="006D09D0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4" w:type="dxa"/>
          </w:tcPr>
          <w:p w:rsidR="00A17D19" w:rsidRPr="00CB430F" w:rsidRDefault="00A17D19" w:rsidP="006D09D0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  <w:tr w:rsidR="00A17D19" w:rsidRPr="00CB430F" w:rsidTr="006D09D0">
        <w:trPr>
          <w:trHeight w:val="450"/>
        </w:trPr>
        <w:tc>
          <w:tcPr>
            <w:cnfStyle w:val="001000000000"/>
            <w:tcW w:w="1832" w:type="dxa"/>
          </w:tcPr>
          <w:p w:rsidR="00A17D19" w:rsidRPr="00CB430F" w:rsidRDefault="00A1445D" w:rsidP="006D09D0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City</w:t>
            </w:r>
          </w:p>
        </w:tc>
        <w:tc>
          <w:tcPr>
            <w:tcW w:w="2977" w:type="dxa"/>
          </w:tcPr>
          <w:p w:rsidR="00A17D19" w:rsidRPr="00CB430F" w:rsidRDefault="00A17D19" w:rsidP="006D09D0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4" w:type="dxa"/>
          </w:tcPr>
          <w:p w:rsidR="00A17D19" w:rsidRPr="00CB430F" w:rsidRDefault="00A17D19" w:rsidP="006D09D0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  <w:tr w:rsidR="00A17D19" w:rsidRPr="00CB430F" w:rsidTr="006D09D0">
        <w:trPr>
          <w:trHeight w:val="450"/>
        </w:trPr>
        <w:tc>
          <w:tcPr>
            <w:cnfStyle w:val="001000000000"/>
            <w:tcW w:w="1832" w:type="dxa"/>
          </w:tcPr>
          <w:p w:rsidR="00A17D19" w:rsidRPr="00CB430F" w:rsidRDefault="005C36F4" w:rsidP="006D09D0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Centers</w:t>
            </w:r>
          </w:p>
        </w:tc>
        <w:tc>
          <w:tcPr>
            <w:tcW w:w="2977" w:type="dxa"/>
          </w:tcPr>
          <w:p w:rsidR="00A17D19" w:rsidRPr="00CB430F" w:rsidRDefault="005C36F4" w:rsidP="006D09D0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5C36F4">
              <w:rPr>
                <w:rFonts w:ascii="Arial" w:hAnsi="Arial" w:cs="Arial"/>
                <w:sz w:val="20"/>
                <w:szCs w:val="20"/>
              </w:rPr>
              <w:t>List&lt;VaccinationCenters&gt;</w:t>
            </w:r>
          </w:p>
        </w:tc>
        <w:tc>
          <w:tcPr>
            <w:tcW w:w="1984" w:type="dxa"/>
          </w:tcPr>
          <w:p w:rsidR="00A17D19" w:rsidRPr="00CB430F" w:rsidRDefault="00A17D19" w:rsidP="006D09D0">
            <w:pPr>
              <w:pStyle w:val="ListParagraph"/>
              <w:spacing w:after="12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 xml:space="preserve">public </w:t>
            </w:r>
          </w:p>
        </w:tc>
      </w:tr>
    </w:tbl>
    <w:p w:rsidR="00A17D19" w:rsidRPr="00CB430F" w:rsidRDefault="00A17D19" w:rsidP="00A17D19">
      <w:pPr>
        <w:pStyle w:val="ListParagraph"/>
        <w:numPr>
          <w:ilvl w:val="0"/>
          <w:numId w:val="44"/>
        </w:numPr>
        <w:spacing w:before="240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Modify the </w:t>
      </w:r>
      <w:r w:rsidR="005C36F4" w:rsidRPr="005C36F4">
        <w:rPr>
          <w:rFonts w:cs="Arial"/>
        </w:rPr>
        <w:t>SearchVaccinationCentersViewModel</w:t>
      </w:r>
      <w:r w:rsidR="005C36F4">
        <w:rPr>
          <w:rFonts w:cs="Arial"/>
        </w:rPr>
        <w:t xml:space="preserve">  class </w:t>
      </w:r>
      <w:r w:rsidRPr="00CB430F">
        <w:rPr>
          <w:rFonts w:ascii="Arial" w:hAnsi="Arial" w:cs="Arial"/>
        </w:rPr>
        <w:t>to implement the following validation rules.</w:t>
      </w:r>
    </w:p>
    <w:p w:rsidR="00A17D19" w:rsidRPr="00CB430F" w:rsidRDefault="00A17D19" w:rsidP="00A17D19">
      <w:pPr>
        <w:pStyle w:val="Caption"/>
        <w:keepNext/>
        <w:ind w:left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Pr="00CB430F">
        <w:rPr>
          <w:rFonts w:cs="Arial"/>
          <w:noProof/>
        </w:rPr>
        <w:t>11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5C36F4" w:rsidRPr="005C36F4">
        <w:rPr>
          <w:rFonts w:cs="Arial"/>
        </w:rPr>
        <w:t>SearchVaccinationCentersViewModel</w:t>
      </w:r>
      <w:r w:rsidR="005C36F4">
        <w:rPr>
          <w:rFonts w:cs="Arial"/>
        </w:rPr>
        <w:t xml:space="preserve"> </w:t>
      </w:r>
      <w:r w:rsidRPr="00CB430F">
        <w:rPr>
          <w:rFonts w:cs="Arial"/>
        </w:rPr>
        <w:t>validation rules</w:t>
      </w:r>
    </w:p>
    <w:tbl>
      <w:tblPr>
        <w:tblStyle w:val="GridTable1Light"/>
        <w:tblW w:w="7519" w:type="dxa"/>
        <w:jc w:val="center"/>
        <w:tblLook w:val="04A0"/>
      </w:tblPr>
      <w:tblGrid>
        <w:gridCol w:w="1758"/>
        <w:gridCol w:w="2774"/>
        <w:gridCol w:w="2987"/>
      </w:tblGrid>
      <w:tr w:rsidR="00A17D19" w:rsidRPr="00CB430F" w:rsidTr="006D09D0">
        <w:trPr>
          <w:cnfStyle w:val="100000000000"/>
          <w:trHeight w:val="407"/>
          <w:jc w:val="center"/>
        </w:trPr>
        <w:tc>
          <w:tcPr>
            <w:cnfStyle w:val="001000000000"/>
            <w:tcW w:w="1705" w:type="dxa"/>
          </w:tcPr>
          <w:p w:rsidR="00A17D19" w:rsidRPr="00CB430F" w:rsidRDefault="005C36F4" w:rsidP="006D09D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ErrorMessage</w:t>
            </w:r>
          </w:p>
        </w:tc>
      </w:tr>
      <w:tr w:rsidR="00A17D19" w:rsidRPr="00CB430F" w:rsidTr="006D09D0">
        <w:trPr>
          <w:trHeight w:val="407"/>
          <w:jc w:val="center"/>
        </w:trPr>
        <w:tc>
          <w:tcPr>
            <w:cnfStyle w:val="001000000000"/>
            <w:tcW w:w="1705" w:type="dxa"/>
          </w:tcPr>
          <w:p w:rsidR="00A17D19" w:rsidRPr="00CB430F" w:rsidRDefault="005C36F4" w:rsidP="006D09D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C36F4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VaccineCategory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Must not be left blank</w:t>
            </w:r>
          </w:p>
        </w:tc>
        <w:tc>
          <w:tcPr>
            <w:tcW w:w="0" w:type="auto"/>
          </w:tcPr>
          <w:p w:rsidR="00A17D19" w:rsidRPr="00CB430F" w:rsidRDefault="005C36F4" w:rsidP="00F742A2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5C36F4">
              <w:rPr>
                <w:rFonts w:ascii="Arial" w:hAnsi="Arial" w:cs="Arial"/>
                <w:sz w:val="20"/>
                <w:szCs w:val="20"/>
              </w:rPr>
              <w:t>Please provide Vaccine Category to search</w:t>
            </w:r>
          </w:p>
        </w:tc>
      </w:tr>
      <w:tr w:rsidR="00A17D19" w:rsidRPr="00CB430F" w:rsidTr="006D09D0">
        <w:trPr>
          <w:trHeight w:val="407"/>
          <w:jc w:val="center"/>
        </w:trPr>
        <w:tc>
          <w:tcPr>
            <w:cnfStyle w:val="001000000000"/>
            <w:tcW w:w="1705" w:type="dxa"/>
            <w:vMerge w:val="restart"/>
          </w:tcPr>
          <w:p w:rsidR="00A17D19" w:rsidRPr="00CB430F" w:rsidRDefault="00A1445D" w:rsidP="006D09D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City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Must not be left blank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Please provide city name to search</w:t>
            </w:r>
          </w:p>
        </w:tc>
      </w:tr>
      <w:tr w:rsidR="00A17D19" w:rsidRPr="00CB430F" w:rsidTr="006D09D0">
        <w:trPr>
          <w:trHeight w:val="407"/>
          <w:jc w:val="center"/>
        </w:trPr>
        <w:tc>
          <w:tcPr>
            <w:cnfStyle w:val="001000000000"/>
            <w:tcW w:w="1705" w:type="dxa"/>
            <w:vMerge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Should allow maximum 25 characters only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City name must not exceed 25 characters</w:t>
            </w:r>
          </w:p>
        </w:tc>
      </w:tr>
    </w:tbl>
    <w:p w:rsidR="00A17D19" w:rsidRPr="00CB430F" w:rsidRDefault="00A17D19" w:rsidP="00A17D19">
      <w:pPr>
        <w:pStyle w:val="ListParagraph"/>
        <w:ind w:left="721"/>
        <w:rPr>
          <w:rFonts w:ascii="Arial" w:hAnsi="Arial" w:cs="Arial"/>
        </w:rPr>
      </w:pPr>
    </w:p>
    <w:p w:rsidR="00A17D19" w:rsidRPr="00CB430F" w:rsidRDefault="00A17D19" w:rsidP="00A17D19">
      <w:pPr>
        <w:pStyle w:val="Heading3"/>
        <w:numPr>
          <w:ilvl w:val="0"/>
          <w:numId w:val="46"/>
        </w:numPr>
        <w:spacing w:line="240" w:lineRule="auto"/>
        <w:rPr>
          <w:rFonts w:cs="Arial"/>
        </w:rPr>
      </w:pPr>
      <w:bookmarkStart w:id="35" w:name="_Toc62106667"/>
      <w:r w:rsidRPr="00CB430F">
        <w:rPr>
          <w:rFonts w:cs="Arial"/>
        </w:rPr>
        <w:t>Implementing Repository class</w:t>
      </w:r>
      <w:bookmarkEnd w:id="35"/>
    </w:p>
    <w:p w:rsidR="00A17D19" w:rsidRPr="00CB430F" w:rsidRDefault="00A17D19" w:rsidP="009F40F0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Go to </w:t>
      </w:r>
      <w:r w:rsidR="005C36F4" w:rsidRPr="005C36F4">
        <w:rPr>
          <w:rFonts w:ascii="Arial" w:hAnsi="Arial" w:cs="Arial"/>
        </w:rPr>
        <w:t xml:space="preserve">VaccinationCentersRepository </w:t>
      </w:r>
      <w:r>
        <w:rPr>
          <w:rFonts w:ascii="Arial" w:hAnsi="Arial" w:cs="Arial"/>
        </w:rPr>
        <w:t>class in the M</w:t>
      </w:r>
      <w:r w:rsidRPr="00CB430F">
        <w:rPr>
          <w:rFonts w:ascii="Arial" w:hAnsi="Arial" w:cs="Arial"/>
        </w:rPr>
        <w:t>odels folder and modify the class with the following method specifications.</w:t>
      </w:r>
    </w:p>
    <w:p w:rsidR="00A17D19" w:rsidRPr="00CB430F" w:rsidRDefault="00A17D19" w:rsidP="00A17D19">
      <w:pPr>
        <w:pStyle w:val="Caption"/>
        <w:keepNext/>
        <w:ind w:left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Pr="00CB430F">
        <w:rPr>
          <w:rFonts w:cs="Arial"/>
          <w:noProof/>
        </w:rPr>
        <w:t>12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5C36F4" w:rsidRPr="005C36F4">
        <w:rPr>
          <w:rFonts w:cs="Arial"/>
        </w:rPr>
        <w:t xml:space="preserve">VaccinationCentersRepository </w:t>
      </w:r>
      <w:r w:rsidRPr="00CB430F">
        <w:rPr>
          <w:rFonts w:cs="Arial"/>
        </w:rPr>
        <w:t>Search specificattion</w:t>
      </w:r>
    </w:p>
    <w:tbl>
      <w:tblPr>
        <w:tblStyle w:val="GridTable1Light"/>
        <w:tblW w:w="0" w:type="auto"/>
        <w:tblInd w:w="715" w:type="dxa"/>
        <w:tblLook w:val="04A0"/>
      </w:tblPr>
      <w:tblGrid>
        <w:gridCol w:w="1500"/>
        <w:gridCol w:w="1962"/>
        <w:gridCol w:w="2496"/>
        <w:gridCol w:w="994"/>
      </w:tblGrid>
      <w:tr w:rsidR="00A17D19" w:rsidRPr="00CB430F" w:rsidTr="006D09D0">
        <w:trPr>
          <w:cnfStyle w:val="100000000000"/>
          <w:trHeight w:val="450"/>
        </w:trPr>
        <w:tc>
          <w:tcPr>
            <w:cnfStyle w:val="001000000000"/>
            <w:tcW w:w="1500" w:type="dxa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Method Name</w:t>
            </w:r>
          </w:p>
        </w:tc>
        <w:tc>
          <w:tcPr>
            <w:tcW w:w="1962" w:type="dxa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Input Parameters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Return Type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A17D19" w:rsidRPr="00CB430F" w:rsidTr="006D09D0">
        <w:trPr>
          <w:trHeight w:val="450"/>
        </w:trPr>
        <w:tc>
          <w:tcPr>
            <w:cnfStyle w:val="001000000000"/>
            <w:tcW w:w="1500" w:type="dxa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>Search</w:t>
            </w:r>
            <w:r w:rsidRPr="00CB430F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962" w:type="dxa"/>
          </w:tcPr>
          <w:p w:rsidR="00A17D19" w:rsidRPr="00CB430F" w:rsidRDefault="00A17D19" w:rsidP="00014417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DF60EA">
              <w:rPr>
                <w:rFonts w:ascii="Arial" w:hAnsi="Arial" w:cs="Arial"/>
                <w:sz w:val="20"/>
                <w:szCs w:val="20"/>
              </w:rPr>
              <w:t xml:space="preserve">string city, string </w:t>
            </w:r>
            <w:r w:rsidR="00611335">
              <w:rPr>
                <w:rFonts w:ascii="Arial" w:hAnsi="Arial" w:cs="Arial"/>
                <w:sz w:val="20"/>
                <w:szCs w:val="20"/>
              </w:rPr>
              <w:t>c</w:t>
            </w:r>
            <w:r w:rsidR="00EB7351" w:rsidRPr="00EB7351">
              <w:rPr>
                <w:rFonts w:ascii="Arial" w:hAnsi="Arial" w:cs="Arial"/>
                <w:sz w:val="20"/>
                <w:szCs w:val="20"/>
              </w:rPr>
              <w:t>ategory</w:t>
            </w:r>
          </w:p>
        </w:tc>
        <w:tc>
          <w:tcPr>
            <w:tcW w:w="0" w:type="auto"/>
          </w:tcPr>
          <w:p w:rsidR="00A17D19" w:rsidRPr="00CB430F" w:rsidRDefault="005C36F4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5C36F4">
              <w:rPr>
                <w:rFonts w:ascii="Arial" w:hAnsi="Arial" w:cs="Arial"/>
                <w:sz w:val="20"/>
                <w:szCs w:val="20"/>
              </w:rPr>
              <w:t>List&lt;VaccinationCenters&gt;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</w:tbl>
    <w:p w:rsidR="00A17D19" w:rsidRPr="00CB430F" w:rsidRDefault="00A17D19" w:rsidP="00A17D19">
      <w:pPr>
        <w:pStyle w:val="ListParagraph"/>
        <w:ind w:left="721"/>
        <w:rPr>
          <w:rFonts w:ascii="Arial" w:hAnsi="Arial" w:cs="Arial"/>
        </w:rPr>
      </w:pPr>
    </w:p>
    <w:p w:rsidR="00A17D19" w:rsidRPr="00CB430F" w:rsidRDefault="00A17D19" w:rsidP="00C420AC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Implement the Search() method to search for </w:t>
      </w:r>
      <w:r w:rsidR="005C36F4">
        <w:rPr>
          <w:rFonts w:ascii="Arial" w:hAnsi="Arial" w:cs="Arial"/>
        </w:rPr>
        <w:t>vaccination centers</w:t>
      </w:r>
      <w:r w:rsidRPr="00CB430F">
        <w:rPr>
          <w:rFonts w:ascii="Arial" w:hAnsi="Arial" w:cs="Arial"/>
        </w:rPr>
        <w:t xml:space="preserve"> in a given city for the specified </w:t>
      </w:r>
      <w:r w:rsidR="005C36F4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category </w:t>
      </w:r>
      <w:r w:rsidRPr="00CB430F">
        <w:rPr>
          <w:rFonts w:ascii="Arial" w:hAnsi="Arial" w:cs="Arial"/>
        </w:rPr>
        <w:t xml:space="preserve">passed to the method and return all </w:t>
      </w:r>
      <w:r w:rsidR="005C36F4">
        <w:rPr>
          <w:rFonts w:ascii="Arial" w:hAnsi="Arial" w:cs="Arial"/>
        </w:rPr>
        <w:t>vaccination centers</w:t>
      </w:r>
      <w:r w:rsidRPr="00CB430F">
        <w:rPr>
          <w:rFonts w:ascii="Arial" w:hAnsi="Arial" w:cs="Arial"/>
        </w:rPr>
        <w:t xml:space="preserve"> which matches the criteria.</w:t>
      </w:r>
    </w:p>
    <w:p w:rsidR="00A17D19" w:rsidRPr="00CB430F" w:rsidRDefault="00A17D19" w:rsidP="00A17D19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Seach operation should ignore case of city name and </w:t>
      </w:r>
      <w:r w:rsidR="00730720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category</w:t>
      </w:r>
      <w:r w:rsidRPr="00CB430F">
        <w:rPr>
          <w:rFonts w:ascii="Arial" w:hAnsi="Arial" w:cs="Arial"/>
        </w:rPr>
        <w:t>.</w:t>
      </w:r>
    </w:p>
    <w:p w:rsidR="00A17D19" w:rsidRPr="00CB430F" w:rsidRDefault="00A17D19" w:rsidP="00A17D19">
      <w:pPr>
        <w:pStyle w:val="ListParagraph"/>
        <w:ind w:left="721"/>
        <w:rPr>
          <w:rFonts w:ascii="Arial" w:hAnsi="Arial" w:cs="Arial"/>
        </w:rPr>
      </w:pPr>
    </w:p>
    <w:p w:rsidR="00A17D19" w:rsidRPr="00CB430F" w:rsidRDefault="00A17D19" w:rsidP="00A17D19">
      <w:pPr>
        <w:pStyle w:val="Heading3"/>
        <w:numPr>
          <w:ilvl w:val="0"/>
          <w:numId w:val="46"/>
        </w:numPr>
        <w:spacing w:line="240" w:lineRule="auto"/>
        <w:rPr>
          <w:rFonts w:cs="Arial"/>
        </w:rPr>
      </w:pPr>
      <w:bookmarkStart w:id="36" w:name="_Toc62106668"/>
      <w:r w:rsidRPr="00CB430F">
        <w:rPr>
          <w:rFonts w:cs="Arial"/>
        </w:rPr>
        <w:t>Implementing Controllers and Views</w:t>
      </w:r>
      <w:bookmarkEnd w:id="36"/>
    </w:p>
    <w:p w:rsidR="00A17D19" w:rsidRPr="00CB430F" w:rsidRDefault="00A17D19" w:rsidP="007A737E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Go to </w:t>
      </w:r>
      <w:r w:rsidR="00730720" w:rsidRPr="00730720">
        <w:rPr>
          <w:rFonts w:ascii="Arial" w:hAnsi="Arial" w:cs="Arial"/>
        </w:rPr>
        <w:t xml:space="preserve">VaccinationCenterController </w:t>
      </w:r>
      <w:r w:rsidRPr="00CB430F">
        <w:rPr>
          <w:rFonts w:ascii="Arial" w:hAnsi="Arial" w:cs="Arial"/>
        </w:rPr>
        <w:t>and add the following specified actions to implement the search feature in the application.</w:t>
      </w:r>
    </w:p>
    <w:p w:rsidR="00A17D19" w:rsidRPr="00CB430F" w:rsidRDefault="00A17D19" w:rsidP="00A17D19">
      <w:pPr>
        <w:pStyle w:val="Caption"/>
        <w:keepNext/>
        <w:ind w:left="720"/>
        <w:rPr>
          <w:rFonts w:cs="Arial"/>
        </w:rPr>
      </w:pPr>
      <w:r w:rsidRPr="00CB430F">
        <w:rPr>
          <w:rFonts w:cs="Arial"/>
        </w:rPr>
        <w:lastRenderedPageBreak/>
        <w:t xml:space="preserve">Table </w:t>
      </w:r>
      <w:r w:rsidR="00377379" w:rsidRPr="00CB430F">
        <w:rPr>
          <w:rFonts w:cs="Arial"/>
        </w:rPr>
        <w:fldChar w:fldCharType="begin"/>
      </w:r>
      <w:r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Pr="00CB430F">
        <w:rPr>
          <w:rFonts w:cs="Arial"/>
          <w:noProof/>
        </w:rPr>
        <w:t>13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730720" w:rsidRPr="00730720">
        <w:rPr>
          <w:rFonts w:cs="Arial"/>
        </w:rPr>
        <w:t xml:space="preserve">VaccinationCenterController </w:t>
      </w:r>
      <w:r w:rsidRPr="00CB430F">
        <w:rPr>
          <w:rFonts w:cs="Arial"/>
        </w:rPr>
        <w:t>Search Actions</w:t>
      </w:r>
    </w:p>
    <w:tbl>
      <w:tblPr>
        <w:tblStyle w:val="GridTable1Light"/>
        <w:tblW w:w="0" w:type="auto"/>
        <w:tblInd w:w="715" w:type="dxa"/>
        <w:tblLook w:val="04A0"/>
      </w:tblPr>
      <w:tblGrid>
        <w:gridCol w:w="1383"/>
        <w:gridCol w:w="3653"/>
        <w:gridCol w:w="1154"/>
        <w:gridCol w:w="994"/>
        <w:gridCol w:w="1346"/>
      </w:tblGrid>
      <w:tr w:rsidR="00A17D19" w:rsidRPr="00CB430F" w:rsidTr="006D09D0">
        <w:trPr>
          <w:cnfStyle w:val="100000000000"/>
          <w:trHeight w:val="450"/>
        </w:trPr>
        <w:tc>
          <w:tcPr>
            <w:cnfStyle w:val="001000000000"/>
            <w:tcW w:w="1383" w:type="dxa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ActionName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Input Parameters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Http Request Type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Return Type</w:t>
            </w:r>
          </w:p>
        </w:tc>
      </w:tr>
      <w:tr w:rsidR="00A17D19" w:rsidRPr="00CB430F" w:rsidTr="006D09D0">
        <w:trPr>
          <w:trHeight w:val="450"/>
        </w:trPr>
        <w:tc>
          <w:tcPr>
            <w:cnfStyle w:val="001000000000"/>
            <w:tcW w:w="1383" w:type="dxa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Search()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ActionResult</w:t>
            </w:r>
          </w:p>
        </w:tc>
      </w:tr>
      <w:tr w:rsidR="00A17D19" w:rsidRPr="00CB430F" w:rsidTr="006D09D0">
        <w:trPr>
          <w:trHeight w:val="450"/>
        </w:trPr>
        <w:tc>
          <w:tcPr>
            <w:cnfStyle w:val="001000000000"/>
            <w:tcW w:w="1383" w:type="dxa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Search()</w:t>
            </w:r>
          </w:p>
        </w:tc>
        <w:tc>
          <w:tcPr>
            <w:tcW w:w="0" w:type="auto"/>
          </w:tcPr>
          <w:p w:rsidR="00A17D19" w:rsidRPr="00CB430F" w:rsidRDefault="00730720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30720">
              <w:rPr>
                <w:rFonts w:ascii="Arial" w:hAnsi="Arial" w:cs="Arial"/>
                <w:sz w:val="20"/>
                <w:szCs w:val="20"/>
              </w:rPr>
              <w:t>SearchVaccinationCentersViewModel model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 xml:space="preserve">public </w:t>
            </w:r>
          </w:p>
        </w:tc>
        <w:tc>
          <w:tcPr>
            <w:tcW w:w="0" w:type="auto"/>
          </w:tcPr>
          <w:p w:rsidR="00A17D19" w:rsidRPr="00CB430F" w:rsidRDefault="00A17D19" w:rsidP="006D09D0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ActionResult</w:t>
            </w:r>
          </w:p>
        </w:tc>
      </w:tr>
    </w:tbl>
    <w:p w:rsidR="00A17D19" w:rsidRPr="00CB430F" w:rsidRDefault="00A17D19" w:rsidP="00A17D19">
      <w:pPr>
        <w:pStyle w:val="ListParagraph"/>
        <w:numPr>
          <w:ilvl w:val="0"/>
          <w:numId w:val="47"/>
        </w:numPr>
        <w:spacing w:before="240"/>
        <w:rPr>
          <w:rFonts w:ascii="Arial" w:hAnsi="Arial" w:cs="Arial"/>
        </w:rPr>
      </w:pPr>
      <w:r w:rsidRPr="00CB430F">
        <w:rPr>
          <w:rFonts w:ascii="Arial" w:hAnsi="Arial" w:cs="Arial"/>
        </w:rPr>
        <w:t>Implement Search() action which executes for http get request to perform the following operations</w:t>
      </w:r>
    </w:p>
    <w:p w:rsidR="00A17D19" w:rsidRPr="00CB430F" w:rsidRDefault="00A17D19" w:rsidP="00A17D19">
      <w:pPr>
        <w:pStyle w:val="ListParagraph"/>
        <w:numPr>
          <w:ilvl w:val="1"/>
          <w:numId w:val="42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Return a </w:t>
      </w:r>
      <w:r w:rsidRPr="009D2193">
        <w:rPr>
          <w:rFonts w:ascii="Arial" w:hAnsi="Arial" w:cs="Arial"/>
        </w:rPr>
        <w:t xml:space="preserve">Search.cshtml view which is scaffolded using the create template and </w:t>
      </w:r>
      <w:r w:rsidR="00730720" w:rsidRPr="00730720">
        <w:rPr>
          <w:rFonts w:ascii="Arial" w:hAnsi="Arial" w:cs="Arial"/>
        </w:rPr>
        <w:t>SearchVaccinationCentersViewMode</w:t>
      </w:r>
      <w:r w:rsidR="00730720">
        <w:rPr>
          <w:rFonts w:ascii="Arial" w:hAnsi="Arial" w:cs="Arial"/>
        </w:rPr>
        <w:t>l class.</w:t>
      </w:r>
    </w:p>
    <w:p w:rsidR="00A17D19" w:rsidRPr="00CB430F" w:rsidRDefault="00A17D19" w:rsidP="00A17D19">
      <w:pPr>
        <w:pStyle w:val="ListParagraph"/>
        <w:numPr>
          <w:ilvl w:val="1"/>
          <w:numId w:val="42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Method must return an empty model to the view</w:t>
      </w:r>
    </w:p>
    <w:p w:rsidR="00A17D19" w:rsidRPr="00CB430F" w:rsidRDefault="00A17D19" w:rsidP="00B24076">
      <w:pPr>
        <w:pStyle w:val="ListParagraph"/>
        <w:numPr>
          <w:ilvl w:val="1"/>
          <w:numId w:val="42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Method should also create a </w:t>
      </w:r>
      <w:r w:rsidR="00730720">
        <w:rPr>
          <w:rFonts w:ascii="Arial" w:hAnsi="Arial" w:cs="Arial"/>
        </w:rPr>
        <w:t>string</w:t>
      </w:r>
      <w:r w:rsidRPr="00CB430F">
        <w:rPr>
          <w:rFonts w:ascii="Arial" w:hAnsi="Arial" w:cs="Arial"/>
        </w:rPr>
        <w:t xml:space="preserve"> list </w:t>
      </w:r>
      <w:r w:rsidR="00730720">
        <w:rPr>
          <w:rFonts w:ascii="Arial" w:hAnsi="Arial" w:cs="Arial"/>
        </w:rPr>
        <w:t xml:space="preserve">with name </w:t>
      </w:r>
      <w:r w:rsidR="00730720" w:rsidRPr="00730720">
        <w:rPr>
          <w:rFonts w:ascii="Arial" w:hAnsi="Arial" w:cs="Arial"/>
        </w:rPr>
        <w:t>VaccineCategories</w:t>
      </w:r>
      <w:r w:rsidR="00730720">
        <w:rPr>
          <w:rFonts w:ascii="Arial" w:hAnsi="Arial" w:cs="Arial"/>
        </w:rPr>
        <w:t xml:space="preserve"> having values :</w:t>
      </w:r>
      <w:r w:rsidR="003556E5">
        <w:rPr>
          <w:rFonts w:ascii="Arial" w:hAnsi="Arial" w:cs="Arial"/>
        </w:rPr>
        <w:t xml:space="preserve">- </w:t>
      </w:r>
      <w:r w:rsidR="00730720" w:rsidRPr="00730720">
        <w:rPr>
          <w:rFonts w:ascii="Arial" w:hAnsi="Arial" w:cs="Arial"/>
        </w:rPr>
        <w:t>"Covaxin", "Covishield", "Spuntik V"</w:t>
      </w:r>
      <w:r w:rsidRPr="00CB430F">
        <w:rPr>
          <w:rFonts w:ascii="Arial" w:hAnsi="Arial" w:cs="Arial"/>
        </w:rPr>
        <w:t>and store it in the view bag’s “</w:t>
      </w:r>
      <w:r w:rsidR="00730720" w:rsidRPr="00730720">
        <w:rPr>
          <w:rFonts w:ascii="Arial" w:hAnsi="Arial" w:cs="Arial"/>
        </w:rPr>
        <w:t>VaccineCategories</w:t>
      </w:r>
      <w:r w:rsidRPr="00CB430F">
        <w:rPr>
          <w:rFonts w:ascii="Arial" w:hAnsi="Arial" w:cs="Arial"/>
        </w:rPr>
        <w:t xml:space="preserve">” </w:t>
      </w:r>
      <w:r w:rsidR="00730720">
        <w:rPr>
          <w:rFonts w:ascii="Arial" w:hAnsi="Arial" w:cs="Arial"/>
        </w:rPr>
        <w:t>property</w:t>
      </w:r>
      <w:r w:rsidRPr="00CB430F">
        <w:rPr>
          <w:rFonts w:ascii="Arial" w:hAnsi="Arial" w:cs="Arial"/>
        </w:rPr>
        <w:t>.</w:t>
      </w:r>
    </w:p>
    <w:p w:rsidR="00A17D19" w:rsidRPr="00CB430F" w:rsidRDefault="00A17D19" w:rsidP="00A17D19">
      <w:pPr>
        <w:pStyle w:val="ListParagraph"/>
        <w:numPr>
          <w:ilvl w:val="0"/>
          <w:numId w:val="47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Implement Search() action method for an http post request to perform the following activities.</w:t>
      </w:r>
    </w:p>
    <w:p w:rsidR="00A17D19" w:rsidRPr="00CB430F" w:rsidRDefault="00A17D19" w:rsidP="00A17D19">
      <w:pPr>
        <w:pStyle w:val="ListParagraph"/>
        <w:numPr>
          <w:ilvl w:val="0"/>
          <w:numId w:val="48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Validate the model and return the view in-case of validation failure</w:t>
      </w:r>
    </w:p>
    <w:p w:rsidR="00A17D19" w:rsidRPr="00CB430F" w:rsidRDefault="00A17D19" w:rsidP="00C420AC">
      <w:pPr>
        <w:pStyle w:val="ListParagraph"/>
        <w:numPr>
          <w:ilvl w:val="0"/>
          <w:numId w:val="48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If validation passes search the </w:t>
      </w:r>
      <w:r w:rsidR="00730720">
        <w:rPr>
          <w:rFonts w:ascii="Arial" w:hAnsi="Arial" w:cs="Arial"/>
        </w:rPr>
        <w:t>vaccination centers</w:t>
      </w:r>
      <w:r w:rsidRPr="00CB430F">
        <w:rPr>
          <w:rFonts w:ascii="Arial" w:hAnsi="Arial" w:cs="Arial"/>
        </w:rPr>
        <w:t xml:space="preserve"> using the repository object’s “Search()” and return the view with list of </w:t>
      </w:r>
      <w:r w:rsidR="00730720">
        <w:rPr>
          <w:rFonts w:ascii="Arial" w:hAnsi="Arial" w:cs="Arial"/>
        </w:rPr>
        <w:t>vaccination centers</w:t>
      </w:r>
      <w:r w:rsidRPr="00CB430F">
        <w:rPr>
          <w:rFonts w:ascii="Arial" w:hAnsi="Arial" w:cs="Arial"/>
        </w:rPr>
        <w:t xml:space="preserve"> found.</w:t>
      </w:r>
    </w:p>
    <w:p w:rsidR="00A17D19" w:rsidRPr="00CB430F" w:rsidRDefault="00A17D19" w:rsidP="00A17D19">
      <w:pPr>
        <w:pStyle w:val="ListParagraph"/>
        <w:numPr>
          <w:ilvl w:val="0"/>
          <w:numId w:val="48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Generate the dropdown items for </w:t>
      </w:r>
      <w:r w:rsidR="00730720">
        <w:rPr>
          <w:rFonts w:ascii="Arial" w:hAnsi="Arial" w:cs="Arial"/>
        </w:rPr>
        <w:t>Vaccine</w:t>
      </w:r>
      <w:r w:rsidR="00B24076">
        <w:rPr>
          <w:rFonts w:ascii="Arial" w:hAnsi="Arial" w:cs="Arial"/>
        </w:rPr>
        <w:t>Categories</w:t>
      </w:r>
      <w:r w:rsidRPr="00CB430F">
        <w:rPr>
          <w:rFonts w:ascii="Arial" w:hAnsi="Arial" w:cs="Arial"/>
        </w:rPr>
        <w:t xml:space="preserve"> as mentioned earlier for get action.</w:t>
      </w:r>
    </w:p>
    <w:p w:rsidR="00A17D19" w:rsidRPr="00CB430F" w:rsidRDefault="00A17D19" w:rsidP="00A17D19">
      <w:pPr>
        <w:pStyle w:val="ListParagraph"/>
        <w:numPr>
          <w:ilvl w:val="0"/>
          <w:numId w:val="47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Search.cshtml razor view must have the following specification</w:t>
      </w:r>
    </w:p>
    <w:p w:rsidR="00A17D19" w:rsidRPr="00CB430F" w:rsidRDefault="00A17D19" w:rsidP="00A17D19">
      <w:pPr>
        <w:pStyle w:val="ListParagraph"/>
        <w:numPr>
          <w:ilvl w:val="0"/>
          <w:numId w:val="49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Change the default submit button text to “Search”</w:t>
      </w:r>
    </w:p>
    <w:p w:rsidR="00A17D19" w:rsidRPr="00CB430F" w:rsidRDefault="00A17D19" w:rsidP="00A17D19">
      <w:pPr>
        <w:pStyle w:val="ListParagraph"/>
        <w:numPr>
          <w:ilvl w:val="0"/>
          <w:numId w:val="49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Provide an ID=”btnSubmit” attribute to the default submit button in the form.</w:t>
      </w:r>
    </w:p>
    <w:p w:rsidR="00A17D19" w:rsidRPr="00CB430F" w:rsidRDefault="00A17D19" w:rsidP="00A17D19">
      <w:pPr>
        <w:pStyle w:val="ListParagraph"/>
        <w:numPr>
          <w:ilvl w:val="0"/>
          <w:numId w:val="49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Specify a dropdown list inplace of a textbox for “</w:t>
      </w:r>
      <w:r w:rsidR="00730720">
        <w:rPr>
          <w:rFonts w:ascii="Arial" w:hAnsi="Arial" w:cs="Arial"/>
        </w:rPr>
        <w:t>Vaccine</w:t>
      </w:r>
      <w:r w:rsidR="00A1445D">
        <w:rPr>
          <w:rFonts w:ascii="Arial" w:hAnsi="Arial" w:cs="Arial"/>
        </w:rPr>
        <w:t>Category</w:t>
      </w:r>
      <w:r w:rsidRPr="00CB430F">
        <w:rPr>
          <w:rFonts w:ascii="Arial" w:hAnsi="Arial" w:cs="Arial"/>
        </w:rPr>
        <w:t xml:space="preserve">” </w:t>
      </w:r>
      <w:r w:rsidR="0039280D">
        <w:rPr>
          <w:rFonts w:ascii="Arial" w:hAnsi="Arial" w:cs="Arial"/>
        </w:rPr>
        <w:t>property</w:t>
      </w:r>
      <w:r w:rsidRPr="00CB430F">
        <w:rPr>
          <w:rFonts w:ascii="Arial" w:hAnsi="Arial" w:cs="Arial"/>
        </w:rPr>
        <w:t xml:space="preserve"> and provide the data source from the ViewBag.</w:t>
      </w:r>
    </w:p>
    <w:p w:rsidR="00A17D19" w:rsidRPr="00CB430F" w:rsidRDefault="00A17D19" w:rsidP="00A17D19">
      <w:pPr>
        <w:pStyle w:val="ListParagraph"/>
        <w:numPr>
          <w:ilvl w:val="0"/>
          <w:numId w:val="49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Initially when the view is displayed to the user on http get action display the message - “</w:t>
      </w:r>
      <w:r w:rsidR="00730720" w:rsidRPr="00730720">
        <w:rPr>
          <w:rFonts w:ascii="Arial" w:hAnsi="Arial" w:cs="Arial"/>
        </w:rPr>
        <w:t xml:space="preserve">Provide the search criteria to start looking for a vaccination center </w:t>
      </w:r>
      <w:r w:rsidRPr="00CB430F">
        <w:rPr>
          <w:rFonts w:ascii="Arial" w:hAnsi="Arial" w:cs="Arial"/>
        </w:rPr>
        <w:t>“ in&lt;h2&gt; tag with ID=”Message” attribute.</w:t>
      </w:r>
    </w:p>
    <w:p w:rsidR="00A17D19" w:rsidRPr="00CB430F" w:rsidRDefault="00A17D19" w:rsidP="00C420AC">
      <w:pPr>
        <w:pStyle w:val="ListParagraph"/>
        <w:numPr>
          <w:ilvl w:val="0"/>
          <w:numId w:val="49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On subsequent execution of view for post method when there are no </w:t>
      </w:r>
      <w:r w:rsidR="00730720">
        <w:rPr>
          <w:rFonts w:ascii="Arial" w:hAnsi="Arial" w:cs="Arial"/>
        </w:rPr>
        <w:t>vaccination centers</w:t>
      </w:r>
      <w:r w:rsidRPr="00CB430F">
        <w:rPr>
          <w:rFonts w:ascii="Arial" w:hAnsi="Arial" w:cs="Arial"/>
        </w:rPr>
        <w:t xml:space="preserve"> found for a given city and </w:t>
      </w:r>
      <w:r w:rsidR="00730720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category </w:t>
      </w:r>
      <w:r w:rsidRPr="00CB430F">
        <w:rPr>
          <w:rFonts w:ascii="Arial" w:hAnsi="Arial" w:cs="Arial"/>
        </w:rPr>
        <w:t>type display the message – “</w:t>
      </w:r>
      <w:r w:rsidR="00730720" w:rsidRPr="00730720">
        <w:rPr>
          <w:rFonts w:ascii="Arial" w:hAnsi="Arial" w:cs="Arial"/>
        </w:rPr>
        <w:t>No vaccination center found with the given search criteria</w:t>
      </w:r>
      <w:r w:rsidRPr="00CB430F">
        <w:rPr>
          <w:rFonts w:ascii="Arial" w:hAnsi="Arial" w:cs="Arial"/>
        </w:rPr>
        <w:t>” inside &lt;h2&gt; element with ID=”Message” attribute.</w:t>
      </w:r>
    </w:p>
    <w:p w:rsidR="00A17D19" w:rsidRPr="00CB430F" w:rsidRDefault="00A17D19" w:rsidP="00C420AC">
      <w:pPr>
        <w:pStyle w:val="ListParagraph"/>
        <w:numPr>
          <w:ilvl w:val="0"/>
          <w:numId w:val="49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If there any </w:t>
      </w:r>
      <w:r w:rsidR="00730720">
        <w:rPr>
          <w:rFonts w:ascii="Arial" w:hAnsi="Arial" w:cs="Arial"/>
        </w:rPr>
        <w:t>vaccination center</w:t>
      </w:r>
      <w:r w:rsidRPr="00CB430F">
        <w:rPr>
          <w:rFonts w:ascii="Arial" w:hAnsi="Arial" w:cs="Arial"/>
        </w:rPr>
        <w:t xml:space="preserve"> found then display the </w:t>
      </w:r>
      <w:r w:rsidR="00730720">
        <w:rPr>
          <w:rFonts w:ascii="Arial" w:hAnsi="Arial" w:cs="Arial"/>
        </w:rPr>
        <w:t xml:space="preserve">Vaccination Center </w:t>
      </w:r>
      <w:r w:rsidR="00A1445D">
        <w:rPr>
          <w:rFonts w:ascii="Arial" w:hAnsi="Arial" w:cs="Arial"/>
        </w:rPr>
        <w:t>Name</w:t>
      </w:r>
      <w:r w:rsidRPr="00CB430F">
        <w:rPr>
          <w:rFonts w:ascii="Arial" w:hAnsi="Arial" w:cs="Arial"/>
        </w:rPr>
        <w:t xml:space="preserve">, </w:t>
      </w:r>
      <w:r w:rsidR="00A1445D">
        <w:rPr>
          <w:rFonts w:ascii="Arial" w:hAnsi="Arial" w:cs="Arial"/>
        </w:rPr>
        <w:t>Start</w:t>
      </w:r>
      <w:r w:rsidR="00730720">
        <w:rPr>
          <w:rFonts w:ascii="Arial" w:hAnsi="Arial" w:cs="Arial"/>
        </w:rPr>
        <w:t xml:space="preserve"> </w:t>
      </w:r>
      <w:r w:rsidR="00A1445D">
        <w:rPr>
          <w:rFonts w:ascii="Arial" w:hAnsi="Arial" w:cs="Arial"/>
        </w:rPr>
        <w:t>Date</w:t>
      </w:r>
      <w:r w:rsidR="00730720">
        <w:rPr>
          <w:rFonts w:ascii="Arial" w:hAnsi="Arial" w:cs="Arial"/>
        </w:rPr>
        <w:t xml:space="preserve"> </w:t>
      </w:r>
      <w:r w:rsidRPr="00CB430F">
        <w:rPr>
          <w:rFonts w:ascii="Arial" w:hAnsi="Arial" w:cs="Arial"/>
        </w:rPr>
        <w:t xml:space="preserve">and </w:t>
      </w:r>
      <w:r w:rsidR="00F04A32" w:rsidRPr="00F04A32">
        <w:rPr>
          <w:rFonts w:ascii="Arial" w:hAnsi="Arial" w:cs="Arial"/>
        </w:rPr>
        <w:t>Contact</w:t>
      </w:r>
      <w:r w:rsidR="00730720">
        <w:rPr>
          <w:rFonts w:ascii="Arial" w:hAnsi="Arial" w:cs="Arial"/>
        </w:rPr>
        <w:t xml:space="preserve"> </w:t>
      </w:r>
      <w:r w:rsidR="00F04A32" w:rsidRPr="00F04A32">
        <w:rPr>
          <w:rFonts w:ascii="Arial" w:hAnsi="Arial" w:cs="Arial"/>
        </w:rPr>
        <w:t>Mobile</w:t>
      </w:r>
      <w:r w:rsidR="00730720">
        <w:rPr>
          <w:rFonts w:ascii="Arial" w:hAnsi="Arial" w:cs="Arial"/>
        </w:rPr>
        <w:t xml:space="preserve"> </w:t>
      </w:r>
      <w:r w:rsidR="00F04A32" w:rsidRPr="00F04A32">
        <w:rPr>
          <w:rFonts w:ascii="Arial" w:hAnsi="Arial" w:cs="Arial"/>
        </w:rPr>
        <w:t>No</w:t>
      </w:r>
      <w:r w:rsidRPr="00CB430F">
        <w:rPr>
          <w:rFonts w:ascii="Arial" w:hAnsi="Arial" w:cs="Arial"/>
        </w:rPr>
        <w:t>inside a html &lt;table&gt; element wit</w:t>
      </w:r>
      <w:r>
        <w:rPr>
          <w:rFonts w:ascii="Arial" w:hAnsi="Arial" w:cs="Arial"/>
        </w:rPr>
        <w:t>h ID attribute set to “</w:t>
      </w:r>
      <w:r w:rsidR="00730720" w:rsidRPr="00730720">
        <w:rPr>
          <w:rFonts w:ascii="Arial" w:hAnsi="Arial" w:cs="Arial"/>
        </w:rPr>
        <w:t>tblVaccinationCenters</w:t>
      </w:r>
      <w:r w:rsidRPr="00CB430F">
        <w:rPr>
          <w:rFonts w:ascii="Arial" w:hAnsi="Arial" w:cs="Arial"/>
        </w:rPr>
        <w:t>”.</w:t>
      </w:r>
    </w:p>
    <w:p w:rsidR="00A17D19" w:rsidRPr="00CB430F" w:rsidRDefault="00A17D19" w:rsidP="00A17D19">
      <w:pPr>
        <w:pStyle w:val="ListParagraph"/>
        <w:numPr>
          <w:ilvl w:val="0"/>
          <w:numId w:val="47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Go to layout view and add a hyper link in the menu for the Search() action with the ID attribute set to “lnkSearch”.</w:t>
      </w:r>
    </w:p>
    <w:p w:rsidR="00A17D19" w:rsidRDefault="00A17D19" w:rsidP="00A54884"/>
    <w:p w:rsidR="00A17D19" w:rsidRDefault="00A17D19" w:rsidP="00A54884"/>
    <w:p w:rsidR="00A54884" w:rsidRPr="00CB430F" w:rsidRDefault="00A54884" w:rsidP="00A54884">
      <w:pPr>
        <w:pStyle w:val="Heading1"/>
        <w:spacing w:line="240" w:lineRule="auto"/>
        <w:rPr>
          <w:rFonts w:cs="Arial"/>
        </w:rPr>
      </w:pPr>
      <w:bookmarkStart w:id="37" w:name="_Toc62106669"/>
      <w:r>
        <w:rPr>
          <w:rFonts w:cs="Arial"/>
        </w:rPr>
        <w:lastRenderedPageBreak/>
        <w:t>Lis</w:t>
      </w:r>
      <w:bookmarkEnd w:id="37"/>
      <w:r w:rsidR="00730720">
        <w:rPr>
          <w:rFonts w:cs="Arial"/>
        </w:rPr>
        <w:t>t vaccination centers</w:t>
      </w:r>
    </w:p>
    <w:p w:rsidR="00A54884" w:rsidRPr="009F4C69" w:rsidRDefault="00A54884" w:rsidP="009F4C69">
      <w:pPr>
        <w:pStyle w:val="Heading2"/>
        <w:numPr>
          <w:ilvl w:val="0"/>
          <w:numId w:val="50"/>
        </w:numPr>
        <w:spacing w:line="240" w:lineRule="auto"/>
        <w:rPr>
          <w:rFonts w:cs="Arial"/>
        </w:rPr>
      </w:pPr>
      <w:bookmarkStart w:id="38" w:name="_Toc62106670"/>
      <w:r w:rsidRPr="009F4C69">
        <w:rPr>
          <w:rFonts w:cs="Arial"/>
        </w:rPr>
        <w:t>Requirement flow</w:t>
      </w:r>
      <w:bookmarkEnd w:id="38"/>
    </w:p>
    <w:p w:rsidR="00A54884" w:rsidRPr="00CB430F" w:rsidRDefault="00A54884" w:rsidP="00A54884">
      <w:pPr>
        <w:pStyle w:val="Bodytext"/>
        <w:spacing w:line="240" w:lineRule="auto"/>
        <w:ind w:left="360"/>
        <w:rPr>
          <w:rFonts w:cs="Arial"/>
          <w:b/>
        </w:rPr>
      </w:pPr>
      <w:r w:rsidRPr="00CB430F">
        <w:rPr>
          <w:rFonts w:cs="Arial"/>
          <w:b/>
        </w:rPr>
        <w:t>Steps Explanation</w:t>
      </w:r>
    </w:p>
    <w:p w:rsidR="00787206" w:rsidRDefault="00A54884" w:rsidP="00A54884">
      <w:pPr>
        <w:pStyle w:val="Bodytext"/>
        <w:keepNext/>
        <w:numPr>
          <w:ilvl w:val="0"/>
          <w:numId w:val="51"/>
        </w:numPr>
        <w:jc w:val="left"/>
        <w:rPr>
          <w:noProof/>
          <w:lang w:bidi="hi-IN"/>
        </w:rPr>
      </w:pPr>
      <w:r w:rsidRPr="0015340E">
        <w:rPr>
          <w:rFonts w:cs="Arial"/>
        </w:rPr>
        <w:t xml:space="preserve">User navigates to search page by clicking the “View </w:t>
      </w:r>
      <w:r w:rsidR="0015340E" w:rsidRPr="0015340E">
        <w:rPr>
          <w:rFonts w:cs="Arial"/>
        </w:rPr>
        <w:t>Vaccination Centers</w:t>
      </w:r>
      <w:r w:rsidRPr="0015340E">
        <w:rPr>
          <w:rFonts w:cs="Arial"/>
        </w:rPr>
        <w:t xml:space="preserve">” link in the menu and </w:t>
      </w:r>
      <w:r w:rsidR="0094043F" w:rsidRPr="0015340E">
        <w:rPr>
          <w:rFonts w:cs="Arial"/>
        </w:rPr>
        <w:t>view</w:t>
      </w:r>
      <w:r w:rsidRPr="0015340E">
        <w:rPr>
          <w:rFonts w:cs="Arial"/>
        </w:rPr>
        <w:t xml:space="preserve"> page will be displayed to the user as follows.</w:t>
      </w:r>
    </w:p>
    <w:p w:rsidR="00A54884" w:rsidRPr="00CB430F" w:rsidRDefault="0015340E" w:rsidP="00A54884">
      <w:pPr>
        <w:pStyle w:val="Bodytext"/>
        <w:keepNext/>
        <w:tabs>
          <w:tab w:val="left" w:pos="881"/>
        </w:tabs>
        <w:ind w:left="880"/>
        <w:jc w:val="left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34050" cy="1657350"/>
            <wp:effectExtent l="19050" t="0" r="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884" w:rsidRPr="00CB430F" w:rsidRDefault="00A54884" w:rsidP="00A54884">
      <w:pPr>
        <w:pStyle w:val="Caption"/>
        <w:ind w:left="2160"/>
        <w:rPr>
          <w:rFonts w:cs="Arial"/>
        </w:rPr>
      </w:pPr>
      <w:r w:rsidRPr="00CB430F">
        <w:rPr>
          <w:rFonts w:cs="Arial"/>
        </w:rPr>
        <w:t xml:space="preserve">Figure </w:t>
      </w:r>
      <w:r w:rsidR="004D21E2">
        <w:rPr>
          <w:rFonts w:cs="Arial"/>
        </w:rPr>
        <w:t>1</w:t>
      </w:r>
      <w:r w:rsidR="0015340E">
        <w:rPr>
          <w:rFonts w:cs="Arial"/>
        </w:rPr>
        <w:t>2</w:t>
      </w:r>
      <w:r w:rsidRPr="00CB430F">
        <w:rPr>
          <w:rFonts w:cs="Arial"/>
        </w:rPr>
        <w:t xml:space="preserve">: </w:t>
      </w:r>
      <w:r w:rsidR="0015340E">
        <w:rPr>
          <w:rFonts w:cs="Arial"/>
        </w:rPr>
        <w:t xml:space="preserve">Index </w:t>
      </w:r>
      <w:r w:rsidRPr="00CB430F">
        <w:rPr>
          <w:rFonts w:cs="Arial"/>
        </w:rPr>
        <w:t>page</w:t>
      </w:r>
    </w:p>
    <w:p w:rsidR="00A54884" w:rsidRPr="00CB430F" w:rsidRDefault="00A54884" w:rsidP="00A54884">
      <w:pPr>
        <w:pStyle w:val="ListParagraph"/>
        <w:keepNext/>
        <w:ind w:left="880"/>
        <w:rPr>
          <w:rFonts w:ascii="Arial" w:hAnsi="Arial" w:cs="Arial"/>
        </w:rPr>
      </w:pPr>
    </w:p>
    <w:p w:rsidR="00A54884" w:rsidRPr="00CB430F" w:rsidRDefault="00A54884" w:rsidP="009F4C69">
      <w:pPr>
        <w:pStyle w:val="Bodytext"/>
        <w:numPr>
          <w:ilvl w:val="0"/>
          <w:numId w:val="51"/>
        </w:numPr>
        <w:rPr>
          <w:rFonts w:cs="Arial"/>
        </w:rPr>
      </w:pPr>
      <w:r w:rsidRPr="00CB430F">
        <w:rPr>
          <w:rFonts w:cs="Arial"/>
        </w:rPr>
        <w:t xml:space="preserve">If there are not </w:t>
      </w:r>
      <w:r w:rsidR="0015340E">
        <w:rPr>
          <w:rFonts w:cs="Arial"/>
        </w:rPr>
        <w:t>vaccination center</w:t>
      </w:r>
      <w:r w:rsidRPr="00CB430F">
        <w:rPr>
          <w:rFonts w:cs="Arial"/>
        </w:rPr>
        <w:t xml:space="preserve"> present </w:t>
      </w:r>
      <w:r>
        <w:rPr>
          <w:rFonts w:cs="Arial"/>
        </w:rPr>
        <w:t>the</w:t>
      </w:r>
      <w:r w:rsidRPr="00CB430F">
        <w:rPr>
          <w:rFonts w:cs="Arial"/>
        </w:rPr>
        <w:t>n the application will display the appropriate message to the user as follows.</w:t>
      </w:r>
    </w:p>
    <w:p w:rsidR="00A54884" w:rsidRPr="00CB430F" w:rsidRDefault="0015340E" w:rsidP="00A54884">
      <w:pPr>
        <w:pStyle w:val="ListParagraph"/>
        <w:keepNext/>
        <w:ind w:left="8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4050" cy="1466850"/>
            <wp:effectExtent l="19050" t="0" r="0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884" w:rsidRPr="00CB430F" w:rsidRDefault="00A54884" w:rsidP="00A54884">
      <w:pPr>
        <w:pStyle w:val="Caption"/>
        <w:ind w:left="1440"/>
        <w:rPr>
          <w:rFonts w:cs="Arial"/>
        </w:rPr>
      </w:pPr>
      <w:r w:rsidRPr="00CB430F">
        <w:rPr>
          <w:rFonts w:cs="Arial"/>
        </w:rPr>
        <w:t xml:space="preserve">Figure </w:t>
      </w:r>
      <w:r w:rsidR="0015340E">
        <w:rPr>
          <w:rFonts w:cs="Arial"/>
        </w:rPr>
        <w:t>13</w:t>
      </w:r>
      <w:r w:rsidRPr="00CB430F">
        <w:rPr>
          <w:rFonts w:cs="Arial"/>
        </w:rPr>
        <w:t xml:space="preserve"> :</w:t>
      </w:r>
      <w:r w:rsidR="0015340E">
        <w:rPr>
          <w:rFonts w:cs="Arial"/>
        </w:rPr>
        <w:t>Index</w:t>
      </w:r>
      <w:r w:rsidRPr="00CB430F">
        <w:rPr>
          <w:rFonts w:cs="Arial"/>
        </w:rPr>
        <w:t xml:space="preserve"> displays no </w:t>
      </w:r>
      <w:r w:rsidR="0015340E">
        <w:rPr>
          <w:rFonts w:cs="Arial"/>
        </w:rPr>
        <w:t>vaccination center</w:t>
      </w:r>
      <w:r w:rsidRPr="00CB430F">
        <w:rPr>
          <w:rFonts w:cs="Arial"/>
        </w:rPr>
        <w:t xml:space="preserve"> found message</w:t>
      </w:r>
    </w:p>
    <w:p w:rsidR="00A54884" w:rsidRPr="00A54884" w:rsidRDefault="00A54884" w:rsidP="00A54884"/>
    <w:p w:rsidR="00177AFC" w:rsidRPr="00CB430F" w:rsidRDefault="00177AFC" w:rsidP="008D535B">
      <w:pPr>
        <w:pStyle w:val="Heading2"/>
        <w:spacing w:line="240" w:lineRule="auto"/>
        <w:rPr>
          <w:rFonts w:cs="Arial"/>
        </w:rPr>
      </w:pPr>
      <w:bookmarkStart w:id="39" w:name="_Toc62106671"/>
      <w:r w:rsidRPr="00CB430F">
        <w:rPr>
          <w:rFonts w:cs="Arial"/>
        </w:rPr>
        <w:t>Technical guidelines</w:t>
      </w:r>
      <w:bookmarkEnd w:id="39"/>
    </w:p>
    <w:p w:rsidR="00337881" w:rsidRPr="00CB430F" w:rsidRDefault="00337881" w:rsidP="000F6FCD">
      <w:pPr>
        <w:pStyle w:val="Heading3"/>
        <w:numPr>
          <w:ilvl w:val="0"/>
          <w:numId w:val="52"/>
        </w:numPr>
        <w:spacing w:line="240" w:lineRule="auto"/>
        <w:rPr>
          <w:rFonts w:cs="Arial"/>
        </w:rPr>
      </w:pPr>
      <w:bookmarkStart w:id="40" w:name="_Toc62106672"/>
      <w:r w:rsidRPr="00CB430F">
        <w:rPr>
          <w:rFonts w:cs="Arial"/>
        </w:rPr>
        <w:t xml:space="preserve">Implementing </w:t>
      </w:r>
      <w:r w:rsidR="00767876" w:rsidRPr="00CB430F">
        <w:rPr>
          <w:rFonts w:cs="Arial"/>
        </w:rPr>
        <w:t>Repository</w:t>
      </w:r>
      <w:r w:rsidRPr="00CB430F">
        <w:rPr>
          <w:rFonts w:cs="Arial"/>
        </w:rPr>
        <w:t xml:space="preserve"> class</w:t>
      </w:r>
      <w:bookmarkEnd w:id="40"/>
    </w:p>
    <w:p w:rsidR="005813F5" w:rsidRPr="00CB430F" w:rsidRDefault="00F64153" w:rsidP="005A7B30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Go to </w:t>
      </w:r>
      <w:r w:rsidR="0015340E" w:rsidRPr="0015340E">
        <w:rPr>
          <w:rFonts w:ascii="Arial" w:hAnsi="Arial" w:cs="Arial"/>
        </w:rPr>
        <w:t>VaccinationCentersRepository</w:t>
      </w:r>
      <w:r w:rsidR="0015340E">
        <w:rPr>
          <w:rFonts w:ascii="Arial" w:hAnsi="Arial" w:cs="Arial"/>
        </w:rPr>
        <w:t xml:space="preserve"> </w:t>
      </w:r>
      <w:r w:rsidR="00CB430F">
        <w:rPr>
          <w:rFonts w:ascii="Arial" w:hAnsi="Arial" w:cs="Arial"/>
        </w:rPr>
        <w:t>class in the M</w:t>
      </w:r>
      <w:r w:rsidRPr="00CB430F">
        <w:rPr>
          <w:rFonts w:ascii="Arial" w:hAnsi="Arial" w:cs="Arial"/>
        </w:rPr>
        <w:t>odels folder and modify the class with the following method specifications.</w:t>
      </w:r>
    </w:p>
    <w:p w:rsidR="00FB1B5D" w:rsidRPr="00CB430F" w:rsidRDefault="00FB1B5D" w:rsidP="00FB1B5D">
      <w:pPr>
        <w:pStyle w:val="Caption"/>
        <w:keepNext/>
        <w:ind w:left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="00D53263"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="00B93D39" w:rsidRPr="00CB430F">
        <w:rPr>
          <w:rFonts w:cs="Arial"/>
          <w:noProof/>
        </w:rPr>
        <w:t>12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DB57D8" w:rsidRPr="0015340E">
        <w:rPr>
          <w:rFonts w:cs="Arial"/>
        </w:rPr>
        <w:t>VaccinationCentersRepository</w:t>
      </w:r>
      <w:r w:rsidR="00DB57D8">
        <w:rPr>
          <w:rFonts w:cs="Arial"/>
        </w:rPr>
        <w:t xml:space="preserve"> </w:t>
      </w:r>
      <w:r w:rsidRPr="00CB430F">
        <w:rPr>
          <w:rFonts w:cs="Arial"/>
        </w:rPr>
        <w:t>Search specificattion</w:t>
      </w:r>
    </w:p>
    <w:tbl>
      <w:tblPr>
        <w:tblStyle w:val="GridTable1Light"/>
        <w:tblW w:w="0" w:type="auto"/>
        <w:tblInd w:w="715" w:type="dxa"/>
        <w:tblLayout w:type="fixed"/>
        <w:tblLook w:val="04A0"/>
      </w:tblPr>
      <w:tblGrid>
        <w:gridCol w:w="1974"/>
        <w:gridCol w:w="1701"/>
        <w:gridCol w:w="2693"/>
        <w:gridCol w:w="1417"/>
      </w:tblGrid>
      <w:tr w:rsidR="00F64153" w:rsidRPr="00CB430F" w:rsidTr="00F32F8C">
        <w:trPr>
          <w:cnfStyle w:val="100000000000"/>
          <w:trHeight w:val="450"/>
        </w:trPr>
        <w:tc>
          <w:tcPr>
            <w:cnfStyle w:val="001000000000"/>
            <w:tcW w:w="1974" w:type="dxa"/>
          </w:tcPr>
          <w:p w:rsidR="00F64153" w:rsidRPr="00CB430F" w:rsidRDefault="00F64153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Method Name</w:t>
            </w:r>
          </w:p>
        </w:tc>
        <w:tc>
          <w:tcPr>
            <w:tcW w:w="1701" w:type="dxa"/>
          </w:tcPr>
          <w:p w:rsidR="00F64153" w:rsidRPr="00CB430F" w:rsidRDefault="00F64153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Input Parameters</w:t>
            </w:r>
          </w:p>
        </w:tc>
        <w:tc>
          <w:tcPr>
            <w:tcW w:w="2693" w:type="dxa"/>
          </w:tcPr>
          <w:p w:rsidR="00F64153" w:rsidRPr="00CB430F" w:rsidRDefault="00F64153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Return Type</w:t>
            </w:r>
          </w:p>
        </w:tc>
        <w:tc>
          <w:tcPr>
            <w:tcW w:w="1417" w:type="dxa"/>
          </w:tcPr>
          <w:p w:rsidR="00F64153" w:rsidRPr="00CB430F" w:rsidRDefault="00F64153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</w:tr>
      <w:tr w:rsidR="00F64153" w:rsidRPr="00CB430F" w:rsidTr="00F32F8C">
        <w:trPr>
          <w:trHeight w:val="450"/>
        </w:trPr>
        <w:tc>
          <w:tcPr>
            <w:cnfStyle w:val="001000000000"/>
            <w:tcW w:w="1974" w:type="dxa"/>
          </w:tcPr>
          <w:p w:rsidR="00F64153" w:rsidRPr="00CB430F" w:rsidRDefault="0015340E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5340E">
              <w:rPr>
                <w:rFonts w:ascii="Arial" w:hAnsi="Arial" w:cs="Arial"/>
                <w:color w:val="000000"/>
                <w:sz w:val="19"/>
                <w:szCs w:val="19"/>
                <w:lang w:val="en-IN"/>
              </w:rPr>
              <w:t xml:space="preserve">ListVaccinationCenters </w:t>
            </w:r>
            <w:r w:rsidR="00F64153" w:rsidRPr="00CB430F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1701" w:type="dxa"/>
          </w:tcPr>
          <w:p w:rsidR="00F64153" w:rsidRPr="00CD63A2" w:rsidRDefault="00CD63A2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63A2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693" w:type="dxa"/>
          </w:tcPr>
          <w:p w:rsidR="00F64153" w:rsidRPr="00CB430F" w:rsidRDefault="00DB57D8" w:rsidP="00DB57D8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DB57D8">
              <w:rPr>
                <w:rFonts w:ascii="Arial" w:hAnsi="Arial" w:cs="Arial"/>
                <w:sz w:val="20"/>
                <w:szCs w:val="20"/>
              </w:rPr>
              <w:t xml:space="preserve"> List&lt;VaccinationCenters&gt;</w:t>
            </w:r>
          </w:p>
        </w:tc>
        <w:tc>
          <w:tcPr>
            <w:tcW w:w="1417" w:type="dxa"/>
          </w:tcPr>
          <w:p w:rsidR="00F64153" w:rsidRPr="00CB430F" w:rsidRDefault="00F64153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</w:tr>
    </w:tbl>
    <w:p w:rsidR="00F64153" w:rsidRPr="00CB430F" w:rsidRDefault="00F64153" w:rsidP="00F64153">
      <w:pPr>
        <w:pStyle w:val="ListParagraph"/>
        <w:ind w:left="721"/>
        <w:rPr>
          <w:rFonts w:ascii="Arial" w:hAnsi="Arial" w:cs="Arial"/>
        </w:rPr>
      </w:pPr>
    </w:p>
    <w:p w:rsidR="00FB1B5D" w:rsidRPr="00CB430F" w:rsidRDefault="00FB1B5D" w:rsidP="00705695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lastRenderedPageBreak/>
        <w:t xml:space="preserve">Implement the method and return all </w:t>
      </w:r>
      <w:r w:rsidR="00DB57D8">
        <w:rPr>
          <w:rFonts w:ascii="Arial" w:hAnsi="Arial" w:cs="Arial"/>
        </w:rPr>
        <w:t>vaccination centers</w:t>
      </w:r>
      <w:r w:rsidR="002A5092">
        <w:rPr>
          <w:rFonts w:ascii="Arial" w:hAnsi="Arial" w:cs="Arial"/>
        </w:rPr>
        <w:t xml:space="preserve"> from database</w:t>
      </w:r>
      <w:r w:rsidRPr="00CB430F">
        <w:rPr>
          <w:rFonts w:ascii="Arial" w:hAnsi="Arial" w:cs="Arial"/>
        </w:rPr>
        <w:t>.</w:t>
      </w:r>
    </w:p>
    <w:p w:rsidR="00313D21" w:rsidRPr="00CB430F" w:rsidRDefault="00313D21" w:rsidP="00313D21">
      <w:pPr>
        <w:pStyle w:val="ListParagraph"/>
        <w:ind w:left="721"/>
        <w:rPr>
          <w:rFonts w:ascii="Arial" w:hAnsi="Arial" w:cs="Arial"/>
        </w:rPr>
      </w:pPr>
    </w:p>
    <w:p w:rsidR="00337881" w:rsidRPr="00CB430F" w:rsidRDefault="00337881" w:rsidP="000F6FCD">
      <w:pPr>
        <w:pStyle w:val="Heading3"/>
        <w:numPr>
          <w:ilvl w:val="0"/>
          <w:numId w:val="52"/>
        </w:numPr>
        <w:spacing w:line="240" w:lineRule="auto"/>
        <w:rPr>
          <w:rFonts w:cs="Arial"/>
        </w:rPr>
      </w:pPr>
      <w:bookmarkStart w:id="41" w:name="_Toc62106673"/>
      <w:r w:rsidRPr="00CB430F">
        <w:rPr>
          <w:rFonts w:cs="Arial"/>
        </w:rPr>
        <w:t>Implementing Controllers and Views</w:t>
      </w:r>
      <w:bookmarkEnd w:id="41"/>
    </w:p>
    <w:p w:rsidR="00323AC3" w:rsidRPr="00CB430F" w:rsidRDefault="00E04364" w:rsidP="00BF0D0C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Go to </w:t>
      </w:r>
      <w:r w:rsidR="00DB57D8" w:rsidRPr="00DB57D8">
        <w:rPr>
          <w:rFonts w:ascii="Arial" w:hAnsi="Arial" w:cs="Arial"/>
        </w:rPr>
        <w:t xml:space="preserve">VaccinationCenterController </w:t>
      </w:r>
      <w:r w:rsidRPr="00CB430F">
        <w:rPr>
          <w:rFonts w:ascii="Arial" w:hAnsi="Arial" w:cs="Arial"/>
        </w:rPr>
        <w:t xml:space="preserve">and add the following specified actions to implement the </w:t>
      </w:r>
      <w:r w:rsidR="00DB57D8">
        <w:rPr>
          <w:rFonts w:ascii="Arial" w:hAnsi="Arial" w:cs="Arial"/>
        </w:rPr>
        <w:t>index</w:t>
      </w:r>
      <w:r w:rsidRPr="00CB430F">
        <w:rPr>
          <w:rFonts w:ascii="Arial" w:hAnsi="Arial" w:cs="Arial"/>
        </w:rPr>
        <w:t xml:space="preserve"> feature in the application.</w:t>
      </w:r>
    </w:p>
    <w:p w:rsidR="00B93D39" w:rsidRPr="00CB430F" w:rsidRDefault="00B93D39" w:rsidP="00B93D39">
      <w:pPr>
        <w:pStyle w:val="Caption"/>
        <w:keepNext/>
        <w:ind w:left="720"/>
        <w:rPr>
          <w:rFonts w:cs="Arial"/>
        </w:rPr>
      </w:pPr>
      <w:r w:rsidRPr="00CB430F">
        <w:rPr>
          <w:rFonts w:cs="Arial"/>
        </w:rPr>
        <w:t xml:space="preserve">Table </w:t>
      </w:r>
      <w:r w:rsidR="00377379" w:rsidRPr="00CB430F">
        <w:rPr>
          <w:rFonts w:cs="Arial"/>
        </w:rPr>
        <w:fldChar w:fldCharType="begin"/>
      </w:r>
      <w:r w:rsidR="00D53263" w:rsidRPr="00CB430F">
        <w:rPr>
          <w:rFonts w:cs="Arial"/>
        </w:rPr>
        <w:instrText xml:space="preserve"> SEQ Table \* ARABIC </w:instrText>
      </w:r>
      <w:r w:rsidR="00377379" w:rsidRPr="00CB430F">
        <w:rPr>
          <w:rFonts w:cs="Arial"/>
        </w:rPr>
        <w:fldChar w:fldCharType="separate"/>
      </w:r>
      <w:r w:rsidRPr="00CB430F">
        <w:rPr>
          <w:rFonts w:cs="Arial"/>
          <w:noProof/>
        </w:rPr>
        <w:t>13</w:t>
      </w:r>
      <w:r w:rsidR="00377379" w:rsidRPr="00CB430F">
        <w:rPr>
          <w:rFonts w:cs="Arial"/>
          <w:noProof/>
        </w:rPr>
        <w:fldChar w:fldCharType="end"/>
      </w:r>
      <w:r w:rsidRPr="00CB430F">
        <w:rPr>
          <w:rFonts w:cs="Arial"/>
        </w:rPr>
        <w:t xml:space="preserve"> : </w:t>
      </w:r>
      <w:r w:rsidR="00DB57D8" w:rsidRPr="00DB57D8">
        <w:rPr>
          <w:rFonts w:cs="Arial"/>
        </w:rPr>
        <w:t xml:space="preserve">VaccinationCenterController </w:t>
      </w:r>
      <w:r w:rsidR="00DB57D8">
        <w:rPr>
          <w:rFonts w:cs="Arial"/>
        </w:rPr>
        <w:t>Index</w:t>
      </w:r>
      <w:r w:rsidRPr="00CB430F">
        <w:rPr>
          <w:rFonts w:cs="Arial"/>
        </w:rPr>
        <w:t xml:space="preserve"> Actions</w:t>
      </w:r>
    </w:p>
    <w:tbl>
      <w:tblPr>
        <w:tblStyle w:val="GridTable1Light"/>
        <w:tblW w:w="0" w:type="auto"/>
        <w:tblInd w:w="715" w:type="dxa"/>
        <w:tblLook w:val="04A0"/>
      </w:tblPr>
      <w:tblGrid>
        <w:gridCol w:w="1383"/>
        <w:gridCol w:w="1850"/>
        <w:gridCol w:w="1983"/>
        <w:gridCol w:w="994"/>
        <w:gridCol w:w="1383"/>
      </w:tblGrid>
      <w:tr w:rsidR="00B93D39" w:rsidRPr="00CB430F" w:rsidTr="00B93D39">
        <w:trPr>
          <w:cnfStyle w:val="100000000000"/>
          <w:trHeight w:val="450"/>
        </w:trPr>
        <w:tc>
          <w:tcPr>
            <w:cnfStyle w:val="001000000000"/>
            <w:tcW w:w="1383" w:type="dxa"/>
          </w:tcPr>
          <w:p w:rsidR="00B93D39" w:rsidRPr="00CB430F" w:rsidRDefault="00B93D39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ActionName</w:t>
            </w:r>
          </w:p>
        </w:tc>
        <w:tc>
          <w:tcPr>
            <w:tcW w:w="0" w:type="auto"/>
          </w:tcPr>
          <w:p w:rsidR="00B93D39" w:rsidRPr="00CB430F" w:rsidRDefault="00B93D39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Input Parameters</w:t>
            </w:r>
          </w:p>
        </w:tc>
        <w:tc>
          <w:tcPr>
            <w:tcW w:w="0" w:type="auto"/>
          </w:tcPr>
          <w:p w:rsidR="00B93D39" w:rsidRPr="00CB430F" w:rsidRDefault="00B93D39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Http Request Type</w:t>
            </w:r>
          </w:p>
        </w:tc>
        <w:tc>
          <w:tcPr>
            <w:tcW w:w="0" w:type="auto"/>
          </w:tcPr>
          <w:p w:rsidR="00B93D39" w:rsidRPr="00CB430F" w:rsidRDefault="00B93D39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Modifier</w:t>
            </w:r>
          </w:p>
        </w:tc>
        <w:tc>
          <w:tcPr>
            <w:tcW w:w="0" w:type="auto"/>
          </w:tcPr>
          <w:p w:rsidR="00B93D39" w:rsidRPr="00CB430F" w:rsidRDefault="00B93D39" w:rsidP="00B93D39">
            <w:pPr>
              <w:pStyle w:val="ListParagraph"/>
              <w:spacing w:after="0" w:line="240" w:lineRule="auto"/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Return Type</w:t>
            </w:r>
          </w:p>
        </w:tc>
      </w:tr>
      <w:tr w:rsidR="00B93D39" w:rsidRPr="00CB430F" w:rsidTr="00B93D39">
        <w:trPr>
          <w:trHeight w:val="450"/>
        </w:trPr>
        <w:tc>
          <w:tcPr>
            <w:cnfStyle w:val="001000000000"/>
            <w:tcW w:w="1383" w:type="dxa"/>
          </w:tcPr>
          <w:p w:rsidR="00B93D39" w:rsidRPr="00CB430F" w:rsidRDefault="00B226BF" w:rsidP="00B93D3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  <w:r w:rsidR="00B93D39" w:rsidRPr="00CB430F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B93D39" w:rsidRPr="00CB430F" w:rsidRDefault="00B93D39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B93D39" w:rsidRPr="00CB430F" w:rsidRDefault="00B93D39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</w:tcPr>
          <w:p w:rsidR="00B93D39" w:rsidRPr="00CB430F" w:rsidRDefault="00B93D39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public</w:t>
            </w:r>
          </w:p>
        </w:tc>
        <w:tc>
          <w:tcPr>
            <w:tcW w:w="0" w:type="auto"/>
          </w:tcPr>
          <w:p w:rsidR="00B93D39" w:rsidRPr="00CB430F" w:rsidRDefault="00B93D39" w:rsidP="00B93D39">
            <w:pPr>
              <w:pStyle w:val="ListParagraph"/>
              <w:spacing w:after="0" w:line="240" w:lineRule="auto"/>
              <w:ind w:left="0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CB430F">
              <w:rPr>
                <w:rFonts w:ascii="Arial" w:hAnsi="Arial" w:cs="Arial"/>
                <w:sz w:val="20"/>
                <w:szCs w:val="20"/>
              </w:rPr>
              <w:t>ActionResult</w:t>
            </w:r>
          </w:p>
        </w:tc>
      </w:tr>
    </w:tbl>
    <w:p w:rsidR="00E04364" w:rsidRPr="00CB430F" w:rsidRDefault="001B33DE" w:rsidP="00BF0D0C">
      <w:pPr>
        <w:pStyle w:val="ListParagraph"/>
        <w:numPr>
          <w:ilvl w:val="0"/>
          <w:numId w:val="47"/>
        </w:numPr>
        <w:spacing w:before="240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Implement </w:t>
      </w:r>
      <w:r w:rsidR="00B226BF">
        <w:rPr>
          <w:rFonts w:ascii="Arial" w:hAnsi="Arial" w:cs="Arial"/>
        </w:rPr>
        <w:t>Index</w:t>
      </w:r>
      <w:r w:rsidRPr="00CB430F">
        <w:rPr>
          <w:rFonts w:ascii="Arial" w:hAnsi="Arial" w:cs="Arial"/>
        </w:rPr>
        <w:t>() action which executes for http get request to perform the following operations</w:t>
      </w:r>
    </w:p>
    <w:p w:rsidR="001B33DE" w:rsidRPr="00CB430F" w:rsidRDefault="001B33DE" w:rsidP="00B224DA">
      <w:pPr>
        <w:pStyle w:val="ListParagraph"/>
        <w:numPr>
          <w:ilvl w:val="1"/>
          <w:numId w:val="42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>Return a</w:t>
      </w:r>
      <w:r w:rsidR="00DB57D8">
        <w:rPr>
          <w:rFonts w:ascii="Arial" w:hAnsi="Arial" w:cs="Arial"/>
        </w:rPr>
        <w:t xml:space="preserve">n </w:t>
      </w:r>
      <w:r w:rsidR="00B224DA">
        <w:rPr>
          <w:rFonts w:ascii="Arial" w:hAnsi="Arial" w:cs="Arial"/>
        </w:rPr>
        <w:t>Index</w:t>
      </w:r>
      <w:r w:rsidRPr="00CB430F">
        <w:rPr>
          <w:rFonts w:ascii="Arial" w:hAnsi="Arial" w:cs="Arial"/>
        </w:rPr>
        <w:t xml:space="preserve">.cshtml view which is scaffolded using the </w:t>
      </w:r>
      <w:r w:rsidR="00B224DA">
        <w:rPr>
          <w:rFonts w:ascii="Arial" w:hAnsi="Arial" w:cs="Arial"/>
        </w:rPr>
        <w:t>list</w:t>
      </w:r>
      <w:r w:rsidRPr="00CB430F">
        <w:rPr>
          <w:rFonts w:ascii="Arial" w:hAnsi="Arial" w:cs="Arial"/>
        </w:rPr>
        <w:t xml:space="preserve"> template and Model</w:t>
      </w:r>
      <w:r w:rsidR="00DB57D8">
        <w:rPr>
          <w:rFonts w:ascii="Arial" w:hAnsi="Arial" w:cs="Arial"/>
        </w:rPr>
        <w:t xml:space="preserve"> VaccinationCenters </w:t>
      </w:r>
      <w:r w:rsidRPr="00CB430F">
        <w:rPr>
          <w:rFonts w:ascii="Arial" w:hAnsi="Arial" w:cs="Arial"/>
        </w:rPr>
        <w:t>class</w:t>
      </w:r>
    </w:p>
    <w:p w:rsidR="001B33DE" w:rsidRPr="00CB430F" w:rsidRDefault="001166A6" w:rsidP="00BF0D0C">
      <w:pPr>
        <w:pStyle w:val="ListParagraph"/>
        <w:numPr>
          <w:ilvl w:val="0"/>
          <w:numId w:val="47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Index</w:t>
      </w:r>
      <w:r w:rsidR="00002DB5" w:rsidRPr="00CB430F">
        <w:rPr>
          <w:rFonts w:ascii="Arial" w:hAnsi="Arial" w:cs="Arial"/>
        </w:rPr>
        <w:t>.cshtml razor view must have the following specification</w:t>
      </w:r>
    </w:p>
    <w:p w:rsidR="00A82E7B" w:rsidRPr="00CB430F" w:rsidRDefault="00530C8C" w:rsidP="00BF0D0C">
      <w:pPr>
        <w:pStyle w:val="ListParagraph"/>
        <w:numPr>
          <w:ilvl w:val="0"/>
          <w:numId w:val="49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A82E7B" w:rsidRPr="00CB430F">
        <w:rPr>
          <w:rFonts w:ascii="Arial" w:hAnsi="Arial" w:cs="Arial"/>
        </w:rPr>
        <w:t xml:space="preserve">hen there are no </w:t>
      </w:r>
      <w:r w:rsidR="00DB57D8">
        <w:rPr>
          <w:rFonts w:ascii="Arial" w:hAnsi="Arial" w:cs="Arial"/>
        </w:rPr>
        <w:t>vaccination center</w:t>
      </w:r>
      <w:r w:rsidR="00A82E7B" w:rsidRPr="00CB430F">
        <w:rPr>
          <w:rFonts w:ascii="Arial" w:hAnsi="Arial" w:cs="Arial"/>
        </w:rPr>
        <w:t xml:space="preserve"> found</w:t>
      </w:r>
      <w:r>
        <w:rPr>
          <w:rFonts w:ascii="Arial" w:hAnsi="Arial" w:cs="Arial"/>
        </w:rPr>
        <w:t>,</w:t>
      </w:r>
      <w:r w:rsidR="00A82E7B" w:rsidRPr="00CB430F">
        <w:rPr>
          <w:rFonts w:ascii="Arial" w:hAnsi="Arial" w:cs="Arial"/>
        </w:rPr>
        <w:t xml:space="preserve"> display the message – “</w:t>
      </w:r>
      <w:r w:rsidR="00DB57D8" w:rsidRPr="00DB57D8">
        <w:rPr>
          <w:rFonts w:ascii="Arial" w:hAnsi="Arial" w:cs="Arial"/>
        </w:rPr>
        <w:t>No vaccination center found</w:t>
      </w:r>
      <w:r w:rsidR="00A82E7B" w:rsidRPr="00CB430F">
        <w:rPr>
          <w:rFonts w:ascii="Arial" w:hAnsi="Arial" w:cs="Arial"/>
        </w:rPr>
        <w:t>” inside &lt;h2&gt; element with ID=”Message” attribute.</w:t>
      </w:r>
    </w:p>
    <w:p w:rsidR="00A82E7B" w:rsidRPr="00CB430F" w:rsidRDefault="00A82E7B" w:rsidP="00C06479">
      <w:pPr>
        <w:pStyle w:val="ListParagraph"/>
        <w:numPr>
          <w:ilvl w:val="0"/>
          <w:numId w:val="49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If there any </w:t>
      </w:r>
      <w:r w:rsidR="00DB57D8">
        <w:rPr>
          <w:rFonts w:ascii="Arial" w:hAnsi="Arial" w:cs="Arial"/>
        </w:rPr>
        <w:t>vaccination center</w:t>
      </w:r>
      <w:r w:rsidRPr="00CB430F">
        <w:rPr>
          <w:rFonts w:ascii="Arial" w:hAnsi="Arial" w:cs="Arial"/>
        </w:rPr>
        <w:t xml:space="preserve"> found then display the </w:t>
      </w:r>
      <w:r w:rsidR="00DB57D8">
        <w:rPr>
          <w:rFonts w:ascii="Arial" w:hAnsi="Arial" w:cs="Arial"/>
        </w:rPr>
        <w:t xml:space="preserve">Vaccination Center </w:t>
      </w:r>
      <w:r w:rsidRPr="00CB430F">
        <w:rPr>
          <w:rFonts w:ascii="Arial" w:hAnsi="Arial" w:cs="Arial"/>
        </w:rPr>
        <w:t xml:space="preserve">Name, </w:t>
      </w:r>
      <w:r w:rsidR="00DB57D8">
        <w:rPr>
          <w:rFonts w:ascii="Arial" w:hAnsi="Arial" w:cs="Arial"/>
        </w:rPr>
        <w:t xml:space="preserve">Vaccine </w:t>
      </w:r>
      <w:r w:rsidR="00A1445D">
        <w:rPr>
          <w:rFonts w:ascii="Arial" w:hAnsi="Arial" w:cs="Arial"/>
        </w:rPr>
        <w:t>Category</w:t>
      </w:r>
      <w:r w:rsidR="00201216">
        <w:rPr>
          <w:rFonts w:ascii="Arial" w:hAnsi="Arial" w:cs="Arial"/>
        </w:rPr>
        <w:t xml:space="preserve">, </w:t>
      </w:r>
      <w:r w:rsidR="00A1445D">
        <w:rPr>
          <w:rFonts w:ascii="Arial" w:hAnsi="Arial" w:cs="Arial"/>
        </w:rPr>
        <w:t>Start</w:t>
      </w:r>
      <w:r w:rsidR="00DB57D8">
        <w:rPr>
          <w:rFonts w:ascii="Arial" w:hAnsi="Arial" w:cs="Arial"/>
        </w:rPr>
        <w:t xml:space="preserve"> </w:t>
      </w:r>
      <w:r w:rsidR="00A1445D">
        <w:rPr>
          <w:rFonts w:ascii="Arial" w:hAnsi="Arial" w:cs="Arial"/>
        </w:rPr>
        <w:t>Date</w:t>
      </w:r>
      <w:r w:rsidR="00201216">
        <w:rPr>
          <w:rFonts w:ascii="Arial" w:hAnsi="Arial" w:cs="Arial"/>
        </w:rPr>
        <w:t>,</w:t>
      </w:r>
      <w:r w:rsidR="000330C9">
        <w:rPr>
          <w:rFonts w:ascii="Arial" w:hAnsi="Arial" w:cs="Arial"/>
        </w:rPr>
        <w:t>Contact</w:t>
      </w:r>
      <w:r w:rsidR="00DB57D8">
        <w:rPr>
          <w:rFonts w:ascii="Arial" w:hAnsi="Arial" w:cs="Arial"/>
        </w:rPr>
        <w:t xml:space="preserve"> </w:t>
      </w:r>
      <w:r w:rsidR="009E4F6D">
        <w:rPr>
          <w:rFonts w:ascii="Arial" w:hAnsi="Arial" w:cs="Arial"/>
        </w:rPr>
        <w:t>Mobile</w:t>
      </w:r>
      <w:r w:rsidR="00DB57D8">
        <w:rPr>
          <w:rFonts w:ascii="Arial" w:hAnsi="Arial" w:cs="Arial"/>
        </w:rPr>
        <w:t xml:space="preserve"> </w:t>
      </w:r>
      <w:r w:rsidR="009E4F6D">
        <w:rPr>
          <w:rFonts w:ascii="Arial" w:hAnsi="Arial" w:cs="Arial"/>
        </w:rPr>
        <w:t>No</w:t>
      </w:r>
      <w:r w:rsidR="00201216" w:rsidRPr="00CB430F">
        <w:rPr>
          <w:rFonts w:ascii="Arial" w:hAnsi="Arial" w:cs="Arial"/>
        </w:rPr>
        <w:t xml:space="preserve"> and</w:t>
      </w:r>
      <w:r w:rsidR="00DB57D8">
        <w:rPr>
          <w:rFonts w:ascii="Arial" w:hAnsi="Arial" w:cs="Arial"/>
        </w:rPr>
        <w:t xml:space="preserve"> </w:t>
      </w:r>
      <w:r w:rsidR="00A1445D">
        <w:rPr>
          <w:rFonts w:ascii="Arial" w:hAnsi="Arial" w:cs="Arial"/>
        </w:rPr>
        <w:t>City</w:t>
      </w:r>
      <w:r w:rsidRPr="00CB430F">
        <w:rPr>
          <w:rFonts w:ascii="Arial" w:hAnsi="Arial" w:cs="Arial"/>
        </w:rPr>
        <w:t xml:space="preserve"> inside a html &lt;table&gt; element with ID attribute set to “</w:t>
      </w:r>
      <w:r w:rsidR="00DB57D8" w:rsidRPr="00DB57D8">
        <w:rPr>
          <w:rFonts w:ascii="Arial" w:hAnsi="Arial" w:cs="Arial"/>
        </w:rPr>
        <w:t>tblVaccinationCenters</w:t>
      </w:r>
      <w:r w:rsidRPr="00CB430F">
        <w:rPr>
          <w:rFonts w:ascii="Arial" w:hAnsi="Arial" w:cs="Arial"/>
        </w:rPr>
        <w:t>”.</w:t>
      </w:r>
    </w:p>
    <w:p w:rsidR="00A82E7B" w:rsidRPr="00CB430F" w:rsidRDefault="00A82E7B" w:rsidP="00BF0D0C">
      <w:pPr>
        <w:pStyle w:val="ListParagraph"/>
        <w:numPr>
          <w:ilvl w:val="0"/>
          <w:numId w:val="47"/>
        </w:numPr>
        <w:spacing w:before="240" w:line="276" w:lineRule="auto"/>
        <w:rPr>
          <w:rFonts w:ascii="Arial" w:hAnsi="Arial" w:cs="Arial"/>
        </w:rPr>
      </w:pPr>
      <w:r w:rsidRPr="00CB430F">
        <w:rPr>
          <w:rFonts w:ascii="Arial" w:hAnsi="Arial" w:cs="Arial"/>
        </w:rPr>
        <w:t xml:space="preserve">Go to layout view and add a hyper link in the menu for the </w:t>
      </w:r>
      <w:r w:rsidR="00201216">
        <w:rPr>
          <w:rFonts w:ascii="Arial" w:hAnsi="Arial" w:cs="Arial"/>
        </w:rPr>
        <w:t>Index</w:t>
      </w:r>
      <w:r w:rsidRPr="00CB430F">
        <w:rPr>
          <w:rFonts w:ascii="Arial" w:hAnsi="Arial" w:cs="Arial"/>
        </w:rPr>
        <w:t>() action with the ID attribute set to “lnk</w:t>
      </w:r>
      <w:r w:rsidR="00201216">
        <w:rPr>
          <w:rFonts w:ascii="Arial" w:hAnsi="Arial" w:cs="Arial"/>
        </w:rPr>
        <w:t>Index</w:t>
      </w:r>
      <w:r w:rsidRPr="00CB430F">
        <w:rPr>
          <w:rFonts w:ascii="Arial" w:hAnsi="Arial" w:cs="Arial"/>
        </w:rPr>
        <w:t>”.</w:t>
      </w:r>
    </w:p>
    <w:p w:rsidR="00E81984" w:rsidRPr="00CB430F" w:rsidRDefault="00E81984" w:rsidP="008D535B">
      <w:pPr>
        <w:pStyle w:val="Heading1"/>
        <w:spacing w:line="240" w:lineRule="auto"/>
        <w:rPr>
          <w:rFonts w:cs="Arial"/>
        </w:rPr>
      </w:pPr>
      <w:bookmarkStart w:id="42" w:name="_Toc62106674"/>
      <w:bookmarkEnd w:id="19"/>
      <w:bookmarkEnd w:id="20"/>
      <w:r w:rsidRPr="00CB430F">
        <w:rPr>
          <w:rFonts w:cs="Arial"/>
        </w:rPr>
        <w:t>Evaluation Areas</w:t>
      </w:r>
      <w:bookmarkEnd w:id="42"/>
    </w:p>
    <w:tbl>
      <w:tblPr>
        <w:tblW w:w="8793" w:type="dxa"/>
        <w:tblInd w:w="7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20"/>
        <w:gridCol w:w="8073"/>
      </w:tblGrid>
      <w:tr w:rsidR="00E81984" w:rsidRPr="00CB430F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CB430F" w:rsidRDefault="00AB6FB7" w:rsidP="00EF1C81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01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81984" w:rsidRPr="00CB430F" w:rsidRDefault="00AB6FB7" w:rsidP="00DB57D8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Launch of the application from Add </w:t>
            </w:r>
            <w:r w:rsidR="00DB57D8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vaccination center</w:t>
            </w: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 page</w:t>
            </w:r>
          </w:p>
        </w:tc>
      </w:tr>
      <w:tr w:rsidR="00EF1C81" w:rsidRPr="00CB430F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F1C81" w:rsidRPr="00CB430F" w:rsidRDefault="00AB6FB7" w:rsidP="00EF1C81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02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AB6FB7" w:rsidRPr="00CB430F" w:rsidRDefault="00AB6FB7" w:rsidP="00DB57D8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Navigation to search </w:t>
            </w:r>
            <w:r w:rsidR="00DB57D8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vaccination center</w:t>
            </w: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 page</w:t>
            </w:r>
          </w:p>
        </w:tc>
      </w:tr>
      <w:tr w:rsidR="00EF1C81" w:rsidRPr="00CB430F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F1C81" w:rsidRPr="00CB430F" w:rsidRDefault="00AB6FB7" w:rsidP="00EF1C81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03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F1C81" w:rsidRPr="00CB430F" w:rsidRDefault="00AB6FB7" w:rsidP="00DB57D8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Validation of input on add </w:t>
            </w:r>
            <w:r w:rsidR="00DB57D8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vaccination center</w:t>
            </w: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 and search page</w:t>
            </w:r>
          </w:p>
        </w:tc>
      </w:tr>
      <w:tr w:rsidR="00EF1C81" w:rsidRPr="00CB430F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F1C81" w:rsidRPr="00CB430F" w:rsidRDefault="00AB6FB7" w:rsidP="00EF1C81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04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F1C81" w:rsidRPr="00CB430F" w:rsidRDefault="00AB6FB7" w:rsidP="00DB57D8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Saving of </w:t>
            </w:r>
            <w:r w:rsidR="00DB57D8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vaccination center </w:t>
            </w: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details into the database</w:t>
            </w:r>
          </w:p>
        </w:tc>
      </w:tr>
      <w:tr w:rsidR="00EF1C81" w:rsidRPr="00CB430F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F1C81" w:rsidRPr="00CB430F" w:rsidRDefault="00AB6FB7" w:rsidP="00EF1C81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05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EF1C81" w:rsidRPr="00CB430F" w:rsidRDefault="00AB6FB7" w:rsidP="00DB57D8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Searching and displaying the </w:t>
            </w:r>
            <w:r w:rsidR="00DB57D8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vaccination center</w:t>
            </w:r>
            <w:r w:rsidRPr="00CB430F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 details </w:t>
            </w:r>
          </w:p>
        </w:tc>
      </w:tr>
      <w:tr w:rsidR="00A06700" w:rsidRPr="00CB430F" w:rsidTr="001F6A1C">
        <w:trPr>
          <w:trHeight w:val="36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A06700" w:rsidRPr="00CB430F" w:rsidRDefault="00A06700" w:rsidP="00EF1C81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06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A06700" w:rsidRPr="00CB430F" w:rsidRDefault="00A06700" w:rsidP="00DB57D8">
            <w:pPr>
              <w:pStyle w:val="TableParagraph"/>
              <w:spacing w:before="0"/>
              <w:ind w:left="108"/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Display all </w:t>
            </w:r>
            <w:r w:rsidR="00DB57D8"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>vaccination centers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bdr w:val="none" w:sz="0" w:space="0" w:color="auto"/>
              </w:rPr>
              <w:t xml:space="preserve"> from database</w:t>
            </w:r>
          </w:p>
        </w:tc>
      </w:tr>
      <w:bookmarkEnd w:id="1"/>
      <w:bookmarkEnd w:id="2"/>
      <w:bookmarkEnd w:id="3"/>
    </w:tbl>
    <w:p w:rsidR="00E81984" w:rsidRPr="00CB430F" w:rsidRDefault="00E81984" w:rsidP="008D535B">
      <w:pPr>
        <w:spacing w:line="240" w:lineRule="auto"/>
        <w:rPr>
          <w:rFonts w:cs="Arial"/>
        </w:rPr>
      </w:pPr>
    </w:p>
    <w:sectPr w:rsidR="00E81984" w:rsidRPr="00CB430F" w:rsidSect="00BC557C">
      <w:footerReference w:type="default" r:id="rId27"/>
      <w:headerReference w:type="first" r:id="rId28"/>
      <w:footerReference w:type="first" r:id="rId29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104" w:rsidRDefault="000E6104">
      <w:r>
        <w:separator/>
      </w:r>
    </w:p>
  </w:endnote>
  <w:endnote w:type="continuationSeparator" w:id="1">
    <w:p w:rsidR="000E6104" w:rsidRDefault="000E6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D0" w:rsidRDefault="006D09D0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39280D">
      <w:rPr>
        <w:noProof/>
        <w:color w:val="5B9BD5" w:themeColor="accent1"/>
      </w:rPr>
      <w:t>15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fldSimple w:instr=" NUMPAGES  \* Arabic  \* MERGEFORMAT ">
      <w:r w:rsidR="0039280D">
        <w:rPr>
          <w:noProof/>
          <w:color w:val="5B9BD5" w:themeColor="accent1"/>
        </w:rPr>
        <w:t>17</w:t>
      </w:r>
    </w:fldSimple>
  </w:p>
  <w:p w:rsidR="006D09D0" w:rsidRDefault="006D09D0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/>
    </w:tblPr>
    <w:tblGrid>
      <w:gridCol w:w="1440"/>
      <w:gridCol w:w="6450"/>
      <w:gridCol w:w="2460"/>
    </w:tblGrid>
    <w:tr w:rsidR="006D09D0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6D09D0" w:rsidRPr="00A40616" w:rsidRDefault="006D09D0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>Release Id :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6D09D0" w:rsidRDefault="006D09D0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09D0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6D09D0" w:rsidRPr="00594865" w:rsidRDefault="006D09D0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6D09D0" w:rsidRPr="00594865" w:rsidRDefault="006D09D0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:&lt;Project ID&gt;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>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6D09D0" w:rsidRDefault="006D09D0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6D09D0" w:rsidRPr="002B50D0" w:rsidRDefault="006D09D0" w:rsidP="002B50D0">
    <w:pPr>
      <w:pStyle w:val="Footer"/>
      <w:spacing w:before="0"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104" w:rsidRDefault="000E6104">
      <w:r>
        <w:separator/>
      </w:r>
    </w:p>
  </w:footnote>
  <w:footnote w:type="continuationSeparator" w:id="1">
    <w:p w:rsidR="000E6104" w:rsidRDefault="000E61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D0" w:rsidRDefault="006D09D0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A6E3E"/>
    <w:multiLevelType w:val="hybridMultilevel"/>
    <w:tmpl w:val="21E0D8E2"/>
    <w:styleLink w:val="ImportedStyle12"/>
    <w:lvl w:ilvl="0" w:tplc="18C0BF76">
      <w:start w:val="1"/>
      <w:numFmt w:val="lowerLetter"/>
      <w:lvlText w:val="%1."/>
      <w:lvlJc w:val="left"/>
      <w:pPr>
        <w:tabs>
          <w:tab w:val="left" w:pos="1601"/>
        </w:tabs>
        <w:ind w:left="160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88C08">
      <w:start w:val="1"/>
      <w:numFmt w:val="lowerLetter"/>
      <w:lvlText w:val="%2."/>
      <w:lvlJc w:val="left"/>
      <w:pPr>
        <w:tabs>
          <w:tab w:val="left" w:pos="160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68BAAE">
      <w:start w:val="1"/>
      <w:numFmt w:val="lowerLetter"/>
      <w:lvlText w:val="%3."/>
      <w:lvlJc w:val="left"/>
      <w:pPr>
        <w:tabs>
          <w:tab w:val="left" w:pos="160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44DA00">
      <w:start w:val="1"/>
      <w:numFmt w:val="lowerLetter"/>
      <w:lvlText w:val="%4."/>
      <w:lvlJc w:val="left"/>
      <w:pPr>
        <w:tabs>
          <w:tab w:val="left" w:pos="160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043AC8">
      <w:start w:val="1"/>
      <w:numFmt w:val="lowerLetter"/>
      <w:lvlText w:val="%5."/>
      <w:lvlJc w:val="left"/>
      <w:pPr>
        <w:tabs>
          <w:tab w:val="left" w:pos="160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B4C8B2">
      <w:start w:val="1"/>
      <w:numFmt w:val="lowerLetter"/>
      <w:lvlText w:val="%6."/>
      <w:lvlJc w:val="left"/>
      <w:pPr>
        <w:tabs>
          <w:tab w:val="left" w:pos="160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B03636">
      <w:start w:val="1"/>
      <w:numFmt w:val="lowerLetter"/>
      <w:lvlText w:val="%7."/>
      <w:lvlJc w:val="left"/>
      <w:pPr>
        <w:tabs>
          <w:tab w:val="left" w:pos="160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C0A78A">
      <w:start w:val="1"/>
      <w:numFmt w:val="lowerLetter"/>
      <w:lvlText w:val="%8."/>
      <w:lvlJc w:val="left"/>
      <w:pPr>
        <w:tabs>
          <w:tab w:val="left" w:pos="160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4636C">
      <w:start w:val="1"/>
      <w:numFmt w:val="lowerLetter"/>
      <w:lvlText w:val="%9."/>
      <w:lvlJc w:val="left"/>
      <w:pPr>
        <w:tabs>
          <w:tab w:val="left" w:pos="160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06A64D71"/>
    <w:multiLevelType w:val="hybridMultilevel"/>
    <w:tmpl w:val="4CB41116"/>
    <w:lvl w:ilvl="0" w:tplc="740C8740">
      <w:start w:val="1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ascii="Arial" w:eastAsia="Times New Roman" w:hAnsi="Arial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6B3431"/>
    <w:multiLevelType w:val="hybridMultilevel"/>
    <w:tmpl w:val="8A58C862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0B377B76"/>
    <w:multiLevelType w:val="hybridMultilevel"/>
    <w:tmpl w:val="849E1D22"/>
    <w:lvl w:ilvl="0" w:tplc="9C8062A0">
      <w:start w:val="1"/>
      <w:numFmt w:val="decimal"/>
      <w:pStyle w:val="Heading2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14135FF1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151F6ECD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1CF35DB6"/>
    <w:multiLevelType w:val="hybridMultilevel"/>
    <w:tmpl w:val="D338A9E0"/>
    <w:lvl w:ilvl="0" w:tplc="740C8740">
      <w:start w:val="1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ascii="Arial" w:eastAsia="Times New Roman" w:hAnsi="Arial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886C31"/>
    <w:multiLevelType w:val="hybridMultilevel"/>
    <w:tmpl w:val="2910A3E6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1EB06DCC"/>
    <w:multiLevelType w:val="hybridMultilevel"/>
    <w:tmpl w:val="1488EAF6"/>
    <w:numStyleLink w:val="ImportedStyle8"/>
  </w:abstractNum>
  <w:abstractNum w:abstractNumId="21">
    <w:nsid w:val="1F647532"/>
    <w:multiLevelType w:val="hybridMultilevel"/>
    <w:tmpl w:val="9E941BFA"/>
    <w:styleLink w:val="ImportedStyle3"/>
    <w:lvl w:ilvl="0" w:tplc="D0A4CC76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D060B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5CBE">
      <w:numFmt w:val="none"/>
      <w:lvlText w:val=""/>
      <w:lvlJc w:val="left"/>
      <w:pPr>
        <w:tabs>
          <w:tab w:val="num" w:pos="360"/>
        </w:tabs>
      </w:pPr>
    </w:lvl>
    <w:lvl w:ilvl="3" w:tplc="5EB477AE">
      <w:numFmt w:val="none"/>
      <w:lvlText w:val=""/>
      <w:lvlJc w:val="left"/>
      <w:pPr>
        <w:tabs>
          <w:tab w:val="num" w:pos="360"/>
        </w:tabs>
      </w:pPr>
    </w:lvl>
    <w:lvl w:ilvl="4" w:tplc="C63A2F46">
      <w:numFmt w:val="none"/>
      <w:lvlText w:val=""/>
      <w:lvlJc w:val="left"/>
      <w:pPr>
        <w:tabs>
          <w:tab w:val="num" w:pos="360"/>
        </w:tabs>
      </w:pPr>
    </w:lvl>
    <w:lvl w:ilvl="5" w:tplc="125CC34A">
      <w:numFmt w:val="none"/>
      <w:lvlText w:val=""/>
      <w:lvlJc w:val="left"/>
      <w:pPr>
        <w:tabs>
          <w:tab w:val="num" w:pos="360"/>
        </w:tabs>
      </w:pPr>
    </w:lvl>
    <w:lvl w:ilvl="6" w:tplc="7E563180">
      <w:numFmt w:val="none"/>
      <w:lvlText w:val=""/>
      <w:lvlJc w:val="left"/>
      <w:pPr>
        <w:tabs>
          <w:tab w:val="num" w:pos="360"/>
        </w:tabs>
      </w:pPr>
    </w:lvl>
    <w:lvl w:ilvl="7" w:tplc="6B6EDD68">
      <w:numFmt w:val="none"/>
      <w:lvlText w:val=""/>
      <w:lvlJc w:val="left"/>
      <w:pPr>
        <w:tabs>
          <w:tab w:val="num" w:pos="360"/>
        </w:tabs>
      </w:pPr>
    </w:lvl>
    <w:lvl w:ilvl="8" w:tplc="5E0085AA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21AE39E2"/>
    <w:multiLevelType w:val="hybridMultilevel"/>
    <w:tmpl w:val="AE86D624"/>
    <w:lvl w:ilvl="0" w:tplc="20EA0F3E">
      <w:start w:val="2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85A3BA2"/>
    <w:multiLevelType w:val="hybridMultilevel"/>
    <w:tmpl w:val="D3644C02"/>
    <w:lvl w:ilvl="0" w:tplc="4009000F">
      <w:start w:val="1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B4B27E7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2EAF1EF3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2EE70391"/>
    <w:multiLevelType w:val="hybridMultilevel"/>
    <w:tmpl w:val="1488EAF6"/>
    <w:styleLink w:val="ImportedStyle8"/>
    <w:lvl w:ilvl="0" w:tplc="7150989C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8EF9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78485E">
      <w:numFmt w:val="none"/>
      <w:lvlText w:val=""/>
      <w:lvlJc w:val="left"/>
      <w:pPr>
        <w:tabs>
          <w:tab w:val="num" w:pos="360"/>
        </w:tabs>
      </w:pPr>
    </w:lvl>
    <w:lvl w:ilvl="3" w:tplc="8BD4C66A">
      <w:numFmt w:val="none"/>
      <w:lvlText w:val=""/>
      <w:lvlJc w:val="left"/>
      <w:pPr>
        <w:tabs>
          <w:tab w:val="num" w:pos="360"/>
        </w:tabs>
      </w:pPr>
    </w:lvl>
    <w:lvl w:ilvl="4" w:tplc="50D6ADFA">
      <w:numFmt w:val="none"/>
      <w:lvlText w:val=""/>
      <w:lvlJc w:val="left"/>
      <w:pPr>
        <w:tabs>
          <w:tab w:val="num" w:pos="360"/>
        </w:tabs>
      </w:pPr>
    </w:lvl>
    <w:lvl w:ilvl="5" w:tplc="C890C04C">
      <w:numFmt w:val="none"/>
      <w:lvlText w:val=""/>
      <w:lvlJc w:val="left"/>
      <w:pPr>
        <w:tabs>
          <w:tab w:val="num" w:pos="360"/>
        </w:tabs>
      </w:pPr>
    </w:lvl>
    <w:lvl w:ilvl="6" w:tplc="DFA2C536">
      <w:numFmt w:val="none"/>
      <w:lvlText w:val=""/>
      <w:lvlJc w:val="left"/>
      <w:pPr>
        <w:tabs>
          <w:tab w:val="num" w:pos="360"/>
        </w:tabs>
      </w:pPr>
    </w:lvl>
    <w:lvl w:ilvl="7" w:tplc="4B82275C">
      <w:numFmt w:val="none"/>
      <w:lvlText w:val=""/>
      <w:lvlJc w:val="left"/>
      <w:pPr>
        <w:tabs>
          <w:tab w:val="num" w:pos="360"/>
        </w:tabs>
      </w:pPr>
    </w:lvl>
    <w:lvl w:ilvl="8" w:tplc="6ECE479A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318B6BAC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38DA539A"/>
    <w:multiLevelType w:val="hybridMultilevel"/>
    <w:tmpl w:val="F5402258"/>
    <w:lvl w:ilvl="0" w:tplc="04090019">
      <w:start w:val="1"/>
      <w:numFmt w:val="lowerLetter"/>
      <w:lvlText w:val="%1."/>
      <w:lvlJc w:val="left"/>
      <w:pPr>
        <w:ind w:left="108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1" w:hanging="360"/>
      </w:pPr>
    </w:lvl>
    <w:lvl w:ilvl="2" w:tplc="4009001B" w:tentative="1">
      <w:start w:val="1"/>
      <w:numFmt w:val="lowerRoman"/>
      <w:lvlText w:val="%3."/>
      <w:lvlJc w:val="right"/>
      <w:pPr>
        <w:ind w:left="2521" w:hanging="180"/>
      </w:pPr>
    </w:lvl>
    <w:lvl w:ilvl="3" w:tplc="4009000F" w:tentative="1">
      <w:start w:val="1"/>
      <w:numFmt w:val="decimal"/>
      <w:lvlText w:val="%4."/>
      <w:lvlJc w:val="left"/>
      <w:pPr>
        <w:ind w:left="3241" w:hanging="360"/>
      </w:pPr>
    </w:lvl>
    <w:lvl w:ilvl="4" w:tplc="40090019" w:tentative="1">
      <w:start w:val="1"/>
      <w:numFmt w:val="lowerLetter"/>
      <w:lvlText w:val="%5."/>
      <w:lvlJc w:val="left"/>
      <w:pPr>
        <w:ind w:left="3961" w:hanging="360"/>
      </w:pPr>
    </w:lvl>
    <w:lvl w:ilvl="5" w:tplc="4009001B" w:tentative="1">
      <w:start w:val="1"/>
      <w:numFmt w:val="lowerRoman"/>
      <w:lvlText w:val="%6."/>
      <w:lvlJc w:val="right"/>
      <w:pPr>
        <w:ind w:left="4681" w:hanging="180"/>
      </w:pPr>
    </w:lvl>
    <w:lvl w:ilvl="6" w:tplc="4009000F" w:tentative="1">
      <w:start w:val="1"/>
      <w:numFmt w:val="decimal"/>
      <w:lvlText w:val="%7."/>
      <w:lvlJc w:val="left"/>
      <w:pPr>
        <w:ind w:left="5401" w:hanging="360"/>
      </w:pPr>
    </w:lvl>
    <w:lvl w:ilvl="7" w:tplc="40090019" w:tentative="1">
      <w:start w:val="1"/>
      <w:numFmt w:val="lowerLetter"/>
      <w:lvlText w:val="%8."/>
      <w:lvlJc w:val="left"/>
      <w:pPr>
        <w:ind w:left="6121" w:hanging="360"/>
      </w:pPr>
    </w:lvl>
    <w:lvl w:ilvl="8" w:tplc="40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0">
    <w:nsid w:val="396633B8"/>
    <w:multiLevelType w:val="hybridMultilevel"/>
    <w:tmpl w:val="62B08D12"/>
    <w:lvl w:ilvl="0" w:tplc="4A6800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3A244818"/>
    <w:multiLevelType w:val="hybridMultilevel"/>
    <w:tmpl w:val="85C2DF7C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3C18318C"/>
    <w:multiLevelType w:val="hybridMultilevel"/>
    <w:tmpl w:val="D3644C02"/>
    <w:lvl w:ilvl="0" w:tplc="4009000F">
      <w:start w:val="1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4A2B32"/>
    <w:multiLevelType w:val="hybridMultilevel"/>
    <w:tmpl w:val="1442A59C"/>
    <w:lvl w:ilvl="0" w:tplc="91CCD28C">
      <w:start w:val="1"/>
      <w:numFmt w:val="decimal"/>
      <w:pStyle w:val="Heading1"/>
      <w:lvlText w:val="%1.0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1421CA"/>
    <w:multiLevelType w:val="hybridMultilevel"/>
    <w:tmpl w:val="13C846D2"/>
    <w:styleLink w:val="ImportedStyle9"/>
    <w:lvl w:ilvl="0" w:tplc="6F5A3F06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F6B106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F8E0E2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444C6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D03964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E6469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CAD886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6260A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E26486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54C8390B"/>
    <w:multiLevelType w:val="hybridMultilevel"/>
    <w:tmpl w:val="415E004E"/>
    <w:lvl w:ilvl="0" w:tplc="5C36FABC">
      <w:start w:val="2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E00C31"/>
    <w:multiLevelType w:val="hybridMultilevel"/>
    <w:tmpl w:val="C62E506E"/>
    <w:lvl w:ilvl="0" w:tplc="B7E6A516">
      <w:start w:val="2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ascii="Arial" w:eastAsia="Times New Roman" w:hAnsi="Arial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4A2B79"/>
    <w:multiLevelType w:val="hybridMultilevel"/>
    <w:tmpl w:val="FA5A0300"/>
    <w:styleLink w:val="ImportedStyle60"/>
    <w:lvl w:ilvl="0" w:tplc="97B6A096">
      <w:start w:val="1"/>
      <w:numFmt w:val="bullet"/>
      <w:lvlText w:val="•"/>
      <w:lvlJc w:val="left"/>
      <w:pPr>
        <w:tabs>
          <w:tab w:val="left" w:pos="1600"/>
          <w:tab w:val="left" w:pos="1601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1A0492CA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82805C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FEEA86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260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3409C4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361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5A3FD8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461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2C42EE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562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1E4802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66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D8C18C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763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658731A4"/>
    <w:multiLevelType w:val="hybridMultilevel"/>
    <w:tmpl w:val="9C98E486"/>
    <w:lvl w:ilvl="0" w:tplc="4C2C9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5C2179B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660C1C64"/>
    <w:multiLevelType w:val="hybridMultilevel"/>
    <w:tmpl w:val="DEF4D9CA"/>
    <w:styleLink w:val="ImportedStyle6"/>
    <w:lvl w:ilvl="0" w:tplc="C55E19F2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4EAB08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428DCA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6CEAE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30E58A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5AEE8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013C8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6226D8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C8D960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nsid w:val="6D9423D1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70CA51F3"/>
    <w:multiLevelType w:val="hybridMultilevel"/>
    <w:tmpl w:val="40C2E0A0"/>
    <w:lvl w:ilvl="0" w:tplc="57C4525A">
      <w:start w:val="1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B62DB7"/>
    <w:multiLevelType w:val="hybridMultilevel"/>
    <w:tmpl w:val="1B12E566"/>
    <w:styleLink w:val="ImportedStyle5"/>
    <w:lvl w:ilvl="0" w:tplc="1AE653FA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E6D984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B0740C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8CAB42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901FC2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502898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4CAC3E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CCEF16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8EF09C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74B17656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753C4B72"/>
    <w:multiLevelType w:val="hybridMultilevel"/>
    <w:tmpl w:val="1FF0AEB2"/>
    <w:styleLink w:val="ImportedStyle14"/>
    <w:lvl w:ilvl="0" w:tplc="4E9C4EA8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9C7D3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ascii="Carlito" w:eastAsia="Carlito" w:hAnsi="Carlito" w:cs="Carlito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38DD3"/>
        <w:spacing w:val="0"/>
        <w:w w:val="100"/>
        <w:kern w:val="0"/>
        <w:position w:val="0"/>
        <w:highlight w:val="none"/>
        <w:vertAlign w:val="baseline"/>
      </w:rPr>
    </w:lvl>
    <w:lvl w:ilvl="2" w:tplc="88F2256E">
      <w:start w:val="1"/>
      <w:numFmt w:val="decimal"/>
      <w:lvlText w:val="%3."/>
      <w:lvlJc w:val="left"/>
      <w:pPr>
        <w:tabs>
          <w:tab w:val="left" w:pos="1061"/>
        </w:tabs>
        <w:ind w:left="106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CE5368">
      <w:start w:val="1"/>
      <w:numFmt w:val="decimal"/>
      <w:lvlText w:val="%4."/>
      <w:lvlJc w:val="left"/>
      <w:pPr>
        <w:tabs>
          <w:tab w:val="left" w:pos="1061"/>
        </w:tabs>
        <w:ind w:left="141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0E1018">
      <w:start w:val="1"/>
      <w:numFmt w:val="decimal"/>
      <w:lvlText w:val="%5."/>
      <w:lvlJc w:val="left"/>
      <w:pPr>
        <w:tabs>
          <w:tab w:val="left" w:pos="1061"/>
        </w:tabs>
        <w:ind w:left="175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DC7722">
      <w:start w:val="1"/>
      <w:numFmt w:val="decimal"/>
      <w:lvlText w:val="%6."/>
      <w:lvlJc w:val="left"/>
      <w:pPr>
        <w:tabs>
          <w:tab w:val="left" w:pos="1061"/>
        </w:tabs>
        <w:ind w:left="210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8A4A34">
      <w:start w:val="1"/>
      <w:numFmt w:val="decimal"/>
      <w:lvlText w:val="%7."/>
      <w:lvlJc w:val="left"/>
      <w:pPr>
        <w:tabs>
          <w:tab w:val="left" w:pos="1061"/>
        </w:tabs>
        <w:ind w:left="245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49128">
      <w:start w:val="1"/>
      <w:numFmt w:val="decimal"/>
      <w:lvlText w:val="%8."/>
      <w:lvlJc w:val="left"/>
      <w:pPr>
        <w:tabs>
          <w:tab w:val="left" w:pos="1061"/>
        </w:tabs>
        <w:ind w:left="280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929A46">
      <w:start w:val="1"/>
      <w:numFmt w:val="decimal"/>
      <w:lvlText w:val="%9."/>
      <w:lvlJc w:val="left"/>
      <w:pPr>
        <w:tabs>
          <w:tab w:val="left" w:pos="1061"/>
        </w:tabs>
        <w:ind w:left="3157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nsid w:val="79766A8E"/>
    <w:multiLevelType w:val="hybridMultilevel"/>
    <w:tmpl w:val="1AC07C2A"/>
    <w:styleLink w:val="ImportedStyle7"/>
    <w:lvl w:ilvl="0" w:tplc="D14C0810">
      <w:start w:val="1"/>
      <w:numFmt w:val="lowerLetter"/>
      <w:lvlText w:val="%1."/>
      <w:lvlJc w:val="left"/>
      <w:pPr>
        <w:tabs>
          <w:tab w:val="left" w:pos="1601"/>
        </w:tabs>
        <w:ind w:left="16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40356">
      <w:start w:val="1"/>
      <w:numFmt w:val="lowerLetter"/>
      <w:lvlText w:val="%2."/>
      <w:lvlJc w:val="left"/>
      <w:pPr>
        <w:tabs>
          <w:tab w:val="left" w:pos="1601"/>
        </w:tabs>
        <w:ind w:left="10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856D0">
      <w:start w:val="1"/>
      <w:numFmt w:val="lowerLetter"/>
      <w:lvlText w:val="%3."/>
      <w:lvlJc w:val="left"/>
      <w:pPr>
        <w:tabs>
          <w:tab w:val="left" w:pos="1601"/>
        </w:tabs>
        <w:ind w:left="18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2373E">
      <w:start w:val="1"/>
      <w:numFmt w:val="lowerLetter"/>
      <w:lvlText w:val="%4."/>
      <w:lvlJc w:val="left"/>
      <w:pPr>
        <w:tabs>
          <w:tab w:val="left" w:pos="1601"/>
        </w:tabs>
        <w:ind w:left="25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E6E5F0">
      <w:start w:val="1"/>
      <w:numFmt w:val="lowerLetter"/>
      <w:lvlText w:val="%5."/>
      <w:lvlJc w:val="left"/>
      <w:pPr>
        <w:tabs>
          <w:tab w:val="left" w:pos="1601"/>
        </w:tabs>
        <w:ind w:left="324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AB8E2">
      <w:start w:val="1"/>
      <w:numFmt w:val="lowerLetter"/>
      <w:lvlText w:val="%6."/>
      <w:lvlJc w:val="left"/>
      <w:pPr>
        <w:tabs>
          <w:tab w:val="left" w:pos="1601"/>
        </w:tabs>
        <w:ind w:left="396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90ADC8">
      <w:start w:val="1"/>
      <w:numFmt w:val="lowerLetter"/>
      <w:lvlText w:val="%7."/>
      <w:lvlJc w:val="left"/>
      <w:pPr>
        <w:tabs>
          <w:tab w:val="left" w:pos="1601"/>
        </w:tabs>
        <w:ind w:left="46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7408FC">
      <w:start w:val="1"/>
      <w:numFmt w:val="lowerLetter"/>
      <w:lvlText w:val="%8."/>
      <w:lvlJc w:val="left"/>
      <w:pPr>
        <w:tabs>
          <w:tab w:val="left" w:pos="1601"/>
        </w:tabs>
        <w:ind w:left="54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16EDFA">
      <w:start w:val="1"/>
      <w:numFmt w:val="lowerLetter"/>
      <w:lvlText w:val="%9."/>
      <w:lvlJc w:val="left"/>
      <w:pPr>
        <w:tabs>
          <w:tab w:val="left" w:pos="1601"/>
        </w:tabs>
        <w:ind w:left="61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nsid w:val="7B786E05"/>
    <w:multiLevelType w:val="hybridMultilevel"/>
    <w:tmpl w:val="20C8EAF2"/>
    <w:styleLink w:val="ImportedStyle11"/>
    <w:lvl w:ilvl="0" w:tplc="096A871A">
      <w:start w:val="1"/>
      <w:numFmt w:val="bullet"/>
      <w:lvlText w:val="·"/>
      <w:lvlJc w:val="left"/>
      <w:pPr>
        <w:tabs>
          <w:tab w:val="left" w:pos="438"/>
        </w:tabs>
        <w:ind w:left="43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78A9FC">
      <w:start w:val="1"/>
      <w:numFmt w:val="bullet"/>
      <w:lvlText w:val="·"/>
      <w:lvlJc w:val="left"/>
      <w:pPr>
        <w:tabs>
          <w:tab w:val="left" w:pos="438"/>
        </w:tabs>
        <w:ind w:left="124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A4996A">
      <w:start w:val="1"/>
      <w:numFmt w:val="bullet"/>
      <w:lvlText w:val="·"/>
      <w:lvlJc w:val="left"/>
      <w:pPr>
        <w:tabs>
          <w:tab w:val="left" w:pos="438"/>
        </w:tabs>
        <w:ind w:left="204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1AC804">
      <w:start w:val="1"/>
      <w:numFmt w:val="bullet"/>
      <w:lvlText w:val="·"/>
      <w:lvlJc w:val="left"/>
      <w:pPr>
        <w:tabs>
          <w:tab w:val="left" w:pos="438"/>
        </w:tabs>
        <w:ind w:left="285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24D4C">
      <w:start w:val="1"/>
      <w:numFmt w:val="bullet"/>
      <w:lvlText w:val="·"/>
      <w:lvlJc w:val="left"/>
      <w:pPr>
        <w:tabs>
          <w:tab w:val="left" w:pos="438"/>
        </w:tabs>
        <w:ind w:left="365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38A0B0">
      <w:start w:val="1"/>
      <w:numFmt w:val="bullet"/>
      <w:lvlText w:val="·"/>
      <w:lvlJc w:val="left"/>
      <w:pPr>
        <w:tabs>
          <w:tab w:val="left" w:pos="438"/>
        </w:tabs>
        <w:ind w:left="445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829B72">
      <w:start w:val="1"/>
      <w:numFmt w:val="bullet"/>
      <w:lvlText w:val="·"/>
      <w:lvlJc w:val="left"/>
      <w:pPr>
        <w:tabs>
          <w:tab w:val="left" w:pos="438"/>
        </w:tabs>
        <w:ind w:left="5262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54F89E">
      <w:start w:val="1"/>
      <w:numFmt w:val="bullet"/>
      <w:lvlText w:val="·"/>
      <w:lvlJc w:val="left"/>
      <w:pPr>
        <w:tabs>
          <w:tab w:val="left" w:pos="438"/>
        </w:tabs>
        <w:ind w:left="6066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4C158C">
      <w:start w:val="1"/>
      <w:numFmt w:val="bullet"/>
      <w:lvlText w:val="·"/>
      <w:lvlJc w:val="left"/>
      <w:pPr>
        <w:tabs>
          <w:tab w:val="left" w:pos="438"/>
        </w:tabs>
        <w:ind w:left="686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nsid w:val="7DC307A7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0"/>
    <w:lvlOverride w:ilvl="0">
      <w:lvl w:ilvl="0" w:tplc="3A645A8A">
        <w:start w:val="1"/>
        <w:numFmt w:val="decimal"/>
        <w:lvlText w:val="%1.0"/>
        <w:lvlJc w:val="left"/>
        <w:pPr>
          <w:tabs>
            <w:tab w:val="num" w:pos="4050"/>
          </w:tabs>
          <w:ind w:left="3690" w:hanging="360"/>
        </w:pPr>
        <w:rPr>
          <w:rFonts w:hint="default"/>
        </w:rPr>
      </w:lvl>
    </w:lvlOverride>
    <w:lvlOverride w:ilvl="1">
      <w:lvl w:ilvl="1" w:tplc="B24A505A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A02661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35C408A0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304A04C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341215F8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39A5ED0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CBCE4CB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793EE08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2"/>
  </w:num>
  <w:num w:numId="16">
    <w:abstractNumId w:val="38"/>
  </w:num>
  <w:num w:numId="17">
    <w:abstractNumId w:val="43"/>
  </w:num>
  <w:num w:numId="18">
    <w:abstractNumId w:val="21"/>
  </w:num>
  <w:num w:numId="19">
    <w:abstractNumId w:val="40"/>
  </w:num>
  <w:num w:numId="20">
    <w:abstractNumId w:val="37"/>
  </w:num>
  <w:num w:numId="21">
    <w:abstractNumId w:val="10"/>
  </w:num>
  <w:num w:numId="22">
    <w:abstractNumId w:val="39"/>
  </w:num>
  <w:num w:numId="23">
    <w:abstractNumId w:val="46"/>
  </w:num>
  <w:num w:numId="24">
    <w:abstractNumId w:val="34"/>
  </w:num>
  <w:num w:numId="25">
    <w:abstractNumId w:val="27"/>
  </w:num>
  <w:num w:numId="26">
    <w:abstractNumId w:val="47"/>
  </w:num>
  <w:num w:numId="27">
    <w:abstractNumId w:val="14"/>
  </w:num>
  <w:num w:numId="28">
    <w:abstractNumId w:val="14"/>
    <w:lvlOverride w:ilvl="0">
      <w:startOverride w:val="1"/>
    </w:lvlOverride>
  </w:num>
  <w:num w:numId="29">
    <w:abstractNumId w:val="45"/>
  </w:num>
  <w:num w:numId="30">
    <w:abstractNumId w:val="33"/>
  </w:num>
  <w:num w:numId="31">
    <w:abstractNumId w:val="14"/>
    <w:lvlOverride w:ilvl="0">
      <w:startOverride w:val="1"/>
    </w:lvlOverride>
  </w:num>
  <w:num w:numId="32">
    <w:abstractNumId w:val="11"/>
  </w:num>
  <w:num w:numId="33">
    <w:abstractNumId w:val="32"/>
  </w:num>
  <w:num w:numId="34">
    <w:abstractNumId w:val="48"/>
  </w:num>
  <w:num w:numId="35">
    <w:abstractNumId w:val="28"/>
  </w:num>
  <w:num w:numId="36">
    <w:abstractNumId w:val="25"/>
  </w:num>
  <w:num w:numId="37">
    <w:abstractNumId w:val="41"/>
  </w:num>
  <w:num w:numId="38">
    <w:abstractNumId w:val="16"/>
  </w:num>
  <w:num w:numId="39">
    <w:abstractNumId w:val="18"/>
  </w:num>
  <w:num w:numId="40">
    <w:abstractNumId w:val="36"/>
  </w:num>
  <w:num w:numId="41">
    <w:abstractNumId w:val="19"/>
  </w:num>
  <w:num w:numId="42">
    <w:abstractNumId w:val="29"/>
  </w:num>
  <w:num w:numId="43">
    <w:abstractNumId w:val="24"/>
  </w:num>
  <w:num w:numId="44">
    <w:abstractNumId w:val="22"/>
  </w:num>
  <w:num w:numId="45">
    <w:abstractNumId w:val="17"/>
  </w:num>
  <w:num w:numId="46">
    <w:abstractNumId w:val="35"/>
  </w:num>
  <w:num w:numId="47">
    <w:abstractNumId w:val="44"/>
  </w:num>
  <w:num w:numId="48">
    <w:abstractNumId w:val="30"/>
  </w:num>
  <w:num w:numId="49">
    <w:abstractNumId w:val="31"/>
  </w:num>
  <w:num w:numId="50">
    <w:abstractNumId w:val="14"/>
    <w:lvlOverride w:ilvl="0">
      <w:startOverride w:val="1"/>
    </w:lvlOverride>
  </w:num>
  <w:num w:numId="51">
    <w:abstractNumId w:val="26"/>
  </w:num>
  <w:num w:numId="52">
    <w:abstractNumId w:val="42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linkStyles/>
  <w:stylePaneFormatFilter w:val="3F01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C0B83"/>
    <w:rsid w:val="00002DB5"/>
    <w:rsid w:val="0000322C"/>
    <w:rsid w:val="000038B2"/>
    <w:rsid w:val="00003961"/>
    <w:rsid w:val="00003B58"/>
    <w:rsid w:val="00004225"/>
    <w:rsid w:val="00004470"/>
    <w:rsid w:val="00004C2B"/>
    <w:rsid w:val="00005177"/>
    <w:rsid w:val="00005689"/>
    <w:rsid w:val="00005916"/>
    <w:rsid w:val="00006176"/>
    <w:rsid w:val="00006E19"/>
    <w:rsid w:val="000071F5"/>
    <w:rsid w:val="00007AA1"/>
    <w:rsid w:val="00010ECE"/>
    <w:rsid w:val="000111EF"/>
    <w:rsid w:val="0001301D"/>
    <w:rsid w:val="0001439D"/>
    <w:rsid w:val="00014417"/>
    <w:rsid w:val="00014B79"/>
    <w:rsid w:val="0001672A"/>
    <w:rsid w:val="00016F27"/>
    <w:rsid w:val="00017E6F"/>
    <w:rsid w:val="00020990"/>
    <w:rsid w:val="00022188"/>
    <w:rsid w:val="00023A0D"/>
    <w:rsid w:val="0002554A"/>
    <w:rsid w:val="00026103"/>
    <w:rsid w:val="00026767"/>
    <w:rsid w:val="00031744"/>
    <w:rsid w:val="00031C78"/>
    <w:rsid w:val="000330C9"/>
    <w:rsid w:val="00035198"/>
    <w:rsid w:val="00035742"/>
    <w:rsid w:val="0004136D"/>
    <w:rsid w:val="000433D2"/>
    <w:rsid w:val="00043499"/>
    <w:rsid w:val="00044EB7"/>
    <w:rsid w:val="00044F15"/>
    <w:rsid w:val="00045FD3"/>
    <w:rsid w:val="00046E53"/>
    <w:rsid w:val="00046EC8"/>
    <w:rsid w:val="00047F05"/>
    <w:rsid w:val="00050C81"/>
    <w:rsid w:val="00051119"/>
    <w:rsid w:val="00052CED"/>
    <w:rsid w:val="0005363D"/>
    <w:rsid w:val="00053820"/>
    <w:rsid w:val="000543F6"/>
    <w:rsid w:val="0005473A"/>
    <w:rsid w:val="00054DA2"/>
    <w:rsid w:val="000569CD"/>
    <w:rsid w:val="000577D5"/>
    <w:rsid w:val="0006138F"/>
    <w:rsid w:val="00062CB6"/>
    <w:rsid w:val="00062D60"/>
    <w:rsid w:val="000652EA"/>
    <w:rsid w:val="0006592A"/>
    <w:rsid w:val="000713A0"/>
    <w:rsid w:val="00071B85"/>
    <w:rsid w:val="00071B86"/>
    <w:rsid w:val="00072FDD"/>
    <w:rsid w:val="0007301C"/>
    <w:rsid w:val="00073CE0"/>
    <w:rsid w:val="00074300"/>
    <w:rsid w:val="00074F0A"/>
    <w:rsid w:val="0007641F"/>
    <w:rsid w:val="0007705F"/>
    <w:rsid w:val="00077C7E"/>
    <w:rsid w:val="000803ED"/>
    <w:rsid w:val="00082A8F"/>
    <w:rsid w:val="00083BA4"/>
    <w:rsid w:val="000841A7"/>
    <w:rsid w:val="000850D6"/>
    <w:rsid w:val="00085587"/>
    <w:rsid w:val="00085C8A"/>
    <w:rsid w:val="00087894"/>
    <w:rsid w:val="00087896"/>
    <w:rsid w:val="00087C17"/>
    <w:rsid w:val="00091278"/>
    <w:rsid w:val="0009291A"/>
    <w:rsid w:val="00092B8D"/>
    <w:rsid w:val="000934D5"/>
    <w:rsid w:val="00093AB7"/>
    <w:rsid w:val="00093F14"/>
    <w:rsid w:val="0009441D"/>
    <w:rsid w:val="00095523"/>
    <w:rsid w:val="00095A4F"/>
    <w:rsid w:val="0009614A"/>
    <w:rsid w:val="00096491"/>
    <w:rsid w:val="0009673E"/>
    <w:rsid w:val="000A1572"/>
    <w:rsid w:val="000A316A"/>
    <w:rsid w:val="000A352C"/>
    <w:rsid w:val="000A4091"/>
    <w:rsid w:val="000A429D"/>
    <w:rsid w:val="000A571C"/>
    <w:rsid w:val="000A57ED"/>
    <w:rsid w:val="000A6213"/>
    <w:rsid w:val="000A67F4"/>
    <w:rsid w:val="000A79A6"/>
    <w:rsid w:val="000B0B67"/>
    <w:rsid w:val="000B0CB1"/>
    <w:rsid w:val="000B2C83"/>
    <w:rsid w:val="000B4A39"/>
    <w:rsid w:val="000B4A58"/>
    <w:rsid w:val="000B4A98"/>
    <w:rsid w:val="000B574F"/>
    <w:rsid w:val="000B66C0"/>
    <w:rsid w:val="000B68E7"/>
    <w:rsid w:val="000B68F3"/>
    <w:rsid w:val="000B69DB"/>
    <w:rsid w:val="000B7068"/>
    <w:rsid w:val="000C021E"/>
    <w:rsid w:val="000C04CF"/>
    <w:rsid w:val="000C0509"/>
    <w:rsid w:val="000C1E28"/>
    <w:rsid w:val="000C2205"/>
    <w:rsid w:val="000C2750"/>
    <w:rsid w:val="000C4296"/>
    <w:rsid w:val="000C4856"/>
    <w:rsid w:val="000C5279"/>
    <w:rsid w:val="000C5CAA"/>
    <w:rsid w:val="000C6186"/>
    <w:rsid w:val="000C65F5"/>
    <w:rsid w:val="000D0731"/>
    <w:rsid w:val="000D2D14"/>
    <w:rsid w:val="000D3C30"/>
    <w:rsid w:val="000D5992"/>
    <w:rsid w:val="000D767A"/>
    <w:rsid w:val="000D7C2C"/>
    <w:rsid w:val="000E1D87"/>
    <w:rsid w:val="000E2295"/>
    <w:rsid w:val="000E2E69"/>
    <w:rsid w:val="000E48F5"/>
    <w:rsid w:val="000E6104"/>
    <w:rsid w:val="000E69B3"/>
    <w:rsid w:val="000E7073"/>
    <w:rsid w:val="000E722E"/>
    <w:rsid w:val="000E7B7D"/>
    <w:rsid w:val="000F0182"/>
    <w:rsid w:val="000F0CB5"/>
    <w:rsid w:val="000F2173"/>
    <w:rsid w:val="000F310E"/>
    <w:rsid w:val="000F3943"/>
    <w:rsid w:val="000F462A"/>
    <w:rsid w:val="000F52D5"/>
    <w:rsid w:val="000F58B8"/>
    <w:rsid w:val="000F6A3C"/>
    <w:rsid w:val="000F6FCD"/>
    <w:rsid w:val="000F741C"/>
    <w:rsid w:val="000F77DE"/>
    <w:rsid w:val="000F79EB"/>
    <w:rsid w:val="00100FE7"/>
    <w:rsid w:val="0010174D"/>
    <w:rsid w:val="00102F5E"/>
    <w:rsid w:val="00103C24"/>
    <w:rsid w:val="001045EF"/>
    <w:rsid w:val="00105A27"/>
    <w:rsid w:val="00105A98"/>
    <w:rsid w:val="00106EA2"/>
    <w:rsid w:val="001070C3"/>
    <w:rsid w:val="00107502"/>
    <w:rsid w:val="001078C8"/>
    <w:rsid w:val="00110008"/>
    <w:rsid w:val="00111C7C"/>
    <w:rsid w:val="00112D9E"/>
    <w:rsid w:val="0011527D"/>
    <w:rsid w:val="001166A6"/>
    <w:rsid w:val="00116ADF"/>
    <w:rsid w:val="00117FCC"/>
    <w:rsid w:val="001208EC"/>
    <w:rsid w:val="001217F8"/>
    <w:rsid w:val="001222D6"/>
    <w:rsid w:val="00122F37"/>
    <w:rsid w:val="001238FB"/>
    <w:rsid w:val="00124755"/>
    <w:rsid w:val="00124882"/>
    <w:rsid w:val="00125E65"/>
    <w:rsid w:val="001302CD"/>
    <w:rsid w:val="00130783"/>
    <w:rsid w:val="00131252"/>
    <w:rsid w:val="0013185C"/>
    <w:rsid w:val="00132A05"/>
    <w:rsid w:val="00132B40"/>
    <w:rsid w:val="00132F0A"/>
    <w:rsid w:val="001330F5"/>
    <w:rsid w:val="00133266"/>
    <w:rsid w:val="00133AE9"/>
    <w:rsid w:val="00134D29"/>
    <w:rsid w:val="001363C4"/>
    <w:rsid w:val="00140783"/>
    <w:rsid w:val="00142254"/>
    <w:rsid w:val="00143EA0"/>
    <w:rsid w:val="001447B3"/>
    <w:rsid w:val="00145B1E"/>
    <w:rsid w:val="001469AA"/>
    <w:rsid w:val="00146A1B"/>
    <w:rsid w:val="00146B20"/>
    <w:rsid w:val="00147351"/>
    <w:rsid w:val="00147626"/>
    <w:rsid w:val="00147BB6"/>
    <w:rsid w:val="00150001"/>
    <w:rsid w:val="00150650"/>
    <w:rsid w:val="00150B99"/>
    <w:rsid w:val="00151AED"/>
    <w:rsid w:val="00151B7C"/>
    <w:rsid w:val="00151CC1"/>
    <w:rsid w:val="00152886"/>
    <w:rsid w:val="00152F05"/>
    <w:rsid w:val="0015340E"/>
    <w:rsid w:val="00153BF0"/>
    <w:rsid w:val="00153E7C"/>
    <w:rsid w:val="0015417D"/>
    <w:rsid w:val="00154237"/>
    <w:rsid w:val="00155013"/>
    <w:rsid w:val="0015700A"/>
    <w:rsid w:val="00157E31"/>
    <w:rsid w:val="001607E0"/>
    <w:rsid w:val="001610F0"/>
    <w:rsid w:val="00161E70"/>
    <w:rsid w:val="00163134"/>
    <w:rsid w:val="001639AD"/>
    <w:rsid w:val="001657C0"/>
    <w:rsid w:val="001658C3"/>
    <w:rsid w:val="001658C4"/>
    <w:rsid w:val="001671F2"/>
    <w:rsid w:val="00167389"/>
    <w:rsid w:val="00167BF3"/>
    <w:rsid w:val="001704B8"/>
    <w:rsid w:val="00171836"/>
    <w:rsid w:val="00171A6B"/>
    <w:rsid w:val="00171BAD"/>
    <w:rsid w:val="00172248"/>
    <w:rsid w:val="0017259C"/>
    <w:rsid w:val="00172B3A"/>
    <w:rsid w:val="0017503D"/>
    <w:rsid w:val="00176505"/>
    <w:rsid w:val="00176882"/>
    <w:rsid w:val="0017769D"/>
    <w:rsid w:val="00177AFC"/>
    <w:rsid w:val="00180B12"/>
    <w:rsid w:val="00181AAE"/>
    <w:rsid w:val="00181F3E"/>
    <w:rsid w:val="001825E7"/>
    <w:rsid w:val="0018361E"/>
    <w:rsid w:val="00183A59"/>
    <w:rsid w:val="00184A23"/>
    <w:rsid w:val="0018616B"/>
    <w:rsid w:val="00186F47"/>
    <w:rsid w:val="001877D0"/>
    <w:rsid w:val="00187E28"/>
    <w:rsid w:val="0019108F"/>
    <w:rsid w:val="00191444"/>
    <w:rsid w:val="00192A9C"/>
    <w:rsid w:val="00192AE2"/>
    <w:rsid w:val="00192E2B"/>
    <w:rsid w:val="00192FA2"/>
    <w:rsid w:val="0019384E"/>
    <w:rsid w:val="0019589D"/>
    <w:rsid w:val="001971DD"/>
    <w:rsid w:val="001A08FC"/>
    <w:rsid w:val="001A3778"/>
    <w:rsid w:val="001A3B7D"/>
    <w:rsid w:val="001A55F4"/>
    <w:rsid w:val="001A5F34"/>
    <w:rsid w:val="001A6454"/>
    <w:rsid w:val="001A6D81"/>
    <w:rsid w:val="001A787E"/>
    <w:rsid w:val="001A7B21"/>
    <w:rsid w:val="001B0529"/>
    <w:rsid w:val="001B2949"/>
    <w:rsid w:val="001B2BFB"/>
    <w:rsid w:val="001B2E91"/>
    <w:rsid w:val="001B33DE"/>
    <w:rsid w:val="001B3A35"/>
    <w:rsid w:val="001B3B98"/>
    <w:rsid w:val="001B3C9D"/>
    <w:rsid w:val="001B3CEA"/>
    <w:rsid w:val="001B4558"/>
    <w:rsid w:val="001B6575"/>
    <w:rsid w:val="001B7536"/>
    <w:rsid w:val="001C0BE6"/>
    <w:rsid w:val="001C323B"/>
    <w:rsid w:val="001C4489"/>
    <w:rsid w:val="001C552B"/>
    <w:rsid w:val="001C5B23"/>
    <w:rsid w:val="001C5D72"/>
    <w:rsid w:val="001C6458"/>
    <w:rsid w:val="001C725D"/>
    <w:rsid w:val="001C7D92"/>
    <w:rsid w:val="001D0282"/>
    <w:rsid w:val="001D0709"/>
    <w:rsid w:val="001D0B1F"/>
    <w:rsid w:val="001D156B"/>
    <w:rsid w:val="001D2B30"/>
    <w:rsid w:val="001D3CC6"/>
    <w:rsid w:val="001D66B3"/>
    <w:rsid w:val="001D7BF4"/>
    <w:rsid w:val="001E1890"/>
    <w:rsid w:val="001E2105"/>
    <w:rsid w:val="001E2106"/>
    <w:rsid w:val="001E2359"/>
    <w:rsid w:val="001E253B"/>
    <w:rsid w:val="001E2C71"/>
    <w:rsid w:val="001E2F09"/>
    <w:rsid w:val="001E3159"/>
    <w:rsid w:val="001E4187"/>
    <w:rsid w:val="001E64F7"/>
    <w:rsid w:val="001E7598"/>
    <w:rsid w:val="001F0002"/>
    <w:rsid w:val="001F0160"/>
    <w:rsid w:val="001F0CCA"/>
    <w:rsid w:val="001F0CCC"/>
    <w:rsid w:val="001F19A8"/>
    <w:rsid w:val="001F267C"/>
    <w:rsid w:val="001F27E9"/>
    <w:rsid w:val="001F34CB"/>
    <w:rsid w:val="001F352D"/>
    <w:rsid w:val="001F3992"/>
    <w:rsid w:val="001F439B"/>
    <w:rsid w:val="001F469F"/>
    <w:rsid w:val="001F4950"/>
    <w:rsid w:val="001F6355"/>
    <w:rsid w:val="001F6A1C"/>
    <w:rsid w:val="001F6AF7"/>
    <w:rsid w:val="00200327"/>
    <w:rsid w:val="0020040C"/>
    <w:rsid w:val="00200615"/>
    <w:rsid w:val="00200861"/>
    <w:rsid w:val="0020088D"/>
    <w:rsid w:val="002008BD"/>
    <w:rsid w:val="00201216"/>
    <w:rsid w:val="002013BD"/>
    <w:rsid w:val="002015CD"/>
    <w:rsid w:val="00201B85"/>
    <w:rsid w:val="00202B41"/>
    <w:rsid w:val="002031EB"/>
    <w:rsid w:val="002032F1"/>
    <w:rsid w:val="00203962"/>
    <w:rsid w:val="00205909"/>
    <w:rsid w:val="00205AFA"/>
    <w:rsid w:val="00205BA0"/>
    <w:rsid w:val="002064AA"/>
    <w:rsid w:val="0020695B"/>
    <w:rsid w:val="00207B82"/>
    <w:rsid w:val="002104E6"/>
    <w:rsid w:val="00210956"/>
    <w:rsid w:val="00210C07"/>
    <w:rsid w:val="00211108"/>
    <w:rsid w:val="0021159B"/>
    <w:rsid w:val="0021394B"/>
    <w:rsid w:val="002147F3"/>
    <w:rsid w:val="00214CC7"/>
    <w:rsid w:val="00215E62"/>
    <w:rsid w:val="002171D3"/>
    <w:rsid w:val="00220B47"/>
    <w:rsid w:val="00221722"/>
    <w:rsid w:val="00222436"/>
    <w:rsid w:val="00222F32"/>
    <w:rsid w:val="00224103"/>
    <w:rsid w:val="00225399"/>
    <w:rsid w:val="002255D2"/>
    <w:rsid w:val="00226B24"/>
    <w:rsid w:val="00227855"/>
    <w:rsid w:val="002307A9"/>
    <w:rsid w:val="0023187C"/>
    <w:rsid w:val="0023206C"/>
    <w:rsid w:val="00233500"/>
    <w:rsid w:val="002335D0"/>
    <w:rsid w:val="00234644"/>
    <w:rsid w:val="0023538D"/>
    <w:rsid w:val="002354C9"/>
    <w:rsid w:val="00236CA4"/>
    <w:rsid w:val="00237058"/>
    <w:rsid w:val="00241188"/>
    <w:rsid w:val="00241E10"/>
    <w:rsid w:val="002423CC"/>
    <w:rsid w:val="00242620"/>
    <w:rsid w:val="00242785"/>
    <w:rsid w:val="002437D3"/>
    <w:rsid w:val="00243CAB"/>
    <w:rsid w:val="00244953"/>
    <w:rsid w:val="00245381"/>
    <w:rsid w:val="00245738"/>
    <w:rsid w:val="002457F4"/>
    <w:rsid w:val="00245D09"/>
    <w:rsid w:val="00246673"/>
    <w:rsid w:val="002513A5"/>
    <w:rsid w:val="00252181"/>
    <w:rsid w:val="002526CE"/>
    <w:rsid w:val="002526EE"/>
    <w:rsid w:val="00253325"/>
    <w:rsid w:val="0025398C"/>
    <w:rsid w:val="002547B9"/>
    <w:rsid w:val="00254811"/>
    <w:rsid w:val="0025575E"/>
    <w:rsid w:val="002560AE"/>
    <w:rsid w:val="002563C6"/>
    <w:rsid w:val="00256724"/>
    <w:rsid w:val="00260100"/>
    <w:rsid w:val="00260855"/>
    <w:rsid w:val="002636E2"/>
    <w:rsid w:val="00263E3E"/>
    <w:rsid w:val="0026495E"/>
    <w:rsid w:val="00264E5A"/>
    <w:rsid w:val="00266904"/>
    <w:rsid w:val="00267CE2"/>
    <w:rsid w:val="002716CF"/>
    <w:rsid w:val="00271AE1"/>
    <w:rsid w:val="00271F8D"/>
    <w:rsid w:val="002730A5"/>
    <w:rsid w:val="0027338D"/>
    <w:rsid w:val="002736DF"/>
    <w:rsid w:val="002742C9"/>
    <w:rsid w:val="00274BB5"/>
    <w:rsid w:val="00275041"/>
    <w:rsid w:val="0027565C"/>
    <w:rsid w:val="00275D0F"/>
    <w:rsid w:val="0027608C"/>
    <w:rsid w:val="00276285"/>
    <w:rsid w:val="00276F8C"/>
    <w:rsid w:val="00277795"/>
    <w:rsid w:val="00282C28"/>
    <w:rsid w:val="0028401D"/>
    <w:rsid w:val="0028543D"/>
    <w:rsid w:val="0028578F"/>
    <w:rsid w:val="00285F41"/>
    <w:rsid w:val="002861E4"/>
    <w:rsid w:val="00287913"/>
    <w:rsid w:val="00287B08"/>
    <w:rsid w:val="002904B7"/>
    <w:rsid w:val="00291968"/>
    <w:rsid w:val="00292119"/>
    <w:rsid w:val="0029268B"/>
    <w:rsid w:val="00292CBD"/>
    <w:rsid w:val="00292D55"/>
    <w:rsid w:val="00293DCA"/>
    <w:rsid w:val="00297B2B"/>
    <w:rsid w:val="002A1A3E"/>
    <w:rsid w:val="002A2B57"/>
    <w:rsid w:val="002A36A9"/>
    <w:rsid w:val="002A3B0F"/>
    <w:rsid w:val="002A47BB"/>
    <w:rsid w:val="002A49E3"/>
    <w:rsid w:val="002A5092"/>
    <w:rsid w:val="002A53F5"/>
    <w:rsid w:val="002A5BFF"/>
    <w:rsid w:val="002A647D"/>
    <w:rsid w:val="002A719F"/>
    <w:rsid w:val="002A71C3"/>
    <w:rsid w:val="002B13A8"/>
    <w:rsid w:val="002B24F2"/>
    <w:rsid w:val="002B24FF"/>
    <w:rsid w:val="002B252E"/>
    <w:rsid w:val="002B2845"/>
    <w:rsid w:val="002B43A1"/>
    <w:rsid w:val="002B4CD4"/>
    <w:rsid w:val="002B50D0"/>
    <w:rsid w:val="002B657F"/>
    <w:rsid w:val="002C081B"/>
    <w:rsid w:val="002C1589"/>
    <w:rsid w:val="002C2349"/>
    <w:rsid w:val="002C2BC9"/>
    <w:rsid w:val="002C2E3A"/>
    <w:rsid w:val="002C3293"/>
    <w:rsid w:val="002C3D9B"/>
    <w:rsid w:val="002C42DD"/>
    <w:rsid w:val="002C4ED8"/>
    <w:rsid w:val="002C5FAA"/>
    <w:rsid w:val="002C60B9"/>
    <w:rsid w:val="002C6B08"/>
    <w:rsid w:val="002C6E4C"/>
    <w:rsid w:val="002C7609"/>
    <w:rsid w:val="002C7B13"/>
    <w:rsid w:val="002D0915"/>
    <w:rsid w:val="002D2109"/>
    <w:rsid w:val="002D2B5F"/>
    <w:rsid w:val="002D3041"/>
    <w:rsid w:val="002D5AA2"/>
    <w:rsid w:val="002D6F24"/>
    <w:rsid w:val="002D7884"/>
    <w:rsid w:val="002D7C71"/>
    <w:rsid w:val="002E07D2"/>
    <w:rsid w:val="002E23AF"/>
    <w:rsid w:val="002E314A"/>
    <w:rsid w:val="002E37BB"/>
    <w:rsid w:val="002E4713"/>
    <w:rsid w:val="002E6DA4"/>
    <w:rsid w:val="002F1F7B"/>
    <w:rsid w:val="002F1FA9"/>
    <w:rsid w:val="002F1FC8"/>
    <w:rsid w:val="002F232B"/>
    <w:rsid w:val="002F29A4"/>
    <w:rsid w:val="002F3E5C"/>
    <w:rsid w:val="002F5208"/>
    <w:rsid w:val="002F61FE"/>
    <w:rsid w:val="00300868"/>
    <w:rsid w:val="003009AD"/>
    <w:rsid w:val="0030146F"/>
    <w:rsid w:val="0030147D"/>
    <w:rsid w:val="00303669"/>
    <w:rsid w:val="0030413F"/>
    <w:rsid w:val="00305486"/>
    <w:rsid w:val="00305EEF"/>
    <w:rsid w:val="00306058"/>
    <w:rsid w:val="003060F9"/>
    <w:rsid w:val="0030638F"/>
    <w:rsid w:val="00306BF2"/>
    <w:rsid w:val="003077E3"/>
    <w:rsid w:val="00310B30"/>
    <w:rsid w:val="00312490"/>
    <w:rsid w:val="00312FC3"/>
    <w:rsid w:val="00313D21"/>
    <w:rsid w:val="0031441A"/>
    <w:rsid w:val="00314632"/>
    <w:rsid w:val="00314B50"/>
    <w:rsid w:val="003151ED"/>
    <w:rsid w:val="00315C2B"/>
    <w:rsid w:val="00316248"/>
    <w:rsid w:val="00316AE1"/>
    <w:rsid w:val="00316AEA"/>
    <w:rsid w:val="003173A2"/>
    <w:rsid w:val="00320140"/>
    <w:rsid w:val="0032087E"/>
    <w:rsid w:val="00320942"/>
    <w:rsid w:val="0032114A"/>
    <w:rsid w:val="00321943"/>
    <w:rsid w:val="00322029"/>
    <w:rsid w:val="003221B8"/>
    <w:rsid w:val="0032222C"/>
    <w:rsid w:val="00322363"/>
    <w:rsid w:val="00322ABF"/>
    <w:rsid w:val="00322D15"/>
    <w:rsid w:val="00322FED"/>
    <w:rsid w:val="00323AC3"/>
    <w:rsid w:val="00324622"/>
    <w:rsid w:val="00324C78"/>
    <w:rsid w:val="00327575"/>
    <w:rsid w:val="00330D90"/>
    <w:rsid w:val="0033236C"/>
    <w:rsid w:val="003323CA"/>
    <w:rsid w:val="00332666"/>
    <w:rsid w:val="0033399D"/>
    <w:rsid w:val="00333E79"/>
    <w:rsid w:val="00333EF7"/>
    <w:rsid w:val="0033483D"/>
    <w:rsid w:val="00334D36"/>
    <w:rsid w:val="003361CD"/>
    <w:rsid w:val="00336373"/>
    <w:rsid w:val="00336A28"/>
    <w:rsid w:val="00336A5D"/>
    <w:rsid w:val="00337881"/>
    <w:rsid w:val="00341132"/>
    <w:rsid w:val="0034191A"/>
    <w:rsid w:val="00341AEF"/>
    <w:rsid w:val="00341D20"/>
    <w:rsid w:val="00341DA1"/>
    <w:rsid w:val="003421E3"/>
    <w:rsid w:val="003423FA"/>
    <w:rsid w:val="0034252F"/>
    <w:rsid w:val="003425B0"/>
    <w:rsid w:val="00343150"/>
    <w:rsid w:val="00343969"/>
    <w:rsid w:val="003439EA"/>
    <w:rsid w:val="00343A17"/>
    <w:rsid w:val="00344ED6"/>
    <w:rsid w:val="00345255"/>
    <w:rsid w:val="00345C62"/>
    <w:rsid w:val="00345F09"/>
    <w:rsid w:val="0034602A"/>
    <w:rsid w:val="00346C72"/>
    <w:rsid w:val="0035098A"/>
    <w:rsid w:val="00351363"/>
    <w:rsid w:val="00351702"/>
    <w:rsid w:val="00351A78"/>
    <w:rsid w:val="00352DAE"/>
    <w:rsid w:val="00352F0C"/>
    <w:rsid w:val="00354B6E"/>
    <w:rsid w:val="003556C4"/>
    <w:rsid w:val="003556E5"/>
    <w:rsid w:val="00356853"/>
    <w:rsid w:val="00356940"/>
    <w:rsid w:val="00356BDB"/>
    <w:rsid w:val="00356CEA"/>
    <w:rsid w:val="00357170"/>
    <w:rsid w:val="00357C22"/>
    <w:rsid w:val="0036070C"/>
    <w:rsid w:val="003608AD"/>
    <w:rsid w:val="00361D69"/>
    <w:rsid w:val="00363851"/>
    <w:rsid w:val="00363889"/>
    <w:rsid w:val="0036475B"/>
    <w:rsid w:val="003653FD"/>
    <w:rsid w:val="003662D1"/>
    <w:rsid w:val="00366888"/>
    <w:rsid w:val="003668B2"/>
    <w:rsid w:val="00367EAE"/>
    <w:rsid w:val="003705B6"/>
    <w:rsid w:val="00370B05"/>
    <w:rsid w:val="00370D15"/>
    <w:rsid w:val="00372911"/>
    <w:rsid w:val="00372A54"/>
    <w:rsid w:val="00372BDF"/>
    <w:rsid w:val="00372E88"/>
    <w:rsid w:val="003733E6"/>
    <w:rsid w:val="00373509"/>
    <w:rsid w:val="00376477"/>
    <w:rsid w:val="0037735F"/>
    <w:rsid w:val="00377379"/>
    <w:rsid w:val="003816A1"/>
    <w:rsid w:val="0038337E"/>
    <w:rsid w:val="00383481"/>
    <w:rsid w:val="00383D2C"/>
    <w:rsid w:val="003854F8"/>
    <w:rsid w:val="003855F4"/>
    <w:rsid w:val="00385854"/>
    <w:rsid w:val="00385EAD"/>
    <w:rsid w:val="00386594"/>
    <w:rsid w:val="00386BCD"/>
    <w:rsid w:val="00387CD5"/>
    <w:rsid w:val="00387EDD"/>
    <w:rsid w:val="00390C96"/>
    <w:rsid w:val="003914B1"/>
    <w:rsid w:val="0039163D"/>
    <w:rsid w:val="00391918"/>
    <w:rsid w:val="003919A5"/>
    <w:rsid w:val="003919F5"/>
    <w:rsid w:val="00391B3B"/>
    <w:rsid w:val="0039280D"/>
    <w:rsid w:val="00393311"/>
    <w:rsid w:val="0039423D"/>
    <w:rsid w:val="00394C06"/>
    <w:rsid w:val="00396C94"/>
    <w:rsid w:val="003972DB"/>
    <w:rsid w:val="003A08B5"/>
    <w:rsid w:val="003A1077"/>
    <w:rsid w:val="003A21C4"/>
    <w:rsid w:val="003A22F2"/>
    <w:rsid w:val="003A5D57"/>
    <w:rsid w:val="003A6CC5"/>
    <w:rsid w:val="003B0F20"/>
    <w:rsid w:val="003B10D0"/>
    <w:rsid w:val="003B125A"/>
    <w:rsid w:val="003B2C6C"/>
    <w:rsid w:val="003B2CD1"/>
    <w:rsid w:val="003B36CD"/>
    <w:rsid w:val="003B39A3"/>
    <w:rsid w:val="003B47BA"/>
    <w:rsid w:val="003B4AB0"/>
    <w:rsid w:val="003B4C2A"/>
    <w:rsid w:val="003B4C84"/>
    <w:rsid w:val="003B4CAD"/>
    <w:rsid w:val="003B4F53"/>
    <w:rsid w:val="003B62A1"/>
    <w:rsid w:val="003B6FCF"/>
    <w:rsid w:val="003C02A2"/>
    <w:rsid w:val="003C0B74"/>
    <w:rsid w:val="003C11B4"/>
    <w:rsid w:val="003C12E2"/>
    <w:rsid w:val="003C1834"/>
    <w:rsid w:val="003C33C9"/>
    <w:rsid w:val="003C33DD"/>
    <w:rsid w:val="003C3EC0"/>
    <w:rsid w:val="003D061C"/>
    <w:rsid w:val="003D27AB"/>
    <w:rsid w:val="003D36B5"/>
    <w:rsid w:val="003D4B40"/>
    <w:rsid w:val="003D51DF"/>
    <w:rsid w:val="003D56DB"/>
    <w:rsid w:val="003D6653"/>
    <w:rsid w:val="003D6CF5"/>
    <w:rsid w:val="003D6D61"/>
    <w:rsid w:val="003D707D"/>
    <w:rsid w:val="003D7501"/>
    <w:rsid w:val="003D7D4D"/>
    <w:rsid w:val="003E0691"/>
    <w:rsid w:val="003E0CDB"/>
    <w:rsid w:val="003E2382"/>
    <w:rsid w:val="003E3E95"/>
    <w:rsid w:val="003E4216"/>
    <w:rsid w:val="003E5C21"/>
    <w:rsid w:val="003E6CA9"/>
    <w:rsid w:val="003E6E03"/>
    <w:rsid w:val="003E7335"/>
    <w:rsid w:val="003E7C22"/>
    <w:rsid w:val="003F0BF1"/>
    <w:rsid w:val="003F176B"/>
    <w:rsid w:val="003F1933"/>
    <w:rsid w:val="003F1C83"/>
    <w:rsid w:val="003F1EB1"/>
    <w:rsid w:val="003F2ABF"/>
    <w:rsid w:val="003F2BB7"/>
    <w:rsid w:val="003F369E"/>
    <w:rsid w:val="003F3B1D"/>
    <w:rsid w:val="003F5067"/>
    <w:rsid w:val="003F543A"/>
    <w:rsid w:val="003F58C7"/>
    <w:rsid w:val="003F62E7"/>
    <w:rsid w:val="003F6329"/>
    <w:rsid w:val="003F67F5"/>
    <w:rsid w:val="003F7F0F"/>
    <w:rsid w:val="0040068F"/>
    <w:rsid w:val="00400FE2"/>
    <w:rsid w:val="0040158D"/>
    <w:rsid w:val="00401C14"/>
    <w:rsid w:val="004020DB"/>
    <w:rsid w:val="00403D47"/>
    <w:rsid w:val="00403F6A"/>
    <w:rsid w:val="00404371"/>
    <w:rsid w:val="00404616"/>
    <w:rsid w:val="004054A7"/>
    <w:rsid w:val="00407015"/>
    <w:rsid w:val="00407D3E"/>
    <w:rsid w:val="00412D06"/>
    <w:rsid w:val="00413402"/>
    <w:rsid w:val="004140A3"/>
    <w:rsid w:val="00415297"/>
    <w:rsid w:val="004154A2"/>
    <w:rsid w:val="00416670"/>
    <w:rsid w:val="00420BE8"/>
    <w:rsid w:val="004221E0"/>
    <w:rsid w:val="004231A4"/>
    <w:rsid w:val="004234B1"/>
    <w:rsid w:val="00423E6D"/>
    <w:rsid w:val="00424746"/>
    <w:rsid w:val="004247EE"/>
    <w:rsid w:val="00424B72"/>
    <w:rsid w:val="00425662"/>
    <w:rsid w:val="00425747"/>
    <w:rsid w:val="00425DD7"/>
    <w:rsid w:val="0042603C"/>
    <w:rsid w:val="00426429"/>
    <w:rsid w:val="00426858"/>
    <w:rsid w:val="00426880"/>
    <w:rsid w:val="00426F53"/>
    <w:rsid w:val="004270AE"/>
    <w:rsid w:val="00427299"/>
    <w:rsid w:val="00430137"/>
    <w:rsid w:val="004302F7"/>
    <w:rsid w:val="00432674"/>
    <w:rsid w:val="0043361A"/>
    <w:rsid w:val="00433967"/>
    <w:rsid w:val="004367E0"/>
    <w:rsid w:val="00436C34"/>
    <w:rsid w:val="00436E66"/>
    <w:rsid w:val="00437195"/>
    <w:rsid w:val="0044049D"/>
    <w:rsid w:val="00441518"/>
    <w:rsid w:val="004443F6"/>
    <w:rsid w:val="00444C86"/>
    <w:rsid w:val="00447A22"/>
    <w:rsid w:val="00447ED8"/>
    <w:rsid w:val="00450561"/>
    <w:rsid w:val="00451D76"/>
    <w:rsid w:val="0045334D"/>
    <w:rsid w:val="00453A31"/>
    <w:rsid w:val="00453AE4"/>
    <w:rsid w:val="00454202"/>
    <w:rsid w:val="004544F8"/>
    <w:rsid w:val="00455A25"/>
    <w:rsid w:val="0045636F"/>
    <w:rsid w:val="0045646E"/>
    <w:rsid w:val="00456503"/>
    <w:rsid w:val="00457085"/>
    <w:rsid w:val="004573A0"/>
    <w:rsid w:val="0045754D"/>
    <w:rsid w:val="00457624"/>
    <w:rsid w:val="00461239"/>
    <w:rsid w:val="0046223B"/>
    <w:rsid w:val="00464ABE"/>
    <w:rsid w:val="00464E6B"/>
    <w:rsid w:val="00465169"/>
    <w:rsid w:val="00465725"/>
    <w:rsid w:val="00467088"/>
    <w:rsid w:val="00471261"/>
    <w:rsid w:val="004714BD"/>
    <w:rsid w:val="00471B42"/>
    <w:rsid w:val="00471FF3"/>
    <w:rsid w:val="00473990"/>
    <w:rsid w:val="00473B91"/>
    <w:rsid w:val="004748BD"/>
    <w:rsid w:val="00475436"/>
    <w:rsid w:val="004761FD"/>
    <w:rsid w:val="00476B36"/>
    <w:rsid w:val="004770FB"/>
    <w:rsid w:val="00477693"/>
    <w:rsid w:val="004777FA"/>
    <w:rsid w:val="00481826"/>
    <w:rsid w:val="00481927"/>
    <w:rsid w:val="00481A9C"/>
    <w:rsid w:val="00482B4D"/>
    <w:rsid w:val="00483F57"/>
    <w:rsid w:val="0048513C"/>
    <w:rsid w:val="004853C3"/>
    <w:rsid w:val="00485531"/>
    <w:rsid w:val="00485772"/>
    <w:rsid w:val="0048579F"/>
    <w:rsid w:val="00485963"/>
    <w:rsid w:val="00486566"/>
    <w:rsid w:val="004865BF"/>
    <w:rsid w:val="004874D2"/>
    <w:rsid w:val="004902FB"/>
    <w:rsid w:val="00490379"/>
    <w:rsid w:val="004903EA"/>
    <w:rsid w:val="0049123A"/>
    <w:rsid w:val="00491D18"/>
    <w:rsid w:val="00492617"/>
    <w:rsid w:val="00492B89"/>
    <w:rsid w:val="00492D39"/>
    <w:rsid w:val="0049510A"/>
    <w:rsid w:val="004974CB"/>
    <w:rsid w:val="004A04AF"/>
    <w:rsid w:val="004A080F"/>
    <w:rsid w:val="004A14A3"/>
    <w:rsid w:val="004A19D4"/>
    <w:rsid w:val="004A5294"/>
    <w:rsid w:val="004A6449"/>
    <w:rsid w:val="004A646E"/>
    <w:rsid w:val="004A700A"/>
    <w:rsid w:val="004A7E06"/>
    <w:rsid w:val="004B2C12"/>
    <w:rsid w:val="004B39F8"/>
    <w:rsid w:val="004B3C13"/>
    <w:rsid w:val="004B416F"/>
    <w:rsid w:val="004B43B0"/>
    <w:rsid w:val="004B600D"/>
    <w:rsid w:val="004B765D"/>
    <w:rsid w:val="004B79BF"/>
    <w:rsid w:val="004B7EDD"/>
    <w:rsid w:val="004C033A"/>
    <w:rsid w:val="004C1235"/>
    <w:rsid w:val="004C1491"/>
    <w:rsid w:val="004C2577"/>
    <w:rsid w:val="004C3690"/>
    <w:rsid w:val="004C3CDB"/>
    <w:rsid w:val="004C5423"/>
    <w:rsid w:val="004C60FF"/>
    <w:rsid w:val="004C63BB"/>
    <w:rsid w:val="004C69FF"/>
    <w:rsid w:val="004C6CFD"/>
    <w:rsid w:val="004C73E7"/>
    <w:rsid w:val="004C7594"/>
    <w:rsid w:val="004D02EC"/>
    <w:rsid w:val="004D0502"/>
    <w:rsid w:val="004D0B1E"/>
    <w:rsid w:val="004D0E8F"/>
    <w:rsid w:val="004D1B71"/>
    <w:rsid w:val="004D1E63"/>
    <w:rsid w:val="004D21E2"/>
    <w:rsid w:val="004D29F4"/>
    <w:rsid w:val="004D3219"/>
    <w:rsid w:val="004D42BF"/>
    <w:rsid w:val="004D5C74"/>
    <w:rsid w:val="004D660A"/>
    <w:rsid w:val="004D6911"/>
    <w:rsid w:val="004D6CF8"/>
    <w:rsid w:val="004D6E38"/>
    <w:rsid w:val="004D7017"/>
    <w:rsid w:val="004D713C"/>
    <w:rsid w:val="004E139C"/>
    <w:rsid w:val="004E212E"/>
    <w:rsid w:val="004E290A"/>
    <w:rsid w:val="004E3FDA"/>
    <w:rsid w:val="004E482F"/>
    <w:rsid w:val="004E4996"/>
    <w:rsid w:val="004E73A6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0C51"/>
    <w:rsid w:val="00501C3F"/>
    <w:rsid w:val="00502785"/>
    <w:rsid w:val="00502D60"/>
    <w:rsid w:val="00502D66"/>
    <w:rsid w:val="00502FF8"/>
    <w:rsid w:val="00503400"/>
    <w:rsid w:val="00503881"/>
    <w:rsid w:val="0050497F"/>
    <w:rsid w:val="005052B4"/>
    <w:rsid w:val="005055A9"/>
    <w:rsid w:val="00505EE1"/>
    <w:rsid w:val="00506B0E"/>
    <w:rsid w:val="00507ABA"/>
    <w:rsid w:val="00512B23"/>
    <w:rsid w:val="00514262"/>
    <w:rsid w:val="005142AE"/>
    <w:rsid w:val="005152CC"/>
    <w:rsid w:val="0051621A"/>
    <w:rsid w:val="0052010A"/>
    <w:rsid w:val="00520C07"/>
    <w:rsid w:val="00520C58"/>
    <w:rsid w:val="00521353"/>
    <w:rsid w:val="00521459"/>
    <w:rsid w:val="005222D6"/>
    <w:rsid w:val="0052330E"/>
    <w:rsid w:val="005236BD"/>
    <w:rsid w:val="00523B04"/>
    <w:rsid w:val="00523C48"/>
    <w:rsid w:val="00523DB0"/>
    <w:rsid w:val="00523E51"/>
    <w:rsid w:val="005263BA"/>
    <w:rsid w:val="0052679B"/>
    <w:rsid w:val="00526F36"/>
    <w:rsid w:val="0053032B"/>
    <w:rsid w:val="00530C3A"/>
    <w:rsid w:val="00530C8C"/>
    <w:rsid w:val="00530D04"/>
    <w:rsid w:val="00531163"/>
    <w:rsid w:val="00532882"/>
    <w:rsid w:val="00533ADF"/>
    <w:rsid w:val="00534EC1"/>
    <w:rsid w:val="00535710"/>
    <w:rsid w:val="00536761"/>
    <w:rsid w:val="005379DA"/>
    <w:rsid w:val="00537A4D"/>
    <w:rsid w:val="00537CA4"/>
    <w:rsid w:val="005402EF"/>
    <w:rsid w:val="00540E97"/>
    <w:rsid w:val="00541564"/>
    <w:rsid w:val="005422B1"/>
    <w:rsid w:val="00543470"/>
    <w:rsid w:val="00543571"/>
    <w:rsid w:val="00543825"/>
    <w:rsid w:val="00543C30"/>
    <w:rsid w:val="00543D8A"/>
    <w:rsid w:val="00545D5D"/>
    <w:rsid w:val="00545E4B"/>
    <w:rsid w:val="00546949"/>
    <w:rsid w:val="00550A3E"/>
    <w:rsid w:val="00552D3E"/>
    <w:rsid w:val="0055362C"/>
    <w:rsid w:val="00553F4A"/>
    <w:rsid w:val="00553F8C"/>
    <w:rsid w:val="0055510E"/>
    <w:rsid w:val="005553DA"/>
    <w:rsid w:val="0055547C"/>
    <w:rsid w:val="00555646"/>
    <w:rsid w:val="00557DF5"/>
    <w:rsid w:val="00560834"/>
    <w:rsid w:val="00560A44"/>
    <w:rsid w:val="005611AC"/>
    <w:rsid w:val="00561A90"/>
    <w:rsid w:val="005627EE"/>
    <w:rsid w:val="00562E7D"/>
    <w:rsid w:val="00563563"/>
    <w:rsid w:val="00563C3B"/>
    <w:rsid w:val="0056464C"/>
    <w:rsid w:val="005669A4"/>
    <w:rsid w:val="00566DEB"/>
    <w:rsid w:val="005670B6"/>
    <w:rsid w:val="005671F1"/>
    <w:rsid w:val="00567906"/>
    <w:rsid w:val="00567BAA"/>
    <w:rsid w:val="00567CD6"/>
    <w:rsid w:val="00570F85"/>
    <w:rsid w:val="005722BD"/>
    <w:rsid w:val="0057561D"/>
    <w:rsid w:val="00576A21"/>
    <w:rsid w:val="00580262"/>
    <w:rsid w:val="005809F1"/>
    <w:rsid w:val="005813F5"/>
    <w:rsid w:val="00581F66"/>
    <w:rsid w:val="0058278E"/>
    <w:rsid w:val="00582BCA"/>
    <w:rsid w:val="00582CFD"/>
    <w:rsid w:val="00582D15"/>
    <w:rsid w:val="00583C09"/>
    <w:rsid w:val="00584140"/>
    <w:rsid w:val="0058438D"/>
    <w:rsid w:val="00584520"/>
    <w:rsid w:val="005848EE"/>
    <w:rsid w:val="00585534"/>
    <w:rsid w:val="005856AF"/>
    <w:rsid w:val="00586674"/>
    <w:rsid w:val="0058669F"/>
    <w:rsid w:val="00586B78"/>
    <w:rsid w:val="0059047C"/>
    <w:rsid w:val="00590712"/>
    <w:rsid w:val="00590902"/>
    <w:rsid w:val="005911E2"/>
    <w:rsid w:val="00591C49"/>
    <w:rsid w:val="00591E65"/>
    <w:rsid w:val="00594865"/>
    <w:rsid w:val="00594BEC"/>
    <w:rsid w:val="0059515C"/>
    <w:rsid w:val="00595BE0"/>
    <w:rsid w:val="00595E72"/>
    <w:rsid w:val="00596090"/>
    <w:rsid w:val="00596B35"/>
    <w:rsid w:val="005970DD"/>
    <w:rsid w:val="0059717D"/>
    <w:rsid w:val="00597EB5"/>
    <w:rsid w:val="005A01AB"/>
    <w:rsid w:val="005A1C54"/>
    <w:rsid w:val="005A2105"/>
    <w:rsid w:val="005A3D0C"/>
    <w:rsid w:val="005A52F9"/>
    <w:rsid w:val="005A6767"/>
    <w:rsid w:val="005A75BD"/>
    <w:rsid w:val="005A7B30"/>
    <w:rsid w:val="005B1C6E"/>
    <w:rsid w:val="005B29F5"/>
    <w:rsid w:val="005B32D2"/>
    <w:rsid w:val="005B3C66"/>
    <w:rsid w:val="005B3E58"/>
    <w:rsid w:val="005B4289"/>
    <w:rsid w:val="005B4408"/>
    <w:rsid w:val="005B4576"/>
    <w:rsid w:val="005B46EC"/>
    <w:rsid w:val="005B4830"/>
    <w:rsid w:val="005B69A1"/>
    <w:rsid w:val="005B74EA"/>
    <w:rsid w:val="005C0BF2"/>
    <w:rsid w:val="005C157F"/>
    <w:rsid w:val="005C2CFE"/>
    <w:rsid w:val="005C36F4"/>
    <w:rsid w:val="005C3822"/>
    <w:rsid w:val="005C3940"/>
    <w:rsid w:val="005C3A77"/>
    <w:rsid w:val="005C568E"/>
    <w:rsid w:val="005C6B0B"/>
    <w:rsid w:val="005C6D0D"/>
    <w:rsid w:val="005C7812"/>
    <w:rsid w:val="005C7A28"/>
    <w:rsid w:val="005D0047"/>
    <w:rsid w:val="005D06D9"/>
    <w:rsid w:val="005D0701"/>
    <w:rsid w:val="005D0E9E"/>
    <w:rsid w:val="005D19AC"/>
    <w:rsid w:val="005D1CD4"/>
    <w:rsid w:val="005D235F"/>
    <w:rsid w:val="005D28BA"/>
    <w:rsid w:val="005D2A30"/>
    <w:rsid w:val="005D2D29"/>
    <w:rsid w:val="005D3302"/>
    <w:rsid w:val="005D5C46"/>
    <w:rsid w:val="005D692F"/>
    <w:rsid w:val="005D6ABB"/>
    <w:rsid w:val="005D7211"/>
    <w:rsid w:val="005D7267"/>
    <w:rsid w:val="005D78E0"/>
    <w:rsid w:val="005D79FB"/>
    <w:rsid w:val="005E241D"/>
    <w:rsid w:val="005E2898"/>
    <w:rsid w:val="005E312D"/>
    <w:rsid w:val="005E39E2"/>
    <w:rsid w:val="005E4577"/>
    <w:rsid w:val="005E56F7"/>
    <w:rsid w:val="005E5A12"/>
    <w:rsid w:val="005E5DC6"/>
    <w:rsid w:val="005E6B28"/>
    <w:rsid w:val="005E7131"/>
    <w:rsid w:val="005F0B98"/>
    <w:rsid w:val="005F102E"/>
    <w:rsid w:val="005F13FF"/>
    <w:rsid w:val="005F1760"/>
    <w:rsid w:val="005F3B54"/>
    <w:rsid w:val="005F489A"/>
    <w:rsid w:val="005F60C1"/>
    <w:rsid w:val="005F6CC2"/>
    <w:rsid w:val="006003D0"/>
    <w:rsid w:val="006024DF"/>
    <w:rsid w:val="006046EF"/>
    <w:rsid w:val="00604894"/>
    <w:rsid w:val="00604B38"/>
    <w:rsid w:val="00604CE6"/>
    <w:rsid w:val="00610668"/>
    <w:rsid w:val="00610C53"/>
    <w:rsid w:val="00611041"/>
    <w:rsid w:val="00611335"/>
    <w:rsid w:val="0061236B"/>
    <w:rsid w:val="00612710"/>
    <w:rsid w:val="0061302D"/>
    <w:rsid w:val="00613374"/>
    <w:rsid w:val="00614EA7"/>
    <w:rsid w:val="00615859"/>
    <w:rsid w:val="0061588F"/>
    <w:rsid w:val="00616A33"/>
    <w:rsid w:val="006177A7"/>
    <w:rsid w:val="0062033F"/>
    <w:rsid w:val="00621858"/>
    <w:rsid w:val="00621CB0"/>
    <w:rsid w:val="00622CE3"/>
    <w:rsid w:val="00623C14"/>
    <w:rsid w:val="00623E82"/>
    <w:rsid w:val="0062451E"/>
    <w:rsid w:val="00624595"/>
    <w:rsid w:val="00632C72"/>
    <w:rsid w:val="00632F7C"/>
    <w:rsid w:val="00633687"/>
    <w:rsid w:val="00633BDF"/>
    <w:rsid w:val="00635042"/>
    <w:rsid w:val="00636282"/>
    <w:rsid w:val="00637D8E"/>
    <w:rsid w:val="00640D0E"/>
    <w:rsid w:val="00641BB6"/>
    <w:rsid w:val="00642436"/>
    <w:rsid w:val="00643BF0"/>
    <w:rsid w:val="00644392"/>
    <w:rsid w:val="00644B40"/>
    <w:rsid w:val="00645258"/>
    <w:rsid w:val="00645B27"/>
    <w:rsid w:val="006463F3"/>
    <w:rsid w:val="006473C3"/>
    <w:rsid w:val="006509FB"/>
    <w:rsid w:val="00651282"/>
    <w:rsid w:val="006536C6"/>
    <w:rsid w:val="0065420B"/>
    <w:rsid w:val="0065521D"/>
    <w:rsid w:val="006557CF"/>
    <w:rsid w:val="00656432"/>
    <w:rsid w:val="00656C94"/>
    <w:rsid w:val="0066150F"/>
    <w:rsid w:val="006619DC"/>
    <w:rsid w:val="00661F9D"/>
    <w:rsid w:val="00662F1A"/>
    <w:rsid w:val="00664894"/>
    <w:rsid w:val="00664C55"/>
    <w:rsid w:val="00665D06"/>
    <w:rsid w:val="00666202"/>
    <w:rsid w:val="00666796"/>
    <w:rsid w:val="00666E03"/>
    <w:rsid w:val="00667674"/>
    <w:rsid w:val="006708D4"/>
    <w:rsid w:val="00674912"/>
    <w:rsid w:val="00674E22"/>
    <w:rsid w:val="006753E1"/>
    <w:rsid w:val="00675EA6"/>
    <w:rsid w:val="00676348"/>
    <w:rsid w:val="006773E4"/>
    <w:rsid w:val="00677948"/>
    <w:rsid w:val="00677B9C"/>
    <w:rsid w:val="00677FF0"/>
    <w:rsid w:val="00680731"/>
    <w:rsid w:val="006817B0"/>
    <w:rsid w:val="00683C60"/>
    <w:rsid w:val="006841D8"/>
    <w:rsid w:val="00684323"/>
    <w:rsid w:val="00684A73"/>
    <w:rsid w:val="006850FA"/>
    <w:rsid w:val="0068717E"/>
    <w:rsid w:val="00687698"/>
    <w:rsid w:val="00687936"/>
    <w:rsid w:val="00687D73"/>
    <w:rsid w:val="00690958"/>
    <w:rsid w:val="0069162D"/>
    <w:rsid w:val="006924FC"/>
    <w:rsid w:val="00693812"/>
    <w:rsid w:val="00694123"/>
    <w:rsid w:val="00694301"/>
    <w:rsid w:val="0069594B"/>
    <w:rsid w:val="00696D6F"/>
    <w:rsid w:val="00696E7C"/>
    <w:rsid w:val="00696F25"/>
    <w:rsid w:val="00697F96"/>
    <w:rsid w:val="006A00C7"/>
    <w:rsid w:val="006A17A4"/>
    <w:rsid w:val="006A2081"/>
    <w:rsid w:val="006A247F"/>
    <w:rsid w:val="006A42E1"/>
    <w:rsid w:val="006A5A1A"/>
    <w:rsid w:val="006A6543"/>
    <w:rsid w:val="006A67E9"/>
    <w:rsid w:val="006B0327"/>
    <w:rsid w:val="006B050D"/>
    <w:rsid w:val="006B0754"/>
    <w:rsid w:val="006B0AE3"/>
    <w:rsid w:val="006B153E"/>
    <w:rsid w:val="006B1C39"/>
    <w:rsid w:val="006B2074"/>
    <w:rsid w:val="006B2943"/>
    <w:rsid w:val="006B2B25"/>
    <w:rsid w:val="006B3B93"/>
    <w:rsid w:val="006B41EC"/>
    <w:rsid w:val="006B4270"/>
    <w:rsid w:val="006B42D8"/>
    <w:rsid w:val="006B4EFB"/>
    <w:rsid w:val="006B6058"/>
    <w:rsid w:val="006B6B79"/>
    <w:rsid w:val="006B749E"/>
    <w:rsid w:val="006B7546"/>
    <w:rsid w:val="006C02A5"/>
    <w:rsid w:val="006C12CA"/>
    <w:rsid w:val="006C1E3B"/>
    <w:rsid w:val="006C35E8"/>
    <w:rsid w:val="006C4C0C"/>
    <w:rsid w:val="006C56F0"/>
    <w:rsid w:val="006C7826"/>
    <w:rsid w:val="006D041E"/>
    <w:rsid w:val="006D09D0"/>
    <w:rsid w:val="006D0C02"/>
    <w:rsid w:val="006D0C84"/>
    <w:rsid w:val="006D3B04"/>
    <w:rsid w:val="006D497A"/>
    <w:rsid w:val="006D4CDE"/>
    <w:rsid w:val="006D5142"/>
    <w:rsid w:val="006D754D"/>
    <w:rsid w:val="006E0826"/>
    <w:rsid w:val="006E20AC"/>
    <w:rsid w:val="006E245C"/>
    <w:rsid w:val="006E2ACA"/>
    <w:rsid w:val="006E36A0"/>
    <w:rsid w:val="006E3A5F"/>
    <w:rsid w:val="006E47D3"/>
    <w:rsid w:val="006E4BA3"/>
    <w:rsid w:val="006E4D06"/>
    <w:rsid w:val="006E5AEA"/>
    <w:rsid w:val="006E5BB0"/>
    <w:rsid w:val="006E5F7A"/>
    <w:rsid w:val="006E6C75"/>
    <w:rsid w:val="006E7650"/>
    <w:rsid w:val="006E7BB8"/>
    <w:rsid w:val="006F2C68"/>
    <w:rsid w:val="006F30D7"/>
    <w:rsid w:val="006F4A6F"/>
    <w:rsid w:val="006F4DF7"/>
    <w:rsid w:val="006F5101"/>
    <w:rsid w:val="006F5B26"/>
    <w:rsid w:val="006F7D91"/>
    <w:rsid w:val="0070027C"/>
    <w:rsid w:val="00701B9D"/>
    <w:rsid w:val="00701D54"/>
    <w:rsid w:val="00702763"/>
    <w:rsid w:val="007039C6"/>
    <w:rsid w:val="00703B4F"/>
    <w:rsid w:val="00704391"/>
    <w:rsid w:val="0070531C"/>
    <w:rsid w:val="007054E3"/>
    <w:rsid w:val="00705695"/>
    <w:rsid w:val="00706252"/>
    <w:rsid w:val="00710BCA"/>
    <w:rsid w:val="00711AF7"/>
    <w:rsid w:val="00712D29"/>
    <w:rsid w:val="007139B1"/>
    <w:rsid w:val="0071479E"/>
    <w:rsid w:val="007148EB"/>
    <w:rsid w:val="00716C14"/>
    <w:rsid w:val="00716D07"/>
    <w:rsid w:val="00717599"/>
    <w:rsid w:val="00722123"/>
    <w:rsid w:val="00722BC4"/>
    <w:rsid w:val="00723AB9"/>
    <w:rsid w:val="00723CBE"/>
    <w:rsid w:val="0072461F"/>
    <w:rsid w:val="00724BA9"/>
    <w:rsid w:val="00725178"/>
    <w:rsid w:val="007258F2"/>
    <w:rsid w:val="00726281"/>
    <w:rsid w:val="00726572"/>
    <w:rsid w:val="00726670"/>
    <w:rsid w:val="00730720"/>
    <w:rsid w:val="00730E7F"/>
    <w:rsid w:val="0073119D"/>
    <w:rsid w:val="00731697"/>
    <w:rsid w:val="0073281D"/>
    <w:rsid w:val="00734BCF"/>
    <w:rsid w:val="00735246"/>
    <w:rsid w:val="00735287"/>
    <w:rsid w:val="007358C2"/>
    <w:rsid w:val="00735AAE"/>
    <w:rsid w:val="00735D11"/>
    <w:rsid w:val="0073669A"/>
    <w:rsid w:val="00736EDA"/>
    <w:rsid w:val="007372C7"/>
    <w:rsid w:val="00737854"/>
    <w:rsid w:val="007400A3"/>
    <w:rsid w:val="00742081"/>
    <w:rsid w:val="00745FA2"/>
    <w:rsid w:val="00746888"/>
    <w:rsid w:val="00746B18"/>
    <w:rsid w:val="00750403"/>
    <w:rsid w:val="007511AB"/>
    <w:rsid w:val="0075144C"/>
    <w:rsid w:val="00751539"/>
    <w:rsid w:val="00751FAC"/>
    <w:rsid w:val="0075249A"/>
    <w:rsid w:val="0075253C"/>
    <w:rsid w:val="0075789F"/>
    <w:rsid w:val="00760488"/>
    <w:rsid w:val="007607A3"/>
    <w:rsid w:val="007617B7"/>
    <w:rsid w:val="007628E1"/>
    <w:rsid w:val="00763960"/>
    <w:rsid w:val="00764176"/>
    <w:rsid w:val="00767876"/>
    <w:rsid w:val="0077023A"/>
    <w:rsid w:val="00772605"/>
    <w:rsid w:val="0077342D"/>
    <w:rsid w:val="00774C9A"/>
    <w:rsid w:val="007762D0"/>
    <w:rsid w:val="007767E4"/>
    <w:rsid w:val="007769F5"/>
    <w:rsid w:val="00777A56"/>
    <w:rsid w:val="007801F6"/>
    <w:rsid w:val="00780344"/>
    <w:rsid w:val="007811BD"/>
    <w:rsid w:val="007818DC"/>
    <w:rsid w:val="007821FF"/>
    <w:rsid w:val="0078306E"/>
    <w:rsid w:val="00783E35"/>
    <w:rsid w:val="00784E22"/>
    <w:rsid w:val="007865B9"/>
    <w:rsid w:val="00787206"/>
    <w:rsid w:val="00787B44"/>
    <w:rsid w:val="0079031E"/>
    <w:rsid w:val="00790A82"/>
    <w:rsid w:val="007917AC"/>
    <w:rsid w:val="00791A82"/>
    <w:rsid w:val="00791CB9"/>
    <w:rsid w:val="00792F54"/>
    <w:rsid w:val="007935F8"/>
    <w:rsid w:val="00795B92"/>
    <w:rsid w:val="00795F62"/>
    <w:rsid w:val="0079663E"/>
    <w:rsid w:val="00796C7E"/>
    <w:rsid w:val="00796FAF"/>
    <w:rsid w:val="007A036A"/>
    <w:rsid w:val="007A0468"/>
    <w:rsid w:val="007A08A9"/>
    <w:rsid w:val="007A08E7"/>
    <w:rsid w:val="007A12CF"/>
    <w:rsid w:val="007A15A1"/>
    <w:rsid w:val="007A1DAF"/>
    <w:rsid w:val="007A1E24"/>
    <w:rsid w:val="007A2601"/>
    <w:rsid w:val="007A32C2"/>
    <w:rsid w:val="007A338F"/>
    <w:rsid w:val="007A38E1"/>
    <w:rsid w:val="007A6E53"/>
    <w:rsid w:val="007A7188"/>
    <w:rsid w:val="007A737E"/>
    <w:rsid w:val="007A796D"/>
    <w:rsid w:val="007B1676"/>
    <w:rsid w:val="007B16A2"/>
    <w:rsid w:val="007B295C"/>
    <w:rsid w:val="007B2A17"/>
    <w:rsid w:val="007B30F1"/>
    <w:rsid w:val="007B4118"/>
    <w:rsid w:val="007B4FDE"/>
    <w:rsid w:val="007B60F1"/>
    <w:rsid w:val="007B6253"/>
    <w:rsid w:val="007B74D1"/>
    <w:rsid w:val="007C0A43"/>
    <w:rsid w:val="007C15F2"/>
    <w:rsid w:val="007C1827"/>
    <w:rsid w:val="007C2029"/>
    <w:rsid w:val="007C316A"/>
    <w:rsid w:val="007C4369"/>
    <w:rsid w:val="007C4B07"/>
    <w:rsid w:val="007C6167"/>
    <w:rsid w:val="007D0351"/>
    <w:rsid w:val="007D0952"/>
    <w:rsid w:val="007D2415"/>
    <w:rsid w:val="007D3381"/>
    <w:rsid w:val="007D3EB3"/>
    <w:rsid w:val="007D41C9"/>
    <w:rsid w:val="007D46EC"/>
    <w:rsid w:val="007D50FD"/>
    <w:rsid w:val="007D766E"/>
    <w:rsid w:val="007D77AE"/>
    <w:rsid w:val="007D786B"/>
    <w:rsid w:val="007E00C1"/>
    <w:rsid w:val="007E0AD1"/>
    <w:rsid w:val="007E0B50"/>
    <w:rsid w:val="007E11E2"/>
    <w:rsid w:val="007E1689"/>
    <w:rsid w:val="007E17C8"/>
    <w:rsid w:val="007E194E"/>
    <w:rsid w:val="007E2B3A"/>
    <w:rsid w:val="007E34FB"/>
    <w:rsid w:val="007E3EA7"/>
    <w:rsid w:val="007E43A2"/>
    <w:rsid w:val="007E5329"/>
    <w:rsid w:val="007E54B1"/>
    <w:rsid w:val="007E60C6"/>
    <w:rsid w:val="007E6EEF"/>
    <w:rsid w:val="007E6FCA"/>
    <w:rsid w:val="007F075F"/>
    <w:rsid w:val="007F188C"/>
    <w:rsid w:val="007F1BCC"/>
    <w:rsid w:val="007F2F65"/>
    <w:rsid w:val="007F3194"/>
    <w:rsid w:val="007F33A1"/>
    <w:rsid w:val="007F391B"/>
    <w:rsid w:val="007F56CF"/>
    <w:rsid w:val="007F5DF8"/>
    <w:rsid w:val="007F7C65"/>
    <w:rsid w:val="00802611"/>
    <w:rsid w:val="00802B9C"/>
    <w:rsid w:val="00803234"/>
    <w:rsid w:val="0080324E"/>
    <w:rsid w:val="00803A90"/>
    <w:rsid w:val="00803DC8"/>
    <w:rsid w:val="00803DE0"/>
    <w:rsid w:val="0080425C"/>
    <w:rsid w:val="0080442B"/>
    <w:rsid w:val="00806092"/>
    <w:rsid w:val="00807401"/>
    <w:rsid w:val="00807975"/>
    <w:rsid w:val="00810918"/>
    <w:rsid w:val="00810E56"/>
    <w:rsid w:val="008125AC"/>
    <w:rsid w:val="00812AA8"/>
    <w:rsid w:val="00812E03"/>
    <w:rsid w:val="00812F2E"/>
    <w:rsid w:val="008131C6"/>
    <w:rsid w:val="008131CA"/>
    <w:rsid w:val="00813CCE"/>
    <w:rsid w:val="00814117"/>
    <w:rsid w:val="00815363"/>
    <w:rsid w:val="008153A4"/>
    <w:rsid w:val="0081551F"/>
    <w:rsid w:val="0081562A"/>
    <w:rsid w:val="00815716"/>
    <w:rsid w:val="0081755D"/>
    <w:rsid w:val="00817EDA"/>
    <w:rsid w:val="00822D47"/>
    <w:rsid w:val="00824205"/>
    <w:rsid w:val="00824BC3"/>
    <w:rsid w:val="00824C7A"/>
    <w:rsid w:val="00825D45"/>
    <w:rsid w:val="008261F7"/>
    <w:rsid w:val="00826887"/>
    <w:rsid w:val="00826CFC"/>
    <w:rsid w:val="00826E55"/>
    <w:rsid w:val="008274FF"/>
    <w:rsid w:val="00827B87"/>
    <w:rsid w:val="008302FC"/>
    <w:rsid w:val="00830EA5"/>
    <w:rsid w:val="008313F6"/>
    <w:rsid w:val="00833912"/>
    <w:rsid w:val="00834783"/>
    <w:rsid w:val="00834E65"/>
    <w:rsid w:val="0083551D"/>
    <w:rsid w:val="00835656"/>
    <w:rsid w:val="0083568D"/>
    <w:rsid w:val="00835B21"/>
    <w:rsid w:val="00836137"/>
    <w:rsid w:val="00836FCD"/>
    <w:rsid w:val="00837DB1"/>
    <w:rsid w:val="0084015F"/>
    <w:rsid w:val="00840D5C"/>
    <w:rsid w:val="00842ED6"/>
    <w:rsid w:val="008437DB"/>
    <w:rsid w:val="00843C7A"/>
    <w:rsid w:val="008442D7"/>
    <w:rsid w:val="00844925"/>
    <w:rsid w:val="00844B7B"/>
    <w:rsid w:val="00844C71"/>
    <w:rsid w:val="00844EA2"/>
    <w:rsid w:val="00846B86"/>
    <w:rsid w:val="008479F3"/>
    <w:rsid w:val="00850C77"/>
    <w:rsid w:val="008517F5"/>
    <w:rsid w:val="00852DF4"/>
    <w:rsid w:val="00853C36"/>
    <w:rsid w:val="00854708"/>
    <w:rsid w:val="0085569E"/>
    <w:rsid w:val="00855C12"/>
    <w:rsid w:val="00856153"/>
    <w:rsid w:val="00856393"/>
    <w:rsid w:val="00856912"/>
    <w:rsid w:val="00857AFF"/>
    <w:rsid w:val="0086059F"/>
    <w:rsid w:val="00860DC8"/>
    <w:rsid w:val="00861E16"/>
    <w:rsid w:val="00861F20"/>
    <w:rsid w:val="00862905"/>
    <w:rsid w:val="00862C47"/>
    <w:rsid w:val="00863375"/>
    <w:rsid w:val="008634D7"/>
    <w:rsid w:val="00865CD0"/>
    <w:rsid w:val="00865F50"/>
    <w:rsid w:val="00866BAF"/>
    <w:rsid w:val="0087141B"/>
    <w:rsid w:val="00872463"/>
    <w:rsid w:val="0087263A"/>
    <w:rsid w:val="008732F2"/>
    <w:rsid w:val="008750A7"/>
    <w:rsid w:val="00875F68"/>
    <w:rsid w:val="00880569"/>
    <w:rsid w:val="008807A9"/>
    <w:rsid w:val="00880EC8"/>
    <w:rsid w:val="00882185"/>
    <w:rsid w:val="00884FA8"/>
    <w:rsid w:val="0088547D"/>
    <w:rsid w:val="0088589C"/>
    <w:rsid w:val="00885C43"/>
    <w:rsid w:val="00886353"/>
    <w:rsid w:val="00886BDC"/>
    <w:rsid w:val="00887E53"/>
    <w:rsid w:val="00887F17"/>
    <w:rsid w:val="00891D50"/>
    <w:rsid w:val="008924FD"/>
    <w:rsid w:val="00893AD6"/>
    <w:rsid w:val="00894B62"/>
    <w:rsid w:val="00894DFA"/>
    <w:rsid w:val="00895B8E"/>
    <w:rsid w:val="00895C4B"/>
    <w:rsid w:val="00896764"/>
    <w:rsid w:val="008971AB"/>
    <w:rsid w:val="0089744D"/>
    <w:rsid w:val="00897DD1"/>
    <w:rsid w:val="008A0923"/>
    <w:rsid w:val="008A0939"/>
    <w:rsid w:val="008A0AEA"/>
    <w:rsid w:val="008A0CE0"/>
    <w:rsid w:val="008A12E6"/>
    <w:rsid w:val="008A1C47"/>
    <w:rsid w:val="008A2223"/>
    <w:rsid w:val="008A28CA"/>
    <w:rsid w:val="008A3512"/>
    <w:rsid w:val="008A3B83"/>
    <w:rsid w:val="008A410E"/>
    <w:rsid w:val="008A4229"/>
    <w:rsid w:val="008A499B"/>
    <w:rsid w:val="008A6369"/>
    <w:rsid w:val="008A647A"/>
    <w:rsid w:val="008A7A39"/>
    <w:rsid w:val="008A7AA6"/>
    <w:rsid w:val="008B05DB"/>
    <w:rsid w:val="008B0BD9"/>
    <w:rsid w:val="008B4106"/>
    <w:rsid w:val="008B5792"/>
    <w:rsid w:val="008B6113"/>
    <w:rsid w:val="008B6123"/>
    <w:rsid w:val="008C0776"/>
    <w:rsid w:val="008C2068"/>
    <w:rsid w:val="008C20AE"/>
    <w:rsid w:val="008C227B"/>
    <w:rsid w:val="008C2FAF"/>
    <w:rsid w:val="008C3094"/>
    <w:rsid w:val="008C34D0"/>
    <w:rsid w:val="008C56F2"/>
    <w:rsid w:val="008C5EE5"/>
    <w:rsid w:val="008C6A25"/>
    <w:rsid w:val="008C7252"/>
    <w:rsid w:val="008C7E6C"/>
    <w:rsid w:val="008D07D6"/>
    <w:rsid w:val="008D12E9"/>
    <w:rsid w:val="008D1CD1"/>
    <w:rsid w:val="008D290A"/>
    <w:rsid w:val="008D2EC2"/>
    <w:rsid w:val="008D318D"/>
    <w:rsid w:val="008D3598"/>
    <w:rsid w:val="008D535B"/>
    <w:rsid w:val="008D5A17"/>
    <w:rsid w:val="008D5A9E"/>
    <w:rsid w:val="008D6B85"/>
    <w:rsid w:val="008D77AB"/>
    <w:rsid w:val="008E15E4"/>
    <w:rsid w:val="008E3881"/>
    <w:rsid w:val="008E477D"/>
    <w:rsid w:val="008E54FD"/>
    <w:rsid w:val="008E55A1"/>
    <w:rsid w:val="008E665B"/>
    <w:rsid w:val="008E694A"/>
    <w:rsid w:val="008E6CC0"/>
    <w:rsid w:val="008E6CE4"/>
    <w:rsid w:val="008E7423"/>
    <w:rsid w:val="008E7B74"/>
    <w:rsid w:val="008E7E43"/>
    <w:rsid w:val="008F0708"/>
    <w:rsid w:val="008F08F5"/>
    <w:rsid w:val="008F0C23"/>
    <w:rsid w:val="008F4836"/>
    <w:rsid w:val="008F5854"/>
    <w:rsid w:val="00901641"/>
    <w:rsid w:val="0090194A"/>
    <w:rsid w:val="00901E1F"/>
    <w:rsid w:val="00903EB6"/>
    <w:rsid w:val="00903FD5"/>
    <w:rsid w:val="00904372"/>
    <w:rsid w:val="0090682A"/>
    <w:rsid w:val="0090687F"/>
    <w:rsid w:val="0090735F"/>
    <w:rsid w:val="00907658"/>
    <w:rsid w:val="00907804"/>
    <w:rsid w:val="0091091B"/>
    <w:rsid w:val="00910FB8"/>
    <w:rsid w:val="0091138C"/>
    <w:rsid w:val="009121D1"/>
    <w:rsid w:val="0091232D"/>
    <w:rsid w:val="00912780"/>
    <w:rsid w:val="009128FE"/>
    <w:rsid w:val="009130EF"/>
    <w:rsid w:val="00913914"/>
    <w:rsid w:val="009143DF"/>
    <w:rsid w:val="00914C38"/>
    <w:rsid w:val="00914D8B"/>
    <w:rsid w:val="00915C51"/>
    <w:rsid w:val="0091626B"/>
    <w:rsid w:val="0091674C"/>
    <w:rsid w:val="00916E4B"/>
    <w:rsid w:val="00917445"/>
    <w:rsid w:val="00917824"/>
    <w:rsid w:val="0091793B"/>
    <w:rsid w:val="00920C2C"/>
    <w:rsid w:val="00921905"/>
    <w:rsid w:val="00922400"/>
    <w:rsid w:val="0092351A"/>
    <w:rsid w:val="00923A28"/>
    <w:rsid w:val="0092410A"/>
    <w:rsid w:val="00925F6F"/>
    <w:rsid w:val="0092636D"/>
    <w:rsid w:val="00926703"/>
    <w:rsid w:val="009277A6"/>
    <w:rsid w:val="0093035E"/>
    <w:rsid w:val="009303F3"/>
    <w:rsid w:val="009319B9"/>
    <w:rsid w:val="00931CF4"/>
    <w:rsid w:val="009321EE"/>
    <w:rsid w:val="00932D77"/>
    <w:rsid w:val="009355A9"/>
    <w:rsid w:val="009362E0"/>
    <w:rsid w:val="00937E99"/>
    <w:rsid w:val="0094043F"/>
    <w:rsid w:val="0094044B"/>
    <w:rsid w:val="0094059B"/>
    <w:rsid w:val="00940832"/>
    <w:rsid w:val="00940E6F"/>
    <w:rsid w:val="00943DAC"/>
    <w:rsid w:val="00943EA1"/>
    <w:rsid w:val="009442AC"/>
    <w:rsid w:val="00945167"/>
    <w:rsid w:val="00945639"/>
    <w:rsid w:val="00945695"/>
    <w:rsid w:val="00945A2F"/>
    <w:rsid w:val="009461A0"/>
    <w:rsid w:val="009461C2"/>
    <w:rsid w:val="00947FDF"/>
    <w:rsid w:val="00950044"/>
    <w:rsid w:val="00951A7C"/>
    <w:rsid w:val="009531FA"/>
    <w:rsid w:val="00953283"/>
    <w:rsid w:val="00953A0A"/>
    <w:rsid w:val="00954E10"/>
    <w:rsid w:val="00954F50"/>
    <w:rsid w:val="00954F6B"/>
    <w:rsid w:val="009561FF"/>
    <w:rsid w:val="00957125"/>
    <w:rsid w:val="00957632"/>
    <w:rsid w:val="009601AE"/>
    <w:rsid w:val="00960D2A"/>
    <w:rsid w:val="00961A5E"/>
    <w:rsid w:val="00961A68"/>
    <w:rsid w:val="00963008"/>
    <w:rsid w:val="00964A1A"/>
    <w:rsid w:val="00964E2C"/>
    <w:rsid w:val="00965222"/>
    <w:rsid w:val="009669A8"/>
    <w:rsid w:val="009706C5"/>
    <w:rsid w:val="00971CFB"/>
    <w:rsid w:val="00971EF3"/>
    <w:rsid w:val="0097237B"/>
    <w:rsid w:val="0097255E"/>
    <w:rsid w:val="00974092"/>
    <w:rsid w:val="00974332"/>
    <w:rsid w:val="00974863"/>
    <w:rsid w:val="00975550"/>
    <w:rsid w:val="0097668A"/>
    <w:rsid w:val="00977135"/>
    <w:rsid w:val="009771EB"/>
    <w:rsid w:val="009774BE"/>
    <w:rsid w:val="00980C2E"/>
    <w:rsid w:val="00983B69"/>
    <w:rsid w:val="00984596"/>
    <w:rsid w:val="009846C0"/>
    <w:rsid w:val="00985CC6"/>
    <w:rsid w:val="00987CAF"/>
    <w:rsid w:val="00987D2C"/>
    <w:rsid w:val="00991B57"/>
    <w:rsid w:val="00992D10"/>
    <w:rsid w:val="00993C85"/>
    <w:rsid w:val="0099402D"/>
    <w:rsid w:val="0099486C"/>
    <w:rsid w:val="009A1070"/>
    <w:rsid w:val="009A1211"/>
    <w:rsid w:val="009A12EC"/>
    <w:rsid w:val="009A2B27"/>
    <w:rsid w:val="009A31AD"/>
    <w:rsid w:val="009A33F6"/>
    <w:rsid w:val="009A3B54"/>
    <w:rsid w:val="009A46D1"/>
    <w:rsid w:val="009A583F"/>
    <w:rsid w:val="009A63CD"/>
    <w:rsid w:val="009A7852"/>
    <w:rsid w:val="009B0811"/>
    <w:rsid w:val="009B12EA"/>
    <w:rsid w:val="009B142B"/>
    <w:rsid w:val="009B29EB"/>
    <w:rsid w:val="009B34E5"/>
    <w:rsid w:val="009B6602"/>
    <w:rsid w:val="009B6A4B"/>
    <w:rsid w:val="009B7494"/>
    <w:rsid w:val="009C01F7"/>
    <w:rsid w:val="009C1F2C"/>
    <w:rsid w:val="009C234F"/>
    <w:rsid w:val="009C23C3"/>
    <w:rsid w:val="009C2997"/>
    <w:rsid w:val="009C2E0E"/>
    <w:rsid w:val="009C393C"/>
    <w:rsid w:val="009C3B32"/>
    <w:rsid w:val="009C4118"/>
    <w:rsid w:val="009C5016"/>
    <w:rsid w:val="009C5C0F"/>
    <w:rsid w:val="009D19B8"/>
    <w:rsid w:val="009D2193"/>
    <w:rsid w:val="009D3517"/>
    <w:rsid w:val="009D374D"/>
    <w:rsid w:val="009D3D19"/>
    <w:rsid w:val="009D4533"/>
    <w:rsid w:val="009D47FA"/>
    <w:rsid w:val="009D4907"/>
    <w:rsid w:val="009D61EE"/>
    <w:rsid w:val="009D7CE8"/>
    <w:rsid w:val="009D7DBF"/>
    <w:rsid w:val="009E0454"/>
    <w:rsid w:val="009E0A04"/>
    <w:rsid w:val="009E0BFD"/>
    <w:rsid w:val="009E1066"/>
    <w:rsid w:val="009E176A"/>
    <w:rsid w:val="009E3671"/>
    <w:rsid w:val="009E3BD6"/>
    <w:rsid w:val="009E3E34"/>
    <w:rsid w:val="009E4F6D"/>
    <w:rsid w:val="009F02B3"/>
    <w:rsid w:val="009F0923"/>
    <w:rsid w:val="009F1E74"/>
    <w:rsid w:val="009F21F7"/>
    <w:rsid w:val="009F33C4"/>
    <w:rsid w:val="009F3646"/>
    <w:rsid w:val="009F3755"/>
    <w:rsid w:val="009F40F0"/>
    <w:rsid w:val="009F4BAC"/>
    <w:rsid w:val="009F4C69"/>
    <w:rsid w:val="009F4FEB"/>
    <w:rsid w:val="009F69A3"/>
    <w:rsid w:val="009F6E33"/>
    <w:rsid w:val="009F75FD"/>
    <w:rsid w:val="009F76AE"/>
    <w:rsid w:val="00A001A1"/>
    <w:rsid w:val="00A00258"/>
    <w:rsid w:val="00A00692"/>
    <w:rsid w:val="00A009FD"/>
    <w:rsid w:val="00A00C02"/>
    <w:rsid w:val="00A01314"/>
    <w:rsid w:val="00A014FE"/>
    <w:rsid w:val="00A03EF4"/>
    <w:rsid w:val="00A0401B"/>
    <w:rsid w:val="00A04B30"/>
    <w:rsid w:val="00A04B46"/>
    <w:rsid w:val="00A050E2"/>
    <w:rsid w:val="00A052EC"/>
    <w:rsid w:val="00A05B9D"/>
    <w:rsid w:val="00A05C52"/>
    <w:rsid w:val="00A05FB1"/>
    <w:rsid w:val="00A06700"/>
    <w:rsid w:val="00A06920"/>
    <w:rsid w:val="00A06EF2"/>
    <w:rsid w:val="00A0767E"/>
    <w:rsid w:val="00A07FA1"/>
    <w:rsid w:val="00A10C81"/>
    <w:rsid w:val="00A10E88"/>
    <w:rsid w:val="00A10FD5"/>
    <w:rsid w:val="00A1132D"/>
    <w:rsid w:val="00A1445D"/>
    <w:rsid w:val="00A1618B"/>
    <w:rsid w:val="00A166C1"/>
    <w:rsid w:val="00A16711"/>
    <w:rsid w:val="00A169F6"/>
    <w:rsid w:val="00A16B32"/>
    <w:rsid w:val="00A17D19"/>
    <w:rsid w:val="00A218A9"/>
    <w:rsid w:val="00A21FE7"/>
    <w:rsid w:val="00A22245"/>
    <w:rsid w:val="00A23A98"/>
    <w:rsid w:val="00A2493F"/>
    <w:rsid w:val="00A24D5A"/>
    <w:rsid w:val="00A24EE5"/>
    <w:rsid w:val="00A2598C"/>
    <w:rsid w:val="00A26A31"/>
    <w:rsid w:val="00A26FC4"/>
    <w:rsid w:val="00A304A9"/>
    <w:rsid w:val="00A30DD4"/>
    <w:rsid w:val="00A30F5E"/>
    <w:rsid w:val="00A316C0"/>
    <w:rsid w:val="00A31D03"/>
    <w:rsid w:val="00A33689"/>
    <w:rsid w:val="00A3391C"/>
    <w:rsid w:val="00A34458"/>
    <w:rsid w:val="00A352FF"/>
    <w:rsid w:val="00A36F54"/>
    <w:rsid w:val="00A3755B"/>
    <w:rsid w:val="00A400FB"/>
    <w:rsid w:val="00A40616"/>
    <w:rsid w:val="00A40730"/>
    <w:rsid w:val="00A40E0C"/>
    <w:rsid w:val="00A4101B"/>
    <w:rsid w:val="00A41159"/>
    <w:rsid w:val="00A415BE"/>
    <w:rsid w:val="00A422A5"/>
    <w:rsid w:val="00A42E3A"/>
    <w:rsid w:val="00A44B18"/>
    <w:rsid w:val="00A45744"/>
    <w:rsid w:val="00A45C90"/>
    <w:rsid w:val="00A46262"/>
    <w:rsid w:val="00A463B2"/>
    <w:rsid w:val="00A469D5"/>
    <w:rsid w:val="00A46E2B"/>
    <w:rsid w:val="00A47071"/>
    <w:rsid w:val="00A5060C"/>
    <w:rsid w:val="00A50E62"/>
    <w:rsid w:val="00A51553"/>
    <w:rsid w:val="00A516C8"/>
    <w:rsid w:val="00A518FB"/>
    <w:rsid w:val="00A528C2"/>
    <w:rsid w:val="00A52C72"/>
    <w:rsid w:val="00A5312D"/>
    <w:rsid w:val="00A531DD"/>
    <w:rsid w:val="00A536DA"/>
    <w:rsid w:val="00A53D30"/>
    <w:rsid w:val="00A54121"/>
    <w:rsid w:val="00A544FE"/>
    <w:rsid w:val="00A547CF"/>
    <w:rsid w:val="00A54884"/>
    <w:rsid w:val="00A55615"/>
    <w:rsid w:val="00A57D72"/>
    <w:rsid w:val="00A57F81"/>
    <w:rsid w:val="00A6127E"/>
    <w:rsid w:val="00A619BB"/>
    <w:rsid w:val="00A6325C"/>
    <w:rsid w:val="00A63D65"/>
    <w:rsid w:val="00A64BFC"/>
    <w:rsid w:val="00A6580F"/>
    <w:rsid w:val="00A664EA"/>
    <w:rsid w:val="00A66AA1"/>
    <w:rsid w:val="00A671BD"/>
    <w:rsid w:val="00A675E7"/>
    <w:rsid w:val="00A67D68"/>
    <w:rsid w:val="00A70D0A"/>
    <w:rsid w:val="00A736FF"/>
    <w:rsid w:val="00A75118"/>
    <w:rsid w:val="00A75245"/>
    <w:rsid w:val="00A76319"/>
    <w:rsid w:val="00A80A5B"/>
    <w:rsid w:val="00A80B8A"/>
    <w:rsid w:val="00A811C1"/>
    <w:rsid w:val="00A817ED"/>
    <w:rsid w:val="00A8256D"/>
    <w:rsid w:val="00A82986"/>
    <w:rsid w:val="00A82E4C"/>
    <w:rsid w:val="00A82E7B"/>
    <w:rsid w:val="00A830FA"/>
    <w:rsid w:val="00A83838"/>
    <w:rsid w:val="00A83983"/>
    <w:rsid w:val="00A84F7E"/>
    <w:rsid w:val="00A85ACD"/>
    <w:rsid w:val="00A85D11"/>
    <w:rsid w:val="00A8658E"/>
    <w:rsid w:val="00A875E3"/>
    <w:rsid w:val="00A875EC"/>
    <w:rsid w:val="00A91615"/>
    <w:rsid w:val="00A93233"/>
    <w:rsid w:val="00A93850"/>
    <w:rsid w:val="00A93DAB"/>
    <w:rsid w:val="00A940CF"/>
    <w:rsid w:val="00A9508F"/>
    <w:rsid w:val="00A95CBA"/>
    <w:rsid w:val="00A96AF2"/>
    <w:rsid w:val="00A96D29"/>
    <w:rsid w:val="00A9787B"/>
    <w:rsid w:val="00AA0662"/>
    <w:rsid w:val="00AA19E8"/>
    <w:rsid w:val="00AA21B0"/>
    <w:rsid w:val="00AA21DD"/>
    <w:rsid w:val="00AA3778"/>
    <w:rsid w:val="00AA38FD"/>
    <w:rsid w:val="00AA4341"/>
    <w:rsid w:val="00AA45E3"/>
    <w:rsid w:val="00AA4CEB"/>
    <w:rsid w:val="00AA6113"/>
    <w:rsid w:val="00AA6CC2"/>
    <w:rsid w:val="00AA7216"/>
    <w:rsid w:val="00AA77DC"/>
    <w:rsid w:val="00AB008F"/>
    <w:rsid w:val="00AB08C0"/>
    <w:rsid w:val="00AB09DD"/>
    <w:rsid w:val="00AB0B4C"/>
    <w:rsid w:val="00AB0E4C"/>
    <w:rsid w:val="00AB1659"/>
    <w:rsid w:val="00AB17AA"/>
    <w:rsid w:val="00AB24A6"/>
    <w:rsid w:val="00AB3AC1"/>
    <w:rsid w:val="00AB3C9A"/>
    <w:rsid w:val="00AB3E8F"/>
    <w:rsid w:val="00AB4132"/>
    <w:rsid w:val="00AB55DF"/>
    <w:rsid w:val="00AB6BC4"/>
    <w:rsid w:val="00AB6FB7"/>
    <w:rsid w:val="00AB774B"/>
    <w:rsid w:val="00AB7AC8"/>
    <w:rsid w:val="00AC0B83"/>
    <w:rsid w:val="00AC25EF"/>
    <w:rsid w:val="00AC271E"/>
    <w:rsid w:val="00AC2900"/>
    <w:rsid w:val="00AC2946"/>
    <w:rsid w:val="00AC3DED"/>
    <w:rsid w:val="00AC432A"/>
    <w:rsid w:val="00AC5444"/>
    <w:rsid w:val="00AC63FC"/>
    <w:rsid w:val="00AC6775"/>
    <w:rsid w:val="00AC67E2"/>
    <w:rsid w:val="00AC6817"/>
    <w:rsid w:val="00AC79CB"/>
    <w:rsid w:val="00AD084B"/>
    <w:rsid w:val="00AD0A76"/>
    <w:rsid w:val="00AD0C2F"/>
    <w:rsid w:val="00AD0D91"/>
    <w:rsid w:val="00AD1046"/>
    <w:rsid w:val="00AD10C5"/>
    <w:rsid w:val="00AD131F"/>
    <w:rsid w:val="00AD2D3A"/>
    <w:rsid w:val="00AD3693"/>
    <w:rsid w:val="00AD3BFC"/>
    <w:rsid w:val="00AD3F56"/>
    <w:rsid w:val="00AD42C5"/>
    <w:rsid w:val="00AD5FE8"/>
    <w:rsid w:val="00AD682A"/>
    <w:rsid w:val="00AD6A63"/>
    <w:rsid w:val="00AD6B31"/>
    <w:rsid w:val="00AE01FE"/>
    <w:rsid w:val="00AE15A6"/>
    <w:rsid w:val="00AE2217"/>
    <w:rsid w:val="00AE2D73"/>
    <w:rsid w:val="00AE568B"/>
    <w:rsid w:val="00AE57C5"/>
    <w:rsid w:val="00AE61C9"/>
    <w:rsid w:val="00AE636E"/>
    <w:rsid w:val="00AE63E6"/>
    <w:rsid w:val="00AE65A2"/>
    <w:rsid w:val="00AE7503"/>
    <w:rsid w:val="00AE78F6"/>
    <w:rsid w:val="00AF00BD"/>
    <w:rsid w:val="00AF080B"/>
    <w:rsid w:val="00AF0D14"/>
    <w:rsid w:val="00AF0D68"/>
    <w:rsid w:val="00AF11FF"/>
    <w:rsid w:val="00AF2944"/>
    <w:rsid w:val="00AF35CD"/>
    <w:rsid w:val="00AF3916"/>
    <w:rsid w:val="00AF3B40"/>
    <w:rsid w:val="00AF41BB"/>
    <w:rsid w:val="00AF4B20"/>
    <w:rsid w:val="00AF7575"/>
    <w:rsid w:val="00B00066"/>
    <w:rsid w:val="00B01D6B"/>
    <w:rsid w:val="00B03199"/>
    <w:rsid w:val="00B0462C"/>
    <w:rsid w:val="00B05012"/>
    <w:rsid w:val="00B06692"/>
    <w:rsid w:val="00B06BBB"/>
    <w:rsid w:val="00B100D6"/>
    <w:rsid w:val="00B103BE"/>
    <w:rsid w:val="00B107EF"/>
    <w:rsid w:val="00B10924"/>
    <w:rsid w:val="00B11636"/>
    <w:rsid w:val="00B120C6"/>
    <w:rsid w:val="00B137D0"/>
    <w:rsid w:val="00B14258"/>
    <w:rsid w:val="00B144AE"/>
    <w:rsid w:val="00B1489E"/>
    <w:rsid w:val="00B14B4A"/>
    <w:rsid w:val="00B15E3D"/>
    <w:rsid w:val="00B16A10"/>
    <w:rsid w:val="00B16B6A"/>
    <w:rsid w:val="00B175B2"/>
    <w:rsid w:val="00B21239"/>
    <w:rsid w:val="00B2231B"/>
    <w:rsid w:val="00B224DA"/>
    <w:rsid w:val="00B226BF"/>
    <w:rsid w:val="00B226D9"/>
    <w:rsid w:val="00B22BEF"/>
    <w:rsid w:val="00B2346F"/>
    <w:rsid w:val="00B24076"/>
    <w:rsid w:val="00B24108"/>
    <w:rsid w:val="00B24265"/>
    <w:rsid w:val="00B245D3"/>
    <w:rsid w:val="00B27DD0"/>
    <w:rsid w:val="00B31D21"/>
    <w:rsid w:val="00B32299"/>
    <w:rsid w:val="00B32900"/>
    <w:rsid w:val="00B34BB9"/>
    <w:rsid w:val="00B36185"/>
    <w:rsid w:val="00B37D1C"/>
    <w:rsid w:val="00B40E81"/>
    <w:rsid w:val="00B40ED8"/>
    <w:rsid w:val="00B411B4"/>
    <w:rsid w:val="00B41462"/>
    <w:rsid w:val="00B414B4"/>
    <w:rsid w:val="00B41DF6"/>
    <w:rsid w:val="00B4213A"/>
    <w:rsid w:val="00B424C8"/>
    <w:rsid w:val="00B424EB"/>
    <w:rsid w:val="00B43BD1"/>
    <w:rsid w:val="00B46372"/>
    <w:rsid w:val="00B465C3"/>
    <w:rsid w:val="00B47716"/>
    <w:rsid w:val="00B47BC1"/>
    <w:rsid w:val="00B506D1"/>
    <w:rsid w:val="00B51778"/>
    <w:rsid w:val="00B525C1"/>
    <w:rsid w:val="00B52A7F"/>
    <w:rsid w:val="00B52B21"/>
    <w:rsid w:val="00B53C4C"/>
    <w:rsid w:val="00B549C2"/>
    <w:rsid w:val="00B54B83"/>
    <w:rsid w:val="00B54EDA"/>
    <w:rsid w:val="00B56102"/>
    <w:rsid w:val="00B5666C"/>
    <w:rsid w:val="00B56976"/>
    <w:rsid w:val="00B57621"/>
    <w:rsid w:val="00B57E5F"/>
    <w:rsid w:val="00B607F4"/>
    <w:rsid w:val="00B612B1"/>
    <w:rsid w:val="00B61497"/>
    <w:rsid w:val="00B62E56"/>
    <w:rsid w:val="00B62FB9"/>
    <w:rsid w:val="00B6364E"/>
    <w:rsid w:val="00B63BFA"/>
    <w:rsid w:val="00B63C81"/>
    <w:rsid w:val="00B63C99"/>
    <w:rsid w:val="00B63CF4"/>
    <w:rsid w:val="00B651E4"/>
    <w:rsid w:val="00B66462"/>
    <w:rsid w:val="00B66A40"/>
    <w:rsid w:val="00B66AC4"/>
    <w:rsid w:val="00B66E07"/>
    <w:rsid w:val="00B678DE"/>
    <w:rsid w:val="00B67BCD"/>
    <w:rsid w:val="00B7064A"/>
    <w:rsid w:val="00B72BEB"/>
    <w:rsid w:val="00B72C52"/>
    <w:rsid w:val="00B74726"/>
    <w:rsid w:val="00B7592C"/>
    <w:rsid w:val="00B75EB3"/>
    <w:rsid w:val="00B7629B"/>
    <w:rsid w:val="00B76AE0"/>
    <w:rsid w:val="00B76BEE"/>
    <w:rsid w:val="00B76D93"/>
    <w:rsid w:val="00B803DF"/>
    <w:rsid w:val="00B80451"/>
    <w:rsid w:val="00B8080D"/>
    <w:rsid w:val="00B809F0"/>
    <w:rsid w:val="00B81391"/>
    <w:rsid w:val="00B814F7"/>
    <w:rsid w:val="00B81C3E"/>
    <w:rsid w:val="00B81CA6"/>
    <w:rsid w:val="00B82E8F"/>
    <w:rsid w:val="00B83D30"/>
    <w:rsid w:val="00B85513"/>
    <w:rsid w:val="00B85CB8"/>
    <w:rsid w:val="00B861E4"/>
    <w:rsid w:val="00B861E5"/>
    <w:rsid w:val="00B867C0"/>
    <w:rsid w:val="00B869EC"/>
    <w:rsid w:val="00B8766F"/>
    <w:rsid w:val="00B87E43"/>
    <w:rsid w:val="00B9055D"/>
    <w:rsid w:val="00B90B6D"/>
    <w:rsid w:val="00B910E7"/>
    <w:rsid w:val="00B9174E"/>
    <w:rsid w:val="00B91E45"/>
    <w:rsid w:val="00B924AE"/>
    <w:rsid w:val="00B92974"/>
    <w:rsid w:val="00B92E64"/>
    <w:rsid w:val="00B931EE"/>
    <w:rsid w:val="00B9372D"/>
    <w:rsid w:val="00B93812"/>
    <w:rsid w:val="00B93D39"/>
    <w:rsid w:val="00B959D9"/>
    <w:rsid w:val="00B960DC"/>
    <w:rsid w:val="00B97071"/>
    <w:rsid w:val="00B97FE9"/>
    <w:rsid w:val="00BA06BE"/>
    <w:rsid w:val="00BA06C1"/>
    <w:rsid w:val="00BA0E16"/>
    <w:rsid w:val="00BA2235"/>
    <w:rsid w:val="00BA3A3C"/>
    <w:rsid w:val="00BA3B04"/>
    <w:rsid w:val="00BA4120"/>
    <w:rsid w:val="00BA45B4"/>
    <w:rsid w:val="00BA4C19"/>
    <w:rsid w:val="00BA51A1"/>
    <w:rsid w:val="00BA59EF"/>
    <w:rsid w:val="00BA7DF2"/>
    <w:rsid w:val="00BA7FB0"/>
    <w:rsid w:val="00BB0286"/>
    <w:rsid w:val="00BB0C7D"/>
    <w:rsid w:val="00BB13F8"/>
    <w:rsid w:val="00BB224A"/>
    <w:rsid w:val="00BB23F0"/>
    <w:rsid w:val="00BB48E1"/>
    <w:rsid w:val="00BB6D29"/>
    <w:rsid w:val="00BC03ED"/>
    <w:rsid w:val="00BC0B99"/>
    <w:rsid w:val="00BC0E47"/>
    <w:rsid w:val="00BC141C"/>
    <w:rsid w:val="00BC165C"/>
    <w:rsid w:val="00BC1938"/>
    <w:rsid w:val="00BC2690"/>
    <w:rsid w:val="00BC3F72"/>
    <w:rsid w:val="00BC42A3"/>
    <w:rsid w:val="00BC557C"/>
    <w:rsid w:val="00BC6B5C"/>
    <w:rsid w:val="00BC76CB"/>
    <w:rsid w:val="00BC7869"/>
    <w:rsid w:val="00BC7AB9"/>
    <w:rsid w:val="00BD064F"/>
    <w:rsid w:val="00BD1763"/>
    <w:rsid w:val="00BD26B7"/>
    <w:rsid w:val="00BD7101"/>
    <w:rsid w:val="00BD7D24"/>
    <w:rsid w:val="00BE0128"/>
    <w:rsid w:val="00BE078D"/>
    <w:rsid w:val="00BE1B19"/>
    <w:rsid w:val="00BE230E"/>
    <w:rsid w:val="00BE2798"/>
    <w:rsid w:val="00BE488C"/>
    <w:rsid w:val="00BE53E8"/>
    <w:rsid w:val="00BE6308"/>
    <w:rsid w:val="00BE6553"/>
    <w:rsid w:val="00BE7B04"/>
    <w:rsid w:val="00BF0512"/>
    <w:rsid w:val="00BF083E"/>
    <w:rsid w:val="00BF0D0C"/>
    <w:rsid w:val="00BF16B9"/>
    <w:rsid w:val="00BF23BF"/>
    <w:rsid w:val="00BF410C"/>
    <w:rsid w:val="00BF41DB"/>
    <w:rsid w:val="00BF4519"/>
    <w:rsid w:val="00BF4AD7"/>
    <w:rsid w:val="00BF4B43"/>
    <w:rsid w:val="00BF4FFA"/>
    <w:rsid w:val="00BF54F3"/>
    <w:rsid w:val="00BF635E"/>
    <w:rsid w:val="00BF6E09"/>
    <w:rsid w:val="00C0092E"/>
    <w:rsid w:val="00C01429"/>
    <w:rsid w:val="00C0156F"/>
    <w:rsid w:val="00C01D89"/>
    <w:rsid w:val="00C01E06"/>
    <w:rsid w:val="00C0230C"/>
    <w:rsid w:val="00C02BA0"/>
    <w:rsid w:val="00C04F1B"/>
    <w:rsid w:val="00C05065"/>
    <w:rsid w:val="00C06479"/>
    <w:rsid w:val="00C06706"/>
    <w:rsid w:val="00C07572"/>
    <w:rsid w:val="00C07C81"/>
    <w:rsid w:val="00C107BA"/>
    <w:rsid w:val="00C10C5B"/>
    <w:rsid w:val="00C11590"/>
    <w:rsid w:val="00C115D8"/>
    <w:rsid w:val="00C121D0"/>
    <w:rsid w:val="00C130B4"/>
    <w:rsid w:val="00C1323C"/>
    <w:rsid w:val="00C133A7"/>
    <w:rsid w:val="00C13D75"/>
    <w:rsid w:val="00C154F0"/>
    <w:rsid w:val="00C15676"/>
    <w:rsid w:val="00C15A6A"/>
    <w:rsid w:val="00C15BE7"/>
    <w:rsid w:val="00C1641F"/>
    <w:rsid w:val="00C20983"/>
    <w:rsid w:val="00C2149E"/>
    <w:rsid w:val="00C22B3E"/>
    <w:rsid w:val="00C22EEA"/>
    <w:rsid w:val="00C2409F"/>
    <w:rsid w:val="00C24407"/>
    <w:rsid w:val="00C24CB0"/>
    <w:rsid w:val="00C25146"/>
    <w:rsid w:val="00C25BC6"/>
    <w:rsid w:val="00C26A0E"/>
    <w:rsid w:val="00C26F3E"/>
    <w:rsid w:val="00C3010A"/>
    <w:rsid w:val="00C308A7"/>
    <w:rsid w:val="00C31F1F"/>
    <w:rsid w:val="00C3209D"/>
    <w:rsid w:val="00C325FD"/>
    <w:rsid w:val="00C330E4"/>
    <w:rsid w:val="00C3377C"/>
    <w:rsid w:val="00C340BF"/>
    <w:rsid w:val="00C34BFA"/>
    <w:rsid w:val="00C360C1"/>
    <w:rsid w:val="00C362AD"/>
    <w:rsid w:val="00C3645B"/>
    <w:rsid w:val="00C374E8"/>
    <w:rsid w:val="00C403AA"/>
    <w:rsid w:val="00C4095A"/>
    <w:rsid w:val="00C420AC"/>
    <w:rsid w:val="00C42151"/>
    <w:rsid w:val="00C42653"/>
    <w:rsid w:val="00C42A4D"/>
    <w:rsid w:val="00C42F80"/>
    <w:rsid w:val="00C4318F"/>
    <w:rsid w:val="00C43597"/>
    <w:rsid w:val="00C435FD"/>
    <w:rsid w:val="00C44DCB"/>
    <w:rsid w:val="00C50748"/>
    <w:rsid w:val="00C509CF"/>
    <w:rsid w:val="00C51F39"/>
    <w:rsid w:val="00C52437"/>
    <w:rsid w:val="00C52619"/>
    <w:rsid w:val="00C5309A"/>
    <w:rsid w:val="00C53389"/>
    <w:rsid w:val="00C54785"/>
    <w:rsid w:val="00C5498D"/>
    <w:rsid w:val="00C54BDE"/>
    <w:rsid w:val="00C5504F"/>
    <w:rsid w:val="00C550C5"/>
    <w:rsid w:val="00C551F1"/>
    <w:rsid w:val="00C562EE"/>
    <w:rsid w:val="00C56B39"/>
    <w:rsid w:val="00C6091E"/>
    <w:rsid w:val="00C61399"/>
    <w:rsid w:val="00C62628"/>
    <w:rsid w:val="00C63056"/>
    <w:rsid w:val="00C63AFC"/>
    <w:rsid w:val="00C647E2"/>
    <w:rsid w:val="00C657D7"/>
    <w:rsid w:val="00C661AA"/>
    <w:rsid w:val="00C66582"/>
    <w:rsid w:val="00C67FD7"/>
    <w:rsid w:val="00C70A03"/>
    <w:rsid w:val="00C717DB"/>
    <w:rsid w:val="00C71EEA"/>
    <w:rsid w:val="00C71F07"/>
    <w:rsid w:val="00C73D01"/>
    <w:rsid w:val="00C74262"/>
    <w:rsid w:val="00C742AC"/>
    <w:rsid w:val="00C749EE"/>
    <w:rsid w:val="00C758D6"/>
    <w:rsid w:val="00C75966"/>
    <w:rsid w:val="00C759CB"/>
    <w:rsid w:val="00C7617F"/>
    <w:rsid w:val="00C76732"/>
    <w:rsid w:val="00C81450"/>
    <w:rsid w:val="00C82B8B"/>
    <w:rsid w:val="00C831D8"/>
    <w:rsid w:val="00C85194"/>
    <w:rsid w:val="00C87498"/>
    <w:rsid w:val="00C8782D"/>
    <w:rsid w:val="00C9054B"/>
    <w:rsid w:val="00C9075C"/>
    <w:rsid w:val="00C9099B"/>
    <w:rsid w:val="00C91E63"/>
    <w:rsid w:val="00C93153"/>
    <w:rsid w:val="00C93CA8"/>
    <w:rsid w:val="00C9419B"/>
    <w:rsid w:val="00C94D3E"/>
    <w:rsid w:val="00C9624C"/>
    <w:rsid w:val="00C969D1"/>
    <w:rsid w:val="00C974F2"/>
    <w:rsid w:val="00C97DC0"/>
    <w:rsid w:val="00CA0983"/>
    <w:rsid w:val="00CA2101"/>
    <w:rsid w:val="00CA2736"/>
    <w:rsid w:val="00CA38AA"/>
    <w:rsid w:val="00CA5336"/>
    <w:rsid w:val="00CA57D0"/>
    <w:rsid w:val="00CA6D76"/>
    <w:rsid w:val="00CA72FE"/>
    <w:rsid w:val="00CA732C"/>
    <w:rsid w:val="00CA7384"/>
    <w:rsid w:val="00CB0846"/>
    <w:rsid w:val="00CB0D5D"/>
    <w:rsid w:val="00CB1171"/>
    <w:rsid w:val="00CB15AB"/>
    <w:rsid w:val="00CB1E0A"/>
    <w:rsid w:val="00CB1FA0"/>
    <w:rsid w:val="00CB21A8"/>
    <w:rsid w:val="00CB26EE"/>
    <w:rsid w:val="00CB2915"/>
    <w:rsid w:val="00CB295D"/>
    <w:rsid w:val="00CB38CC"/>
    <w:rsid w:val="00CB430F"/>
    <w:rsid w:val="00CB4805"/>
    <w:rsid w:val="00CB50F0"/>
    <w:rsid w:val="00CB5591"/>
    <w:rsid w:val="00CB62BF"/>
    <w:rsid w:val="00CB67A0"/>
    <w:rsid w:val="00CB6886"/>
    <w:rsid w:val="00CB6DE3"/>
    <w:rsid w:val="00CB7982"/>
    <w:rsid w:val="00CB7DAF"/>
    <w:rsid w:val="00CC0252"/>
    <w:rsid w:val="00CC02CF"/>
    <w:rsid w:val="00CC0EC9"/>
    <w:rsid w:val="00CC0EE3"/>
    <w:rsid w:val="00CC16A6"/>
    <w:rsid w:val="00CC2226"/>
    <w:rsid w:val="00CC447D"/>
    <w:rsid w:val="00CC5D87"/>
    <w:rsid w:val="00CD0061"/>
    <w:rsid w:val="00CD02E1"/>
    <w:rsid w:val="00CD29C1"/>
    <w:rsid w:val="00CD3857"/>
    <w:rsid w:val="00CD3B20"/>
    <w:rsid w:val="00CD4163"/>
    <w:rsid w:val="00CD5851"/>
    <w:rsid w:val="00CD63A2"/>
    <w:rsid w:val="00CD77E9"/>
    <w:rsid w:val="00CD79C6"/>
    <w:rsid w:val="00CE132D"/>
    <w:rsid w:val="00CE1BD9"/>
    <w:rsid w:val="00CE28CE"/>
    <w:rsid w:val="00CE2A9F"/>
    <w:rsid w:val="00CE3780"/>
    <w:rsid w:val="00CE3CC9"/>
    <w:rsid w:val="00CE4DDC"/>
    <w:rsid w:val="00CE5930"/>
    <w:rsid w:val="00CF08E6"/>
    <w:rsid w:val="00CF0ED1"/>
    <w:rsid w:val="00CF1CC8"/>
    <w:rsid w:val="00CF3084"/>
    <w:rsid w:val="00CF43DA"/>
    <w:rsid w:val="00CF4AC6"/>
    <w:rsid w:val="00CF548F"/>
    <w:rsid w:val="00CF6AD0"/>
    <w:rsid w:val="00CF74FE"/>
    <w:rsid w:val="00D00447"/>
    <w:rsid w:val="00D01534"/>
    <w:rsid w:val="00D021A5"/>
    <w:rsid w:val="00D02518"/>
    <w:rsid w:val="00D02DAE"/>
    <w:rsid w:val="00D04162"/>
    <w:rsid w:val="00D04B08"/>
    <w:rsid w:val="00D053E8"/>
    <w:rsid w:val="00D05D51"/>
    <w:rsid w:val="00D06EED"/>
    <w:rsid w:val="00D07D20"/>
    <w:rsid w:val="00D10203"/>
    <w:rsid w:val="00D102D8"/>
    <w:rsid w:val="00D11BE9"/>
    <w:rsid w:val="00D12689"/>
    <w:rsid w:val="00D1706B"/>
    <w:rsid w:val="00D174FE"/>
    <w:rsid w:val="00D1765D"/>
    <w:rsid w:val="00D200AE"/>
    <w:rsid w:val="00D20740"/>
    <w:rsid w:val="00D21762"/>
    <w:rsid w:val="00D23845"/>
    <w:rsid w:val="00D23E8F"/>
    <w:rsid w:val="00D24432"/>
    <w:rsid w:val="00D24D72"/>
    <w:rsid w:val="00D26685"/>
    <w:rsid w:val="00D26A10"/>
    <w:rsid w:val="00D27007"/>
    <w:rsid w:val="00D27D4C"/>
    <w:rsid w:val="00D303FE"/>
    <w:rsid w:val="00D31F1E"/>
    <w:rsid w:val="00D342B2"/>
    <w:rsid w:val="00D342C2"/>
    <w:rsid w:val="00D344FE"/>
    <w:rsid w:val="00D3473D"/>
    <w:rsid w:val="00D36750"/>
    <w:rsid w:val="00D367A5"/>
    <w:rsid w:val="00D377A7"/>
    <w:rsid w:val="00D37BE8"/>
    <w:rsid w:val="00D427FE"/>
    <w:rsid w:val="00D430C9"/>
    <w:rsid w:val="00D436A3"/>
    <w:rsid w:val="00D43B3E"/>
    <w:rsid w:val="00D45DE6"/>
    <w:rsid w:val="00D46077"/>
    <w:rsid w:val="00D4700A"/>
    <w:rsid w:val="00D4728E"/>
    <w:rsid w:val="00D474FC"/>
    <w:rsid w:val="00D47C8F"/>
    <w:rsid w:val="00D5065D"/>
    <w:rsid w:val="00D53263"/>
    <w:rsid w:val="00D5370F"/>
    <w:rsid w:val="00D53881"/>
    <w:rsid w:val="00D53E12"/>
    <w:rsid w:val="00D55C91"/>
    <w:rsid w:val="00D55F46"/>
    <w:rsid w:val="00D56278"/>
    <w:rsid w:val="00D56281"/>
    <w:rsid w:val="00D57188"/>
    <w:rsid w:val="00D57697"/>
    <w:rsid w:val="00D60122"/>
    <w:rsid w:val="00D658EA"/>
    <w:rsid w:val="00D6616A"/>
    <w:rsid w:val="00D6632A"/>
    <w:rsid w:val="00D67352"/>
    <w:rsid w:val="00D67668"/>
    <w:rsid w:val="00D70116"/>
    <w:rsid w:val="00D70381"/>
    <w:rsid w:val="00D7177A"/>
    <w:rsid w:val="00D7213B"/>
    <w:rsid w:val="00D7416A"/>
    <w:rsid w:val="00D7425C"/>
    <w:rsid w:val="00D7442D"/>
    <w:rsid w:val="00D74643"/>
    <w:rsid w:val="00D7529A"/>
    <w:rsid w:val="00D75EE7"/>
    <w:rsid w:val="00D75F16"/>
    <w:rsid w:val="00D7622F"/>
    <w:rsid w:val="00D76493"/>
    <w:rsid w:val="00D76497"/>
    <w:rsid w:val="00D76A32"/>
    <w:rsid w:val="00D76FBD"/>
    <w:rsid w:val="00D77C87"/>
    <w:rsid w:val="00D77D0C"/>
    <w:rsid w:val="00D80094"/>
    <w:rsid w:val="00D818ED"/>
    <w:rsid w:val="00D820EF"/>
    <w:rsid w:val="00D8242E"/>
    <w:rsid w:val="00D82A11"/>
    <w:rsid w:val="00D82D04"/>
    <w:rsid w:val="00D82F17"/>
    <w:rsid w:val="00D835B1"/>
    <w:rsid w:val="00D84C3A"/>
    <w:rsid w:val="00D8526B"/>
    <w:rsid w:val="00D8564A"/>
    <w:rsid w:val="00D85B63"/>
    <w:rsid w:val="00D8672E"/>
    <w:rsid w:val="00D86A27"/>
    <w:rsid w:val="00D86B25"/>
    <w:rsid w:val="00D87086"/>
    <w:rsid w:val="00D9081C"/>
    <w:rsid w:val="00D90B8B"/>
    <w:rsid w:val="00D91A92"/>
    <w:rsid w:val="00D93199"/>
    <w:rsid w:val="00D9331E"/>
    <w:rsid w:val="00D93840"/>
    <w:rsid w:val="00D93E54"/>
    <w:rsid w:val="00D966FE"/>
    <w:rsid w:val="00D97B61"/>
    <w:rsid w:val="00D97FAB"/>
    <w:rsid w:val="00DA0696"/>
    <w:rsid w:val="00DA1785"/>
    <w:rsid w:val="00DA360F"/>
    <w:rsid w:val="00DA37A0"/>
    <w:rsid w:val="00DA3F46"/>
    <w:rsid w:val="00DA4EBA"/>
    <w:rsid w:val="00DA56B3"/>
    <w:rsid w:val="00DA66E8"/>
    <w:rsid w:val="00DA673B"/>
    <w:rsid w:val="00DA6D48"/>
    <w:rsid w:val="00DA7358"/>
    <w:rsid w:val="00DB07A9"/>
    <w:rsid w:val="00DB38F4"/>
    <w:rsid w:val="00DB406E"/>
    <w:rsid w:val="00DB4A66"/>
    <w:rsid w:val="00DB4D46"/>
    <w:rsid w:val="00DB4DD7"/>
    <w:rsid w:val="00DB5455"/>
    <w:rsid w:val="00DB57D8"/>
    <w:rsid w:val="00DB6A50"/>
    <w:rsid w:val="00DB6A90"/>
    <w:rsid w:val="00DB71E9"/>
    <w:rsid w:val="00DB7352"/>
    <w:rsid w:val="00DB7BD4"/>
    <w:rsid w:val="00DC08AC"/>
    <w:rsid w:val="00DC1424"/>
    <w:rsid w:val="00DC169A"/>
    <w:rsid w:val="00DC1A39"/>
    <w:rsid w:val="00DC1C67"/>
    <w:rsid w:val="00DC217C"/>
    <w:rsid w:val="00DC2C0E"/>
    <w:rsid w:val="00DC2F6B"/>
    <w:rsid w:val="00DC2FC3"/>
    <w:rsid w:val="00DC3585"/>
    <w:rsid w:val="00DC4181"/>
    <w:rsid w:val="00DC4C07"/>
    <w:rsid w:val="00DC4CA1"/>
    <w:rsid w:val="00DC57D5"/>
    <w:rsid w:val="00DC7957"/>
    <w:rsid w:val="00DC7AAF"/>
    <w:rsid w:val="00DD0E04"/>
    <w:rsid w:val="00DD1837"/>
    <w:rsid w:val="00DD1FCC"/>
    <w:rsid w:val="00DD21F2"/>
    <w:rsid w:val="00DD2943"/>
    <w:rsid w:val="00DD4062"/>
    <w:rsid w:val="00DD487C"/>
    <w:rsid w:val="00DD50F9"/>
    <w:rsid w:val="00DD547B"/>
    <w:rsid w:val="00DD7485"/>
    <w:rsid w:val="00DD7A1F"/>
    <w:rsid w:val="00DD7A9A"/>
    <w:rsid w:val="00DD7B4F"/>
    <w:rsid w:val="00DE3266"/>
    <w:rsid w:val="00DE4028"/>
    <w:rsid w:val="00DE402C"/>
    <w:rsid w:val="00DE43AB"/>
    <w:rsid w:val="00DE4A9A"/>
    <w:rsid w:val="00DE52DB"/>
    <w:rsid w:val="00DE6179"/>
    <w:rsid w:val="00DE68CE"/>
    <w:rsid w:val="00DE6C8D"/>
    <w:rsid w:val="00DE743E"/>
    <w:rsid w:val="00DF14FD"/>
    <w:rsid w:val="00DF1BFD"/>
    <w:rsid w:val="00DF25A0"/>
    <w:rsid w:val="00DF345A"/>
    <w:rsid w:val="00DF43F1"/>
    <w:rsid w:val="00DF4A92"/>
    <w:rsid w:val="00DF4E80"/>
    <w:rsid w:val="00DF69B4"/>
    <w:rsid w:val="00DF6C2E"/>
    <w:rsid w:val="00E000B6"/>
    <w:rsid w:val="00E009BB"/>
    <w:rsid w:val="00E01B0B"/>
    <w:rsid w:val="00E020D7"/>
    <w:rsid w:val="00E02DDE"/>
    <w:rsid w:val="00E0361F"/>
    <w:rsid w:val="00E0411D"/>
    <w:rsid w:val="00E04364"/>
    <w:rsid w:val="00E04698"/>
    <w:rsid w:val="00E0476B"/>
    <w:rsid w:val="00E0550A"/>
    <w:rsid w:val="00E064C0"/>
    <w:rsid w:val="00E10D6E"/>
    <w:rsid w:val="00E110CF"/>
    <w:rsid w:val="00E13FCD"/>
    <w:rsid w:val="00E147BA"/>
    <w:rsid w:val="00E14BE6"/>
    <w:rsid w:val="00E14F44"/>
    <w:rsid w:val="00E165CC"/>
    <w:rsid w:val="00E16689"/>
    <w:rsid w:val="00E1751F"/>
    <w:rsid w:val="00E176DF"/>
    <w:rsid w:val="00E228FC"/>
    <w:rsid w:val="00E235C0"/>
    <w:rsid w:val="00E23F39"/>
    <w:rsid w:val="00E24C93"/>
    <w:rsid w:val="00E306FB"/>
    <w:rsid w:val="00E30BF4"/>
    <w:rsid w:val="00E30E19"/>
    <w:rsid w:val="00E30FC0"/>
    <w:rsid w:val="00E32719"/>
    <w:rsid w:val="00E3277B"/>
    <w:rsid w:val="00E3457B"/>
    <w:rsid w:val="00E34C6B"/>
    <w:rsid w:val="00E34C9B"/>
    <w:rsid w:val="00E35808"/>
    <w:rsid w:val="00E36284"/>
    <w:rsid w:val="00E364BD"/>
    <w:rsid w:val="00E3650E"/>
    <w:rsid w:val="00E3680D"/>
    <w:rsid w:val="00E37335"/>
    <w:rsid w:val="00E3756B"/>
    <w:rsid w:val="00E37F01"/>
    <w:rsid w:val="00E414E9"/>
    <w:rsid w:val="00E4187F"/>
    <w:rsid w:val="00E42B5A"/>
    <w:rsid w:val="00E42C32"/>
    <w:rsid w:val="00E45AB1"/>
    <w:rsid w:val="00E46184"/>
    <w:rsid w:val="00E47BFE"/>
    <w:rsid w:val="00E517DD"/>
    <w:rsid w:val="00E52B7B"/>
    <w:rsid w:val="00E543F9"/>
    <w:rsid w:val="00E54CE9"/>
    <w:rsid w:val="00E566AA"/>
    <w:rsid w:val="00E56914"/>
    <w:rsid w:val="00E57162"/>
    <w:rsid w:val="00E5732C"/>
    <w:rsid w:val="00E611BA"/>
    <w:rsid w:val="00E6271C"/>
    <w:rsid w:val="00E62753"/>
    <w:rsid w:val="00E62BC6"/>
    <w:rsid w:val="00E6670A"/>
    <w:rsid w:val="00E704FD"/>
    <w:rsid w:val="00E70720"/>
    <w:rsid w:val="00E70B33"/>
    <w:rsid w:val="00E71171"/>
    <w:rsid w:val="00E71E42"/>
    <w:rsid w:val="00E7257B"/>
    <w:rsid w:val="00E7278D"/>
    <w:rsid w:val="00E7282E"/>
    <w:rsid w:val="00E748BD"/>
    <w:rsid w:val="00E74AFB"/>
    <w:rsid w:val="00E74F5E"/>
    <w:rsid w:val="00E7561C"/>
    <w:rsid w:val="00E76BDA"/>
    <w:rsid w:val="00E77A2A"/>
    <w:rsid w:val="00E80042"/>
    <w:rsid w:val="00E80792"/>
    <w:rsid w:val="00E81048"/>
    <w:rsid w:val="00E81984"/>
    <w:rsid w:val="00E81E36"/>
    <w:rsid w:val="00E81FFC"/>
    <w:rsid w:val="00E8204F"/>
    <w:rsid w:val="00E8322E"/>
    <w:rsid w:val="00E83E95"/>
    <w:rsid w:val="00E84F6B"/>
    <w:rsid w:val="00E8516E"/>
    <w:rsid w:val="00E8629C"/>
    <w:rsid w:val="00E8676C"/>
    <w:rsid w:val="00E86CA6"/>
    <w:rsid w:val="00E86FEC"/>
    <w:rsid w:val="00E90B01"/>
    <w:rsid w:val="00E9171E"/>
    <w:rsid w:val="00E92869"/>
    <w:rsid w:val="00E9319C"/>
    <w:rsid w:val="00E93932"/>
    <w:rsid w:val="00E9442D"/>
    <w:rsid w:val="00E957C7"/>
    <w:rsid w:val="00E95AEA"/>
    <w:rsid w:val="00E975DF"/>
    <w:rsid w:val="00EA0727"/>
    <w:rsid w:val="00EA1B45"/>
    <w:rsid w:val="00EA20A1"/>
    <w:rsid w:val="00EA29FC"/>
    <w:rsid w:val="00EA2A3C"/>
    <w:rsid w:val="00EA3E79"/>
    <w:rsid w:val="00EA413E"/>
    <w:rsid w:val="00EA520C"/>
    <w:rsid w:val="00EA5F7B"/>
    <w:rsid w:val="00EA6A25"/>
    <w:rsid w:val="00EA7846"/>
    <w:rsid w:val="00EA7CC4"/>
    <w:rsid w:val="00EB0015"/>
    <w:rsid w:val="00EB010E"/>
    <w:rsid w:val="00EB148A"/>
    <w:rsid w:val="00EB1835"/>
    <w:rsid w:val="00EB1870"/>
    <w:rsid w:val="00EB1BE0"/>
    <w:rsid w:val="00EB2583"/>
    <w:rsid w:val="00EB2696"/>
    <w:rsid w:val="00EB319C"/>
    <w:rsid w:val="00EB326E"/>
    <w:rsid w:val="00EB3274"/>
    <w:rsid w:val="00EB39F1"/>
    <w:rsid w:val="00EB41B3"/>
    <w:rsid w:val="00EB42E4"/>
    <w:rsid w:val="00EB460C"/>
    <w:rsid w:val="00EB5027"/>
    <w:rsid w:val="00EB6871"/>
    <w:rsid w:val="00EB70BD"/>
    <w:rsid w:val="00EB7351"/>
    <w:rsid w:val="00EB7689"/>
    <w:rsid w:val="00EB7735"/>
    <w:rsid w:val="00EB77C2"/>
    <w:rsid w:val="00EB7DCB"/>
    <w:rsid w:val="00EC0431"/>
    <w:rsid w:val="00EC04C1"/>
    <w:rsid w:val="00EC0804"/>
    <w:rsid w:val="00EC09F9"/>
    <w:rsid w:val="00EC0B7F"/>
    <w:rsid w:val="00EC1206"/>
    <w:rsid w:val="00EC3707"/>
    <w:rsid w:val="00EC40F6"/>
    <w:rsid w:val="00EC4330"/>
    <w:rsid w:val="00EC49BC"/>
    <w:rsid w:val="00EC5424"/>
    <w:rsid w:val="00EC5920"/>
    <w:rsid w:val="00EC77B8"/>
    <w:rsid w:val="00ED0AE1"/>
    <w:rsid w:val="00ED15A4"/>
    <w:rsid w:val="00ED163C"/>
    <w:rsid w:val="00ED2C0A"/>
    <w:rsid w:val="00ED3D29"/>
    <w:rsid w:val="00ED4563"/>
    <w:rsid w:val="00ED4C19"/>
    <w:rsid w:val="00ED4D55"/>
    <w:rsid w:val="00ED5A47"/>
    <w:rsid w:val="00ED5E23"/>
    <w:rsid w:val="00ED6A60"/>
    <w:rsid w:val="00ED6EED"/>
    <w:rsid w:val="00ED72BC"/>
    <w:rsid w:val="00ED74B9"/>
    <w:rsid w:val="00EE135E"/>
    <w:rsid w:val="00EE1BC6"/>
    <w:rsid w:val="00EE1EFB"/>
    <w:rsid w:val="00EE267A"/>
    <w:rsid w:val="00EE33CF"/>
    <w:rsid w:val="00EE4189"/>
    <w:rsid w:val="00EE41C2"/>
    <w:rsid w:val="00EE4792"/>
    <w:rsid w:val="00EE4F22"/>
    <w:rsid w:val="00EE5B1B"/>
    <w:rsid w:val="00EE6D27"/>
    <w:rsid w:val="00EF08F8"/>
    <w:rsid w:val="00EF161A"/>
    <w:rsid w:val="00EF1B55"/>
    <w:rsid w:val="00EF1C81"/>
    <w:rsid w:val="00EF2CCF"/>
    <w:rsid w:val="00EF3096"/>
    <w:rsid w:val="00EF4CD8"/>
    <w:rsid w:val="00EF5590"/>
    <w:rsid w:val="00EF5BE6"/>
    <w:rsid w:val="00EF6B54"/>
    <w:rsid w:val="00EF6BD8"/>
    <w:rsid w:val="00F0238F"/>
    <w:rsid w:val="00F02AFA"/>
    <w:rsid w:val="00F02F96"/>
    <w:rsid w:val="00F03543"/>
    <w:rsid w:val="00F037EA"/>
    <w:rsid w:val="00F04A32"/>
    <w:rsid w:val="00F04A50"/>
    <w:rsid w:val="00F04E5A"/>
    <w:rsid w:val="00F0683F"/>
    <w:rsid w:val="00F06E62"/>
    <w:rsid w:val="00F07A3E"/>
    <w:rsid w:val="00F1122F"/>
    <w:rsid w:val="00F11B26"/>
    <w:rsid w:val="00F121FE"/>
    <w:rsid w:val="00F13F7A"/>
    <w:rsid w:val="00F14000"/>
    <w:rsid w:val="00F153C5"/>
    <w:rsid w:val="00F15BE9"/>
    <w:rsid w:val="00F160DD"/>
    <w:rsid w:val="00F16303"/>
    <w:rsid w:val="00F16EE0"/>
    <w:rsid w:val="00F21BA4"/>
    <w:rsid w:val="00F22619"/>
    <w:rsid w:val="00F22BEA"/>
    <w:rsid w:val="00F231FF"/>
    <w:rsid w:val="00F23C88"/>
    <w:rsid w:val="00F24424"/>
    <w:rsid w:val="00F24ED3"/>
    <w:rsid w:val="00F25276"/>
    <w:rsid w:val="00F25688"/>
    <w:rsid w:val="00F265B1"/>
    <w:rsid w:val="00F26A5F"/>
    <w:rsid w:val="00F27DCE"/>
    <w:rsid w:val="00F302D9"/>
    <w:rsid w:val="00F31A1D"/>
    <w:rsid w:val="00F32D7C"/>
    <w:rsid w:val="00F32F8C"/>
    <w:rsid w:val="00F33990"/>
    <w:rsid w:val="00F34005"/>
    <w:rsid w:val="00F3411D"/>
    <w:rsid w:val="00F34320"/>
    <w:rsid w:val="00F34933"/>
    <w:rsid w:val="00F354BA"/>
    <w:rsid w:val="00F36025"/>
    <w:rsid w:val="00F360EB"/>
    <w:rsid w:val="00F361DE"/>
    <w:rsid w:val="00F40127"/>
    <w:rsid w:val="00F40AAD"/>
    <w:rsid w:val="00F40FC7"/>
    <w:rsid w:val="00F43156"/>
    <w:rsid w:val="00F45EDF"/>
    <w:rsid w:val="00F46302"/>
    <w:rsid w:val="00F464D3"/>
    <w:rsid w:val="00F46603"/>
    <w:rsid w:val="00F46A78"/>
    <w:rsid w:val="00F472E6"/>
    <w:rsid w:val="00F50DB2"/>
    <w:rsid w:val="00F50E73"/>
    <w:rsid w:val="00F51497"/>
    <w:rsid w:val="00F51E12"/>
    <w:rsid w:val="00F523D0"/>
    <w:rsid w:val="00F52BD7"/>
    <w:rsid w:val="00F538E0"/>
    <w:rsid w:val="00F544FA"/>
    <w:rsid w:val="00F54E97"/>
    <w:rsid w:val="00F553B8"/>
    <w:rsid w:val="00F55866"/>
    <w:rsid w:val="00F558EA"/>
    <w:rsid w:val="00F56B16"/>
    <w:rsid w:val="00F575DF"/>
    <w:rsid w:val="00F600A4"/>
    <w:rsid w:val="00F6145F"/>
    <w:rsid w:val="00F61D70"/>
    <w:rsid w:val="00F64153"/>
    <w:rsid w:val="00F64D09"/>
    <w:rsid w:val="00F652D5"/>
    <w:rsid w:val="00F674A1"/>
    <w:rsid w:val="00F674DE"/>
    <w:rsid w:val="00F67A15"/>
    <w:rsid w:val="00F67CF8"/>
    <w:rsid w:val="00F7132B"/>
    <w:rsid w:val="00F71CCB"/>
    <w:rsid w:val="00F71DBA"/>
    <w:rsid w:val="00F72ECF"/>
    <w:rsid w:val="00F742A2"/>
    <w:rsid w:val="00F74966"/>
    <w:rsid w:val="00F77DD8"/>
    <w:rsid w:val="00F77F52"/>
    <w:rsid w:val="00F800DA"/>
    <w:rsid w:val="00F80EBB"/>
    <w:rsid w:val="00F81000"/>
    <w:rsid w:val="00F81509"/>
    <w:rsid w:val="00F827C4"/>
    <w:rsid w:val="00F829D4"/>
    <w:rsid w:val="00F849CB"/>
    <w:rsid w:val="00F84E2A"/>
    <w:rsid w:val="00F85272"/>
    <w:rsid w:val="00F85714"/>
    <w:rsid w:val="00F86173"/>
    <w:rsid w:val="00F912FB"/>
    <w:rsid w:val="00F92101"/>
    <w:rsid w:val="00F92523"/>
    <w:rsid w:val="00F926AC"/>
    <w:rsid w:val="00F92ABF"/>
    <w:rsid w:val="00F93D37"/>
    <w:rsid w:val="00F93EEA"/>
    <w:rsid w:val="00F9432C"/>
    <w:rsid w:val="00F9443E"/>
    <w:rsid w:val="00F94A20"/>
    <w:rsid w:val="00F94A2C"/>
    <w:rsid w:val="00F94C7D"/>
    <w:rsid w:val="00F94DD3"/>
    <w:rsid w:val="00F9570A"/>
    <w:rsid w:val="00F95F28"/>
    <w:rsid w:val="00F9756E"/>
    <w:rsid w:val="00F97993"/>
    <w:rsid w:val="00FA0649"/>
    <w:rsid w:val="00FA0902"/>
    <w:rsid w:val="00FA1678"/>
    <w:rsid w:val="00FA1735"/>
    <w:rsid w:val="00FA17F9"/>
    <w:rsid w:val="00FA282F"/>
    <w:rsid w:val="00FA294A"/>
    <w:rsid w:val="00FA2ED4"/>
    <w:rsid w:val="00FA330C"/>
    <w:rsid w:val="00FA3CD5"/>
    <w:rsid w:val="00FA4755"/>
    <w:rsid w:val="00FA4836"/>
    <w:rsid w:val="00FA5304"/>
    <w:rsid w:val="00FA54D5"/>
    <w:rsid w:val="00FA7AE1"/>
    <w:rsid w:val="00FB0C98"/>
    <w:rsid w:val="00FB193C"/>
    <w:rsid w:val="00FB1B5D"/>
    <w:rsid w:val="00FB31E9"/>
    <w:rsid w:val="00FB3A2D"/>
    <w:rsid w:val="00FB449C"/>
    <w:rsid w:val="00FB4C02"/>
    <w:rsid w:val="00FB58B9"/>
    <w:rsid w:val="00FB5AEB"/>
    <w:rsid w:val="00FB5D3C"/>
    <w:rsid w:val="00FB63CD"/>
    <w:rsid w:val="00FB715A"/>
    <w:rsid w:val="00FB743F"/>
    <w:rsid w:val="00FC05B0"/>
    <w:rsid w:val="00FC22EC"/>
    <w:rsid w:val="00FC2312"/>
    <w:rsid w:val="00FC2375"/>
    <w:rsid w:val="00FC384C"/>
    <w:rsid w:val="00FC3B84"/>
    <w:rsid w:val="00FC4E14"/>
    <w:rsid w:val="00FC609A"/>
    <w:rsid w:val="00FC616F"/>
    <w:rsid w:val="00FC690A"/>
    <w:rsid w:val="00FC798E"/>
    <w:rsid w:val="00FD14CB"/>
    <w:rsid w:val="00FD1A6D"/>
    <w:rsid w:val="00FD2532"/>
    <w:rsid w:val="00FD4187"/>
    <w:rsid w:val="00FD438B"/>
    <w:rsid w:val="00FD518C"/>
    <w:rsid w:val="00FD7354"/>
    <w:rsid w:val="00FE099B"/>
    <w:rsid w:val="00FE1009"/>
    <w:rsid w:val="00FE1F96"/>
    <w:rsid w:val="00FE21AE"/>
    <w:rsid w:val="00FE278F"/>
    <w:rsid w:val="00FE46A1"/>
    <w:rsid w:val="00FE5B5C"/>
    <w:rsid w:val="00FE699A"/>
    <w:rsid w:val="00FE721F"/>
    <w:rsid w:val="00FF1D83"/>
    <w:rsid w:val="00FF2EE0"/>
    <w:rsid w:val="00FF34D3"/>
    <w:rsid w:val="00FF3C22"/>
    <w:rsid w:val="00FF3DBA"/>
    <w:rsid w:val="00FF45C9"/>
    <w:rsid w:val="00FF4E37"/>
    <w:rsid w:val="00FF6A42"/>
    <w:rsid w:val="00FF6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229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30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numId w:val="27"/>
      </w:numPr>
      <w:tabs>
        <w:tab w:val="num" w:pos="360"/>
      </w:tabs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9442AC"/>
    <w:pPr>
      <w:numPr>
        <w:numId w:val="0"/>
      </w:numPr>
      <w:tabs>
        <w:tab w:val="num" w:pos="1800"/>
      </w:tabs>
      <w:spacing w:before="120" w:after="240"/>
      <w:ind w:left="1080" w:hanging="36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ind w:left="3600" w:hanging="648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uiPriority w:val="99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uiPriority w:val="99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link w:val="BodyTextChar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0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link w:val="TitleChar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0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uiPriority w:val="99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Hyperlink2">
    <w:name w:val="Hyperlink.2"/>
    <w:basedOn w:val="DefaultParagraphFont"/>
    <w:rsid w:val="00F553B8"/>
  </w:style>
  <w:style w:type="character" w:customStyle="1" w:styleId="None">
    <w:name w:val="None"/>
    <w:rsid w:val="00F553B8"/>
  </w:style>
  <w:style w:type="numbering" w:customStyle="1" w:styleId="ImportedStyle5">
    <w:name w:val="Imported Style 5"/>
    <w:rsid w:val="00F553B8"/>
    <w:pPr>
      <w:numPr>
        <w:numId w:val="17"/>
      </w:numPr>
    </w:pPr>
  </w:style>
  <w:style w:type="paragraph" w:customStyle="1" w:styleId="Heading">
    <w:name w:val="Heading"/>
    <w:rsid w:val="00F553B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880" w:hanging="450"/>
      <w:outlineLvl w:val="0"/>
    </w:pPr>
    <w:rPr>
      <w:rFonts w:ascii="Helvetica" w:eastAsia="Helvetica" w:hAnsi="Helvetica" w:cs="Helvetica"/>
      <w:b/>
      <w:bCs/>
      <w:color w:val="000000"/>
      <w:sz w:val="28"/>
      <w:szCs w:val="28"/>
      <w:u w:color="000000"/>
      <w:bdr w:val="nil"/>
    </w:rPr>
  </w:style>
  <w:style w:type="numbering" w:customStyle="1" w:styleId="ImportedStyle3">
    <w:name w:val="Imported Style 3"/>
    <w:rsid w:val="00F553B8"/>
    <w:pPr>
      <w:numPr>
        <w:numId w:val="18"/>
      </w:numPr>
    </w:pPr>
  </w:style>
  <w:style w:type="character" w:customStyle="1" w:styleId="TitleChar">
    <w:name w:val="Title Char"/>
    <w:basedOn w:val="DefaultParagraphFont"/>
    <w:link w:val="Title"/>
    <w:rsid w:val="00F553B8"/>
    <w:rPr>
      <w:rFonts w:ascii="Arial" w:hAnsi="Arial"/>
      <w:b/>
      <w:kern w:val="28"/>
      <w:sz w:val="32"/>
    </w:rPr>
  </w:style>
  <w:style w:type="paragraph" w:customStyle="1" w:styleId="TableParagraph">
    <w:name w:val="Table Paragraph"/>
    <w:rsid w:val="001B657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/>
      <w:ind w:left="107"/>
    </w:pPr>
    <w:rPr>
      <w:rFonts w:ascii="Carlito" w:eastAsia="Arial Unicode MS" w:hAnsi="Carlito" w:cs="Arial Unicode MS"/>
      <w:color w:val="000000"/>
      <w:sz w:val="22"/>
      <w:szCs w:val="22"/>
      <w:u w:color="000000"/>
      <w:bdr w:val="nil"/>
    </w:rPr>
  </w:style>
  <w:style w:type="character" w:customStyle="1" w:styleId="Hyperlink0">
    <w:name w:val="Hyperlink.0"/>
    <w:basedOn w:val="None"/>
    <w:rsid w:val="001B6575"/>
    <w:rPr>
      <w:lang w:val="en-US"/>
    </w:rPr>
  </w:style>
  <w:style w:type="character" w:customStyle="1" w:styleId="Hyperlink1">
    <w:name w:val="Hyperlink.1"/>
    <w:basedOn w:val="None"/>
    <w:rsid w:val="001B6575"/>
    <w:rPr>
      <w:rFonts w:ascii="Carlito" w:eastAsia="Carlito" w:hAnsi="Carlito" w:cs="Carlito"/>
      <w:lang w:val="en-US"/>
    </w:rPr>
  </w:style>
  <w:style w:type="numbering" w:customStyle="1" w:styleId="ImportedStyle6">
    <w:name w:val="Imported Style 6"/>
    <w:rsid w:val="001B6575"/>
    <w:pPr>
      <w:numPr>
        <w:numId w:val="19"/>
      </w:numPr>
    </w:pPr>
  </w:style>
  <w:style w:type="numbering" w:customStyle="1" w:styleId="ImportedStyle60">
    <w:name w:val="Imported Style 6.0"/>
    <w:rsid w:val="001B6575"/>
    <w:pPr>
      <w:numPr>
        <w:numId w:val="20"/>
      </w:numPr>
    </w:pPr>
  </w:style>
  <w:style w:type="numbering" w:customStyle="1" w:styleId="ImportedStyle12">
    <w:name w:val="Imported Style 12"/>
    <w:rsid w:val="001B6575"/>
    <w:pPr>
      <w:numPr>
        <w:numId w:val="21"/>
      </w:numPr>
    </w:pPr>
  </w:style>
  <w:style w:type="numbering" w:customStyle="1" w:styleId="ImportedStyle7">
    <w:name w:val="Imported Style 7"/>
    <w:rsid w:val="001B6575"/>
    <w:pPr>
      <w:numPr>
        <w:numId w:val="23"/>
      </w:numPr>
    </w:pPr>
  </w:style>
  <w:style w:type="numbering" w:customStyle="1" w:styleId="ImportedStyle9">
    <w:name w:val="Imported Style 9"/>
    <w:rsid w:val="00B62E56"/>
    <w:pPr>
      <w:numPr>
        <w:numId w:val="24"/>
      </w:numPr>
    </w:pPr>
  </w:style>
  <w:style w:type="character" w:customStyle="1" w:styleId="BodyTextChar">
    <w:name w:val="Body Text Char"/>
    <w:basedOn w:val="DefaultParagraphFont"/>
    <w:link w:val="BodyText0"/>
    <w:rsid w:val="00563C3B"/>
    <w:rPr>
      <w:rFonts w:ascii="Arial" w:eastAsia="SimSun" w:hAnsi="Arial"/>
      <w:b/>
      <w:bCs/>
      <w:color w:val="0206B0"/>
      <w:sz w:val="24"/>
    </w:rPr>
  </w:style>
  <w:style w:type="paragraph" w:customStyle="1" w:styleId="HeaderFooter">
    <w:name w:val="Header &amp; Footer"/>
    <w:rsid w:val="00563C3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  <w:style w:type="numbering" w:customStyle="1" w:styleId="ImportedStyle8">
    <w:name w:val="Imported Style 8"/>
    <w:rsid w:val="00563C3B"/>
    <w:pPr>
      <w:numPr>
        <w:numId w:val="25"/>
      </w:numPr>
    </w:pPr>
  </w:style>
  <w:style w:type="numbering" w:customStyle="1" w:styleId="ImportedStyle11">
    <w:name w:val="Imported Style 11"/>
    <w:rsid w:val="00563C3B"/>
    <w:pPr>
      <w:numPr>
        <w:numId w:val="26"/>
      </w:numPr>
    </w:pPr>
  </w:style>
  <w:style w:type="numbering" w:customStyle="1" w:styleId="ImportedStyle14">
    <w:name w:val="Imported Style 14"/>
    <w:rsid w:val="00E81984"/>
    <w:pPr>
      <w:numPr>
        <w:numId w:val="29"/>
      </w:numPr>
    </w:pPr>
  </w:style>
  <w:style w:type="table" w:customStyle="1" w:styleId="PlainTable3">
    <w:name w:val="Plain Table 3"/>
    <w:basedOn w:val="TableNormal"/>
    <w:uiPriority w:val="43"/>
    <w:rsid w:val="00910FB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910FB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910FB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4C257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rsid w:val="00D303FE"/>
    <w:rPr>
      <w:rFonts w:ascii="Arial" w:hAnsi="Arial"/>
      <w:bCs/>
      <w:color w:val="008000"/>
      <w:sz w:val="28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microsoft.com/office/2007/relationships/diagramDrawing" Target="diagrams/drawing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226BD6-86B1-405E-9AA6-D2428CF1BCE4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AA1691-83F6-489F-AAFE-72C4410C486F}">
      <dgm:prSet phldrT="[Text]"/>
      <dgm:spPr/>
      <dgm:t>
        <a:bodyPr/>
        <a:lstStyle/>
        <a:p>
          <a:r>
            <a:rPr lang="en-US"/>
            <a:t>Add Vaccination Center details</a:t>
          </a:r>
        </a:p>
      </dgm:t>
    </dgm:pt>
    <dgm:pt modelId="{63CF8298-91C9-4CDA-8CCA-B1EBA7D56EBB}" type="parTrans" cxnId="{82B5A8D8-D0D2-40B3-9D40-D344AD7F6F53}">
      <dgm:prSet/>
      <dgm:spPr/>
      <dgm:t>
        <a:bodyPr/>
        <a:lstStyle/>
        <a:p>
          <a:endParaRPr lang="en-US"/>
        </a:p>
      </dgm:t>
    </dgm:pt>
    <dgm:pt modelId="{17D8882F-C6DA-4076-B78B-FD003E63965A}" type="sibTrans" cxnId="{82B5A8D8-D0D2-40B3-9D40-D344AD7F6F53}">
      <dgm:prSet/>
      <dgm:spPr/>
      <dgm:t>
        <a:bodyPr/>
        <a:lstStyle/>
        <a:p>
          <a:endParaRPr lang="en-US"/>
        </a:p>
      </dgm:t>
    </dgm:pt>
    <dgm:pt modelId="{B0EC9F55-824B-4705-B61A-63A3BF793491}">
      <dgm:prSet phldrT="[Text]"/>
      <dgm:spPr/>
      <dgm:t>
        <a:bodyPr/>
        <a:lstStyle/>
        <a:p>
          <a:r>
            <a:rPr lang="en-US"/>
            <a:t>Validate Vaccination Center  details</a:t>
          </a:r>
        </a:p>
      </dgm:t>
    </dgm:pt>
    <dgm:pt modelId="{CED01B2C-AA7D-4D02-A80F-1C41721A4AB3}" type="parTrans" cxnId="{EC0B1213-D908-4A7F-BDB2-F9B370D2ECAC}">
      <dgm:prSet/>
      <dgm:spPr/>
      <dgm:t>
        <a:bodyPr/>
        <a:lstStyle/>
        <a:p>
          <a:endParaRPr lang="en-IN"/>
        </a:p>
      </dgm:t>
    </dgm:pt>
    <dgm:pt modelId="{AAC79619-BFFA-40EF-962F-D462F9B25D0E}" type="sibTrans" cxnId="{EC0B1213-D908-4A7F-BDB2-F9B370D2ECAC}">
      <dgm:prSet/>
      <dgm:spPr/>
      <dgm:t>
        <a:bodyPr/>
        <a:lstStyle/>
        <a:p>
          <a:endParaRPr lang="en-IN"/>
        </a:p>
      </dgm:t>
    </dgm:pt>
    <dgm:pt modelId="{9C82CDFF-68FD-4881-842D-EE028ADB70C2}">
      <dgm:prSet phldrT="[Text]"/>
      <dgm:spPr/>
      <dgm:t>
        <a:bodyPr/>
        <a:lstStyle/>
        <a:p>
          <a:r>
            <a:rPr lang="en-US"/>
            <a:t>Save in database and view</a:t>
          </a:r>
        </a:p>
      </dgm:t>
    </dgm:pt>
    <dgm:pt modelId="{C894F60A-F40B-4673-9753-ACBD2AAA424C}" type="parTrans" cxnId="{819951EE-FD7C-476D-9E62-FC615E07A3E6}">
      <dgm:prSet/>
      <dgm:spPr/>
      <dgm:t>
        <a:bodyPr/>
        <a:lstStyle/>
        <a:p>
          <a:endParaRPr lang="en-IN"/>
        </a:p>
      </dgm:t>
    </dgm:pt>
    <dgm:pt modelId="{5EF64A51-A255-47ED-AD9D-C8D4DC829ABB}" type="sibTrans" cxnId="{819951EE-FD7C-476D-9E62-FC615E07A3E6}">
      <dgm:prSet/>
      <dgm:spPr/>
      <dgm:t>
        <a:bodyPr/>
        <a:lstStyle/>
        <a:p>
          <a:endParaRPr lang="en-IN"/>
        </a:p>
      </dgm:t>
    </dgm:pt>
    <dgm:pt modelId="{85E341E4-D7C2-416E-8C5C-A538A40C2C5A}">
      <dgm:prSet phldrT="[Text]"/>
      <dgm:spPr/>
      <dgm:t>
        <a:bodyPr/>
        <a:lstStyle/>
        <a:p>
          <a:r>
            <a:rPr lang="en-US"/>
            <a:t>Search Vaccination Center details</a:t>
          </a:r>
        </a:p>
      </dgm:t>
    </dgm:pt>
    <dgm:pt modelId="{D6717BF2-41BF-4BAC-8EE2-A50F185E01FE}" type="parTrans" cxnId="{968D0310-126C-4300-81ED-6BE74BE3C35B}">
      <dgm:prSet/>
      <dgm:spPr/>
      <dgm:t>
        <a:bodyPr/>
        <a:lstStyle/>
        <a:p>
          <a:endParaRPr lang="en-IN"/>
        </a:p>
      </dgm:t>
    </dgm:pt>
    <dgm:pt modelId="{7ACAF841-45E0-47F6-A11C-B3A610416887}" type="sibTrans" cxnId="{968D0310-126C-4300-81ED-6BE74BE3C35B}">
      <dgm:prSet/>
      <dgm:spPr/>
      <dgm:t>
        <a:bodyPr/>
        <a:lstStyle/>
        <a:p>
          <a:endParaRPr lang="en-IN"/>
        </a:p>
      </dgm:t>
    </dgm:pt>
    <dgm:pt modelId="{0B6C12EB-8499-4554-96CA-5F066AFA26A1}" type="pres">
      <dgm:prSet presAssocID="{B1226BD6-86B1-405E-9AA6-D2428CF1BCE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009AF41-8322-486A-BB1D-51511C82C05F}" type="pres">
      <dgm:prSet presAssocID="{47AA1691-83F6-489F-AAFE-72C4410C486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21AC79-F5FB-43D9-B863-FDF59DB43EC0}" type="pres">
      <dgm:prSet presAssocID="{17D8882F-C6DA-4076-B78B-FD003E63965A}" presName="sibTrans" presStyleLbl="sibTrans2D1" presStyleIdx="0" presStyleCnt="3"/>
      <dgm:spPr/>
      <dgm:t>
        <a:bodyPr/>
        <a:lstStyle/>
        <a:p>
          <a:endParaRPr lang="en-US"/>
        </a:p>
      </dgm:t>
    </dgm:pt>
    <dgm:pt modelId="{28D5F652-B0EB-4346-9170-2155E3500792}" type="pres">
      <dgm:prSet presAssocID="{17D8882F-C6DA-4076-B78B-FD003E63965A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6CA4C64D-C8AA-4D88-BFDA-D137C1C94DA3}" type="pres">
      <dgm:prSet presAssocID="{B0EC9F55-824B-4705-B61A-63A3BF79349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81E84A-1687-4DF7-BCDD-2B1AF49CEE34}" type="pres">
      <dgm:prSet presAssocID="{AAC79619-BFFA-40EF-962F-D462F9B25D0E}" presName="sibTrans" presStyleLbl="sibTrans2D1" presStyleIdx="1" presStyleCnt="3"/>
      <dgm:spPr/>
      <dgm:t>
        <a:bodyPr/>
        <a:lstStyle/>
        <a:p>
          <a:endParaRPr lang="en-US"/>
        </a:p>
      </dgm:t>
    </dgm:pt>
    <dgm:pt modelId="{15135006-50DC-4866-9972-1687C61837DB}" type="pres">
      <dgm:prSet presAssocID="{AAC79619-BFFA-40EF-962F-D462F9B25D0E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077A22F2-4DE2-45BA-8FA5-320898DB5782}" type="pres">
      <dgm:prSet presAssocID="{9C82CDFF-68FD-4881-842D-EE028ADB70C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3A4CBD-CCF7-4668-B97D-551F9D988D22}" type="pres">
      <dgm:prSet presAssocID="{5EF64A51-A255-47ED-AD9D-C8D4DC829ABB}" presName="sibTrans" presStyleLbl="sibTrans2D1" presStyleIdx="2" presStyleCnt="3"/>
      <dgm:spPr/>
      <dgm:t>
        <a:bodyPr/>
        <a:lstStyle/>
        <a:p>
          <a:endParaRPr lang="en-US"/>
        </a:p>
      </dgm:t>
    </dgm:pt>
    <dgm:pt modelId="{572D7186-4F8D-4403-82F5-9C6F9AB82530}" type="pres">
      <dgm:prSet presAssocID="{5EF64A51-A255-47ED-AD9D-C8D4DC829ABB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1A56FD26-0FC3-4E2B-BDC9-FB04B556C0D8}" type="pres">
      <dgm:prSet presAssocID="{85E341E4-D7C2-416E-8C5C-A538A40C2C5A}" presName="node" presStyleLbl="node1" presStyleIdx="3" presStyleCnt="4" custLinFactNeighborX="-2161" custLinFactNeighborY="-18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D1ACF14-41DE-4AE4-85C2-83AEE9819C1E}" type="presOf" srcId="{B0EC9F55-824B-4705-B61A-63A3BF793491}" destId="{6CA4C64D-C8AA-4D88-BFDA-D137C1C94DA3}" srcOrd="0" destOrd="0" presId="urn:microsoft.com/office/officeart/2005/8/layout/process5"/>
    <dgm:cxn modelId="{ADAEB09E-7628-4779-8101-5B0444C8514B}" type="presOf" srcId="{85E341E4-D7C2-416E-8C5C-A538A40C2C5A}" destId="{1A56FD26-0FC3-4E2B-BDC9-FB04B556C0D8}" srcOrd="0" destOrd="0" presId="urn:microsoft.com/office/officeart/2005/8/layout/process5"/>
    <dgm:cxn modelId="{00C69A3A-A081-4BE9-BF15-9BDA25743F65}" type="presOf" srcId="{5EF64A51-A255-47ED-AD9D-C8D4DC829ABB}" destId="{AA3A4CBD-CCF7-4668-B97D-551F9D988D22}" srcOrd="0" destOrd="0" presId="urn:microsoft.com/office/officeart/2005/8/layout/process5"/>
    <dgm:cxn modelId="{1C1C0931-4B47-4C0C-A55A-934B90623EFF}" type="presOf" srcId="{B1226BD6-86B1-405E-9AA6-D2428CF1BCE4}" destId="{0B6C12EB-8499-4554-96CA-5F066AFA26A1}" srcOrd="0" destOrd="0" presId="urn:microsoft.com/office/officeart/2005/8/layout/process5"/>
    <dgm:cxn modelId="{2A98053F-D6E2-4CF7-A75F-E41E8A58125D}" type="presOf" srcId="{9C82CDFF-68FD-4881-842D-EE028ADB70C2}" destId="{077A22F2-4DE2-45BA-8FA5-320898DB5782}" srcOrd="0" destOrd="0" presId="urn:microsoft.com/office/officeart/2005/8/layout/process5"/>
    <dgm:cxn modelId="{BAFB557F-C1E4-4148-9DCA-6A609881B4B9}" type="presOf" srcId="{AAC79619-BFFA-40EF-962F-D462F9B25D0E}" destId="{5B81E84A-1687-4DF7-BCDD-2B1AF49CEE34}" srcOrd="0" destOrd="0" presId="urn:microsoft.com/office/officeart/2005/8/layout/process5"/>
    <dgm:cxn modelId="{62411F83-F826-4704-8DC5-9EE5D70D7FD1}" type="presOf" srcId="{47AA1691-83F6-489F-AAFE-72C4410C486F}" destId="{2009AF41-8322-486A-BB1D-51511C82C05F}" srcOrd="0" destOrd="0" presId="urn:microsoft.com/office/officeart/2005/8/layout/process5"/>
    <dgm:cxn modelId="{5F8E9092-A58E-40C0-9FE5-7BE3887D7296}" type="presOf" srcId="{AAC79619-BFFA-40EF-962F-D462F9B25D0E}" destId="{15135006-50DC-4866-9972-1687C61837DB}" srcOrd="1" destOrd="0" presId="urn:microsoft.com/office/officeart/2005/8/layout/process5"/>
    <dgm:cxn modelId="{819951EE-FD7C-476D-9E62-FC615E07A3E6}" srcId="{B1226BD6-86B1-405E-9AA6-D2428CF1BCE4}" destId="{9C82CDFF-68FD-4881-842D-EE028ADB70C2}" srcOrd="2" destOrd="0" parTransId="{C894F60A-F40B-4673-9753-ACBD2AAA424C}" sibTransId="{5EF64A51-A255-47ED-AD9D-C8D4DC829ABB}"/>
    <dgm:cxn modelId="{A65168BB-E0F8-403E-B3AB-7206FFFCA7A7}" type="presOf" srcId="{17D8882F-C6DA-4076-B78B-FD003E63965A}" destId="{28D5F652-B0EB-4346-9170-2155E3500792}" srcOrd="1" destOrd="0" presId="urn:microsoft.com/office/officeart/2005/8/layout/process5"/>
    <dgm:cxn modelId="{8852A3BF-518F-410C-9F4C-79ACACF905BB}" type="presOf" srcId="{17D8882F-C6DA-4076-B78B-FD003E63965A}" destId="{3221AC79-F5FB-43D9-B863-FDF59DB43EC0}" srcOrd="0" destOrd="0" presId="urn:microsoft.com/office/officeart/2005/8/layout/process5"/>
    <dgm:cxn modelId="{968D0310-126C-4300-81ED-6BE74BE3C35B}" srcId="{B1226BD6-86B1-405E-9AA6-D2428CF1BCE4}" destId="{85E341E4-D7C2-416E-8C5C-A538A40C2C5A}" srcOrd="3" destOrd="0" parTransId="{D6717BF2-41BF-4BAC-8EE2-A50F185E01FE}" sibTransId="{7ACAF841-45E0-47F6-A11C-B3A610416887}"/>
    <dgm:cxn modelId="{EC0B1213-D908-4A7F-BDB2-F9B370D2ECAC}" srcId="{B1226BD6-86B1-405E-9AA6-D2428CF1BCE4}" destId="{B0EC9F55-824B-4705-B61A-63A3BF793491}" srcOrd="1" destOrd="0" parTransId="{CED01B2C-AA7D-4D02-A80F-1C41721A4AB3}" sibTransId="{AAC79619-BFFA-40EF-962F-D462F9B25D0E}"/>
    <dgm:cxn modelId="{0FC9C650-678B-48D0-8901-DAC92F0FE176}" type="presOf" srcId="{5EF64A51-A255-47ED-AD9D-C8D4DC829ABB}" destId="{572D7186-4F8D-4403-82F5-9C6F9AB82530}" srcOrd="1" destOrd="0" presId="urn:microsoft.com/office/officeart/2005/8/layout/process5"/>
    <dgm:cxn modelId="{82B5A8D8-D0D2-40B3-9D40-D344AD7F6F53}" srcId="{B1226BD6-86B1-405E-9AA6-D2428CF1BCE4}" destId="{47AA1691-83F6-489F-AAFE-72C4410C486F}" srcOrd="0" destOrd="0" parTransId="{63CF8298-91C9-4CDA-8CCA-B1EBA7D56EBB}" sibTransId="{17D8882F-C6DA-4076-B78B-FD003E63965A}"/>
    <dgm:cxn modelId="{0EEF98FD-93A9-4F00-BC71-35C668646F29}" type="presParOf" srcId="{0B6C12EB-8499-4554-96CA-5F066AFA26A1}" destId="{2009AF41-8322-486A-BB1D-51511C82C05F}" srcOrd="0" destOrd="0" presId="urn:microsoft.com/office/officeart/2005/8/layout/process5"/>
    <dgm:cxn modelId="{9CCF4D00-49B5-4307-AF41-6C761BCEA98D}" type="presParOf" srcId="{0B6C12EB-8499-4554-96CA-5F066AFA26A1}" destId="{3221AC79-F5FB-43D9-B863-FDF59DB43EC0}" srcOrd="1" destOrd="0" presId="urn:microsoft.com/office/officeart/2005/8/layout/process5"/>
    <dgm:cxn modelId="{E6958ED5-162E-4F6B-A513-A4A9040E3F42}" type="presParOf" srcId="{3221AC79-F5FB-43D9-B863-FDF59DB43EC0}" destId="{28D5F652-B0EB-4346-9170-2155E3500792}" srcOrd="0" destOrd="0" presId="urn:microsoft.com/office/officeart/2005/8/layout/process5"/>
    <dgm:cxn modelId="{E33A67A2-7FA3-429C-93EF-3243A908D32D}" type="presParOf" srcId="{0B6C12EB-8499-4554-96CA-5F066AFA26A1}" destId="{6CA4C64D-C8AA-4D88-BFDA-D137C1C94DA3}" srcOrd="2" destOrd="0" presId="urn:microsoft.com/office/officeart/2005/8/layout/process5"/>
    <dgm:cxn modelId="{817FC0A3-3372-44CA-B1AC-A60788B7EB65}" type="presParOf" srcId="{0B6C12EB-8499-4554-96CA-5F066AFA26A1}" destId="{5B81E84A-1687-4DF7-BCDD-2B1AF49CEE34}" srcOrd="3" destOrd="0" presId="urn:microsoft.com/office/officeart/2005/8/layout/process5"/>
    <dgm:cxn modelId="{422BC8BF-2E27-4A51-9E76-F46F87265D4E}" type="presParOf" srcId="{5B81E84A-1687-4DF7-BCDD-2B1AF49CEE34}" destId="{15135006-50DC-4866-9972-1687C61837DB}" srcOrd="0" destOrd="0" presId="urn:microsoft.com/office/officeart/2005/8/layout/process5"/>
    <dgm:cxn modelId="{CB30DCB2-3E92-4F11-A370-E2136778F04D}" type="presParOf" srcId="{0B6C12EB-8499-4554-96CA-5F066AFA26A1}" destId="{077A22F2-4DE2-45BA-8FA5-320898DB5782}" srcOrd="4" destOrd="0" presId="urn:microsoft.com/office/officeart/2005/8/layout/process5"/>
    <dgm:cxn modelId="{738C7958-004D-4F5E-832B-6F6EAD0106E2}" type="presParOf" srcId="{0B6C12EB-8499-4554-96CA-5F066AFA26A1}" destId="{AA3A4CBD-CCF7-4668-B97D-551F9D988D22}" srcOrd="5" destOrd="0" presId="urn:microsoft.com/office/officeart/2005/8/layout/process5"/>
    <dgm:cxn modelId="{8D129E56-B3CA-42C8-8A08-B67FDA6310A3}" type="presParOf" srcId="{AA3A4CBD-CCF7-4668-B97D-551F9D988D22}" destId="{572D7186-4F8D-4403-82F5-9C6F9AB82530}" srcOrd="0" destOrd="0" presId="urn:microsoft.com/office/officeart/2005/8/layout/process5"/>
    <dgm:cxn modelId="{286FEAB4-25AD-4990-82C5-5D56A0355CD2}" type="presParOf" srcId="{0B6C12EB-8499-4554-96CA-5F066AFA26A1}" destId="{1A56FD26-0FC3-4E2B-BDC9-FB04B556C0D8}" srcOrd="6" destOrd="0" presId="urn:microsoft.com/office/officeart/2005/8/layout/process5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9AF41-8322-486A-BB1D-51511C82C05F}">
      <dsp:nvSpPr>
        <dsp:cNvPr id="0" name=""/>
        <dsp:cNvSpPr/>
      </dsp:nvSpPr>
      <dsp:spPr>
        <a:xfrm>
          <a:off x="270837" y="238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Add Stadium details</a:t>
          </a:r>
        </a:p>
      </dsp:txBody>
      <dsp:txXfrm>
        <a:off x="287361" y="16762"/>
        <a:ext cx="907248" cy="531129"/>
      </dsp:txXfrm>
    </dsp:sp>
    <dsp:sp modelId="{3221AC79-F5FB-43D9-B863-FDF59DB43EC0}">
      <dsp:nvSpPr>
        <dsp:cNvPr id="0" name=""/>
        <dsp:cNvSpPr/>
      </dsp:nvSpPr>
      <dsp:spPr>
        <a:xfrm>
          <a:off x="1293879" y="165730"/>
          <a:ext cx="199342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293879" y="212369"/>
        <a:ext cx="139539" cy="139915"/>
      </dsp:txXfrm>
    </dsp:sp>
    <dsp:sp modelId="{6CA4C64D-C8AA-4D88-BFDA-D137C1C94DA3}">
      <dsp:nvSpPr>
        <dsp:cNvPr id="0" name=""/>
        <dsp:cNvSpPr/>
      </dsp:nvSpPr>
      <dsp:spPr>
        <a:xfrm>
          <a:off x="1587251" y="238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Validate Stadium details</a:t>
          </a:r>
        </a:p>
      </dsp:txBody>
      <dsp:txXfrm>
        <a:off x="1603775" y="16762"/>
        <a:ext cx="907248" cy="531129"/>
      </dsp:txXfrm>
    </dsp:sp>
    <dsp:sp modelId="{5B81E84A-1687-4DF7-BCDD-2B1AF49CEE34}">
      <dsp:nvSpPr>
        <dsp:cNvPr id="0" name=""/>
        <dsp:cNvSpPr/>
      </dsp:nvSpPr>
      <dsp:spPr>
        <a:xfrm>
          <a:off x="2610294" y="165730"/>
          <a:ext cx="199342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610294" y="212369"/>
        <a:ext cx="139539" cy="139915"/>
      </dsp:txXfrm>
    </dsp:sp>
    <dsp:sp modelId="{077A22F2-4DE2-45BA-8FA5-320898DB5782}">
      <dsp:nvSpPr>
        <dsp:cNvPr id="0" name=""/>
        <dsp:cNvSpPr/>
      </dsp:nvSpPr>
      <dsp:spPr>
        <a:xfrm>
          <a:off x="2903666" y="238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Save in database and view</a:t>
          </a:r>
        </a:p>
      </dsp:txBody>
      <dsp:txXfrm>
        <a:off x="2920190" y="16762"/>
        <a:ext cx="907248" cy="531129"/>
      </dsp:txXfrm>
    </dsp:sp>
    <dsp:sp modelId="{AA3A4CBD-CCF7-4668-B97D-551F9D988D22}">
      <dsp:nvSpPr>
        <dsp:cNvPr id="0" name=""/>
        <dsp:cNvSpPr/>
      </dsp:nvSpPr>
      <dsp:spPr>
        <a:xfrm rot="5475089">
          <a:off x="3266772" y="625308"/>
          <a:ext cx="194003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3294452" y="644909"/>
        <a:ext cx="139915" cy="135802"/>
      </dsp:txXfrm>
    </dsp:sp>
    <dsp:sp modelId="{1A56FD26-0FC3-4E2B-BDC9-FB04B556C0D8}">
      <dsp:nvSpPr>
        <dsp:cNvPr id="0" name=""/>
        <dsp:cNvSpPr/>
      </dsp:nvSpPr>
      <dsp:spPr>
        <a:xfrm>
          <a:off x="2883346" y="930373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Search Stadium details</a:t>
          </a:r>
        </a:p>
      </dsp:txBody>
      <dsp:txXfrm>
        <a:off x="2899870" y="946897"/>
        <a:ext cx="907248" cy="531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008BD-A613-4EBA-9505-71BEE0535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1191E9-6DFC-40DA-85A3-39C9FA96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2635</TotalTime>
  <Pages>17</Pages>
  <Words>2979</Words>
  <Characters>16984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19924</CharactersWithSpaces>
  <SharedDoc>false</SharedDoc>
  <HLinks>
    <vt:vector size="312" baseType="variant">
      <vt:variant>
        <vt:i4>2031641</vt:i4>
      </vt:variant>
      <vt:variant>
        <vt:i4>306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Files/Content.Outlook/411J5T0U/VANGUARD/QTAD-CRFUNFLW.xls</vt:lpwstr>
      </vt:variant>
      <vt:variant>
        <vt:lpwstr/>
      </vt:variant>
      <vt:variant>
        <vt:i4>3211315</vt:i4>
      </vt:variant>
      <vt:variant>
        <vt:i4>303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Files/Content.Outlook/411J5T0U/VANGUARD/QTAD-SIPOC.XLS</vt:lpwstr>
      </vt:variant>
      <vt:variant>
        <vt:lpwstr/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_Toc456186748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_Toc456186747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_Toc456186746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_Toc456186745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_Toc456186744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_Toc456186743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_Toc456186742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_Toc456186741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_Toc456186740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_Toc456186739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_Toc456186738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_Toc456186737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_Toc456186736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_Toc456186735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_Toc456186734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_Toc456186733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_Toc456186732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_Toc456186731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_Toc456186730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_Toc456186729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_Toc456186728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_Toc456186727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_Toc456186726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_Toc456186725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_Toc456186724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_Toc456186723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_Toc456186722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_Toc456186721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_Toc456186720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_Toc456186719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_Toc456186718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_Toc456186717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_Toc456186716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_Toc456186715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_Toc456186714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_Toc456186713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_Toc456186712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_Toc456186711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_Toc456186710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_Toc456186709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_Toc456186708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_Toc456186707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_Toc456186706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_Toc456186705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_Toc456186704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_Toc456186703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_Toc456186702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_Toc456186701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_Toc456186700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_Toc456186699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user</cp:lastModifiedBy>
  <cp:revision>1163</cp:revision>
  <cp:lastPrinted>2015-06-18T10:03:00Z</cp:lastPrinted>
  <dcterms:created xsi:type="dcterms:W3CDTF">2020-04-14T12:20:00Z</dcterms:created>
  <dcterms:modified xsi:type="dcterms:W3CDTF">2021-06-30T10:55:00Z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ContentTypeId">
    <vt:lpwstr>0x0101007A9C735C9F3CD54A948D0AD38DF112BF</vt:lpwstr>
  </property>
  <property fmtid="{D5CDD505-2E9C-101B-9397-08002B2CF9AE}" pid="4" name="Master Release Id:">
    <vt:lpwstr>QTQP-TEMPW / 2.2.0 / 11-Aug-2015</vt:lpwstr>
  </property>
  <property fmtid="{D5CDD505-2E9C-101B-9397-08002B2CF9AE}" pid="5" name="Order">
    <vt:r8>2379000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